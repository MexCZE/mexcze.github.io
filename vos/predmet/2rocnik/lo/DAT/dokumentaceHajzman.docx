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E3833" w14:textId="77777777" w:rsidR="00FB0BBB" w:rsidRDefault="00000000" w:rsidP="00C43F16">
      <w:pPr>
        <w:tabs>
          <w:tab w:val="left" w:pos="567"/>
        </w:tabs>
        <w:spacing w:before="1600" w:after="1600"/>
        <w:jc w:val="center"/>
        <w:rPr>
          <w:b/>
          <w:bCs/>
          <w:sz w:val="40"/>
          <w:szCs w:val="40"/>
        </w:rPr>
      </w:pPr>
      <w:r>
        <w:rPr>
          <w:noProof/>
        </w:rPr>
        <w:pict w14:anchorId="1BB35C1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0" type="#_x0000_t202" style="position:absolute;left:0;text-align:left;margin-left:22.15pt;margin-top:10.1pt;width:91.75pt;height:93.8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" strokecolor="white">
            <v:textbox>
              <w:txbxContent>
                <w:p w14:paraId="1FEAE8C7" w14:textId="77777777" w:rsidR="00FB0BBB" w:rsidRDefault="00FB0BBB" w:rsidP="00FF0996">
                  <w:pPr>
                    <w:jc w:val="left"/>
                  </w:pPr>
                  <w:r>
                    <w:rPr>
                      <w:rFonts w:asciiTheme="minorHAnsi" w:eastAsiaTheme="minorHAnsi" w:hAnsiTheme="minorHAnsi" w:cstheme="minorBidi"/>
                      <w:noProof/>
                      <w:sz w:val="20"/>
                    </w:rPr>
                    <w:drawing>
                      <wp:inline distT="0" distB="0" distL="0" distR="0" wp14:anchorId="1862E3D5" wp14:editId="24CB1A6D">
                        <wp:extent cx="979805" cy="969010"/>
                        <wp:effectExtent l="0" t="0" r="0" b="0"/>
                        <wp:docPr id="3" name="Obrázek 3" descr="logo 1 - bla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ek 3" descr="logo 1 - bla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9805" cy="9690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4AE033A5">
          <v:shape id="Text Box 6" o:spid="_x0000_s2051" type="#_x0000_t202" style="position:absolute;left:0;text-align:left;margin-left:125.9pt;margin-top:-4.9pt;width:377.1pt;height:114.8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" strokecolor="white">
            <v:textbox>
              <w:txbxContent>
                <w:p w14:paraId="607434D2" w14:textId="77777777" w:rsidR="00FB0BBB" w:rsidRDefault="00FB0BBB" w:rsidP="00FB0BBB">
                  <w:pPr>
                    <w:spacing w:before="600" w:after="0"/>
                    <w:jc w:val="both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Vyšší odborná škola </w:t>
                  </w:r>
                </w:p>
                <w:p w14:paraId="651B3E5E" w14:textId="77777777" w:rsidR="00FB0BBB" w:rsidRDefault="00FB0BBB" w:rsidP="00FB0BBB">
                  <w:pPr>
                    <w:spacing w:after="0"/>
                    <w:jc w:val="both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a Střední průmyslová škola elektrotechnická</w:t>
                  </w:r>
                </w:p>
                <w:p w14:paraId="6134936F" w14:textId="77777777" w:rsidR="00FB0BBB" w:rsidRDefault="00FB0BBB" w:rsidP="00FB0BBB">
                  <w:pPr>
                    <w:spacing w:after="0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Plzeň, Koterovská 85</w:t>
                  </w:r>
                </w:p>
                <w:p w14:paraId="3908E9C2" w14:textId="77777777" w:rsidR="00FB0BBB" w:rsidRDefault="00FB0BBB" w:rsidP="00FB0BBB"/>
                <w:p w14:paraId="25FC888D" w14:textId="77777777" w:rsidR="00FB0BBB" w:rsidRDefault="00FB0BBB" w:rsidP="00FB0BBB"/>
              </w:txbxContent>
            </v:textbox>
          </v:shape>
        </w:pict>
      </w:r>
      <w:r w:rsidR="00FB0BBB">
        <w:rPr>
          <w:b/>
          <w:bCs/>
          <w:sz w:val="40"/>
          <w:szCs w:val="40"/>
        </w:rPr>
        <w:t>Vyšší odborná škola</w:t>
      </w:r>
    </w:p>
    <w:p w14:paraId="19BEBCD2" w14:textId="77777777" w:rsidR="00FF1E95" w:rsidRDefault="00FF1E95" w:rsidP="00734F46">
      <w:pPr>
        <w:spacing w:before="1600" w:after="160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Vyšší odborná škola</w:t>
      </w:r>
    </w:p>
    <w:p w14:paraId="455E71EC" w14:textId="77777777" w:rsidR="00FF1E95" w:rsidRPr="00D1496D" w:rsidRDefault="00904E17" w:rsidP="00FF1E9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Semestrální</w:t>
      </w:r>
      <w:r w:rsidR="00FF1E95" w:rsidRPr="00D1496D">
        <w:rPr>
          <w:b/>
          <w:sz w:val="52"/>
          <w:szCs w:val="52"/>
        </w:rPr>
        <w:t xml:space="preserve"> práce</w:t>
      </w:r>
    </w:p>
    <w:p w14:paraId="534535F6" w14:textId="77777777" w:rsidR="00FF1E95" w:rsidRPr="00734F46" w:rsidRDefault="00904E17" w:rsidP="00734F46">
      <w:pPr>
        <w:spacing w:before="240" w:after="2400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Návrh a realizace hudební databáze</w:t>
      </w:r>
    </w:p>
    <w:p w14:paraId="2134064C" w14:textId="77777777" w:rsidR="00FF1E95" w:rsidRDefault="00FF1E95" w:rsidP="00FF0996">
      <w:pPr>
        <w:tabs>
          <w:tab w:val="left" w:pos="567"/>
          <w:tab w:val="left" w:pos="6237"/>
        </w:tabs>
        <w:ind w:left="567"/>
        <w:jc w:val="left"/>
        <w:rPr>
          <w:b/>
        </w:rPr>
      </w:pPr>
      <w:r>
        <w:rPr>
          <w:b/>
        </w:rPr>
        <w:t xml:space="preserve">Plzeň květen </w:t>
      </w:r>
      <w:r w:rsidR="00904E17">
        <w:rPr>
          <w:b/>
        </w:rPr>
        <w:t>202</w:t>
      </w:r>
      <w:r w:rsidR="00B40A5F">
        <w:rPr>
          <w:b/>
        </w:rPr>
        <w:t>5</w:t>
      </w:r>
      <w:r>
        <w:rPr>
          <w:b/>
        </w:rPr>
        <w:tab/>
      </w:r>
      <w:r w:rsidR="00904E17">
        <w:rPr>
          <w:b/>
        </w:rPr>
        <w:t>Daniel Hajžman</w:t>
      </w:r>
    </w:p>
    <w:p w14:paraId="63E2429C" w14:textId="77777777" w:rsidR="00734F46" w:rsidRDefault="00734F46" w:rsidP="00FF0996">
      <w:pPr>
        <w:spacing w:after="200" w:line="276" w:lineRule="auto"/>
        <w:ind w:left="567"/>
        <w:jc w:val="left"/>
        <w:rPr>
          <w:b/>
        </w:rPr>
        <w:sectPr w:rsidR="00734F46" w:rsidSect="00734F4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34" w:bottom="1418" w:left="1871" w:header="709" w:footer="709" w:gutter="0"/>
          <w:cols w:space="708"/>
          <w:docGrid w:linePitch="360"/>
        </w:sectPr>
      </w:pPr>
    </w:p>
    <w:p w14:paraId="1019B82E" w14:textId="77777777" w:rsidR="006C34A6" w:rsidRDefault="0070762A" w:rsidP="006C34A6">
      <w:pPr>
        <w:pStyle w:val="apnadpisneslovan"/>
      </w:pPr>
      <w:r>
        <w:lastRenderedPageBreak/>
        <w:t>O</w:t>
      </w:r>
      <w:r w:rsidR="006C34A6">
        <w:t>bsah</w:t>
      </w:r>
    </w:p>
    <w:p w14:paraId="361487DB" w14:textId="05808611" w:rsidR="0094654C" w:rsidRDefault="00537DE8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 w:rsidR="00E56EC2">
        <w:instrText xml:space="preserve"> TOC \o "1-3" \h \z \t "ap_nadpis1;1;ap_nadpis2;1;ap_nadpis3;1;ap_nadpis_nečíslovaný_obsah;1" </w:instrText>
      </w:r>
      <w:r>
        <w:fldChar w:fldCharType="separate"/>
      </w:r>
      <w:hyperlink w:anchor="_Toc198801228" w:history="1">
        <w:r w:rsidR="0094654C" w:rsidRPr="000233F1">
          <w:rPr>
            <w:rStyle w:val="Hypertextovodkaz"/>
            <w:noProof/>
          </w:rPr>
          <w:t>Úvod</w:t>
        </w:r>
        <w:r w:rsidR="0094654C">
          <w:rPr>
            <w:noProof/>
            <w:webHidden/>
          </w:rPr>
          <w:tab/>
        </w:r>
        <w:r w:rsidR="0094654C">
          <w:rPr>
            <w:noProof/>
            <w:webHidden/>
          </w:rPr>
          <w:tab/>
        </w:r>
        <w:r w:rsidR="0094654C">
          <w:rPr>
            <w:noProof/>
            <w:webHidden/>
          </w:rPr>
          <w:fldChar w:fldCharType="begin"/>
        </w:r>
        <w:r w:rsidR="0094654C">
          <w:rPr>
            <w:noProof/>
            <w:webHidden/>
          </w:rPr>
          <w:instrText xml:space="preserve"> PAGEREF _Toc198801228 \h </w:instrText>
        </w:r>
        <w:r w:rsidR="0094654C">
          <w:rPr>
            <w:noProof/>
            <w:webHidden/>
          </w:rPr>
        </w:r>
        <w:r w:rsidR="0094654C">
          <w:rPr>
            <w:noProof/>
            <w:webHidden/>
          </w:rPr>
          <w:fldChar w:fldCharType="separate"/>
        </w:r>
        <w:r w:rsidR="0094654C">
          <w:rPr>
            <w:noProof/>
            <w:webHidden/>
          </w:rPr>
          <w:t>5</w:t>
        </w:r>
        <w:r w:rsidR="0094654C">
          <w:rPr>
            <w:noProof/>
            <w:webHidden/>
          </w:rPr>
          <w:fldChar w:fldCharType="end"/>
        </w:r>
      </w:hyperlink>
    </w:p>
    <w:p w14:paraId="4CACB0ED" w14:textId="65F98E43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29" w:history="1">
        <w:r w:rsidRPr="000233F1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Popis databázových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0C622C" w14:textId="2FEDE67C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30" w:history="1">
        <w:r w:rsidRPr="000233F1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Tabulka tbArtist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1EDEF1" w14:textId="39735077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31" w:history="1">
        <w:r w:rsidRPr="000233F1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Tabulka tbAlbum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5B9CCA" w14:textId="0C3160B8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32" w:history="1">
        <w:r w:rsidRPr="000233F1">
          <w:rPr>
            <w:rStyle w:val="Hypertextovodkaz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Tabulka tbArtistAlbum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9AD808" w14:textId="72D369B3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33" w:history="1">
        <w:r w:rsidRPr="000233F1">
          <w:rPr>
            <w:rStyle w:val="Hypertextovodkaz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Tabulka tbPublisher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5EA569" w14:textId="26818358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34" w:history="1">
        <w:r w:rsidRPr="000233F1">
          <w:rPr>
            <w:rStyle w:val="Hypertextovodkaz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Tabulka tbSong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FCACAC" w14:textId="1B5116D5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35" w:history="1">
        <w:r w:rsidRPr="000233F1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Popis relace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79222A" w14:textId="5196E4F7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36" w:history="1">
        <w:r w:rsidRPr="000233F1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E-R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20A3D0" w14:textId="41542B2C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37" w:history="1">
        <w:r w:rsidRPr="000233F1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Zdůvodnění návrhu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393475" w14:textId="7B9951AB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38" w:history="1">
        <w:r w:rsidRPr="000233F1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9E5ACC" w14:textId="1E484D9C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39" w:history="1">
        <w:r w:rsidRPr="000233F1">
          <w:rPr>
            <w:rStyle w:val="Hypertextovodkaz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0E2C55" w14:textId="4F6C0291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40" w:history="1">
        <w:r w:rsidRPr="000233F1">
          <w:rPr>
            <w:rStyle w:val="Hypertextovodkaz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View s informacemi o albech a jejich interpretech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C7AC1F" w14:textId="364A03BB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41" w:history="1">
        <w:r w:rsidRPr="000233F1">
          <w:rPr>
            <w:rStyle w:val="Hypertextovodkaz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noProof/>
          </w:rPr>
          <w:t>View s písničkami delšími než 3 minuty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22E2D4" w14:textId="32DF5842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42" w:history="1">
        <w:r w:rsidRPr="000233F1">
          <w:rPr>
            <w:rStyle w:val="Hypertextovodkaz"/>
            <w:rFonts w:eastAsiaTheme="minorHAnsi"/>
            <w:noProof/>
            <w:lang w:eastAsia="en-US"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View s vydavateli a jejich alby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649005" w14:textId="435DC988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43" w:history="1">
        <w:r w:rsidRPr="000233F1">
          <w:rPr>
            <w:rStyle w:val="Hypertextovodkaz"/>
            <w:rFonts w:eastAsiaTheme="minorHAnsi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F5ED38" w14:textId="6935151B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44" w:history="1">
        <w:r w:rsidRPr="000233F1">
          <w:rPr>
            <w:rStyle w:val="Hypertextovodkaz"/>
            <w:rFonts w:eastAsiaTheme="minorHAnsi"/>
            <w:noProof/>
            <w:lang w:eastAsia="en-US"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Nastavení ceny všech alb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9A2D99" w14:textId="3C4DB4E1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45" w:history="1">
        <w:r w:rsidRPr="000233F1">
          <w:rPr>
            <w:rStyle w:val="Hypertextovodkaz"/>
            <w:rFonts w:eastAsiaTheme="minorHAnsi"/>
            <w:noProof/>
            <w:lang w:eastAsia="en-US"/>
          </w:rPr>
          <w:t>3.2.2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Změna žánru na „Rock“ pro alba s více než 10 skladbami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D41F86" w14:textId="1D6DFF33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46" w:history="1">
        <w:r w:rsidRPr="000233F1">
          <w:rPr>
            <w:rStyle w:val="Hypertextovodkaz"/>
            <w:rFonts w:eastAsiaTheme="minorHAnsi"/>
            <w:noProof/>
            <w:lang w:eastAsia="en-US"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CA2275" w14:textId="5AE0A23F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47" w:history="1">
        <w:r w:rsidRPr="000233F1">
          <w:rPr>
            <w:rStyle w:val="Hypertextovodkaz"/>
            <w:rFonts w:eastAsiaTheme="minorHAnsi"/>
            <w:noProof/>
            <w:lang w:eastAsia="en-US"/>
          </w:rPr>
          <w:t>3.3.1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Smazání skladeb kratších než 1 minuta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98C6FB" w14:textId="3EE25EC3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48" w:history="1">
        <w:r w:rsidRPr="000233F1">
          <w:rPr>
            <w:rStyle w:val="Hypertextovodkaz"/>
            <w:rFonts w:eastAsiaTheme="minorHAnsi"/>
            <w:noProof/>
            <w:lang w:eastAsia="en-US"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Alter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167B46" w14:textId="542AEFAB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49" w:history="1">
        <w:r w:rsidRPr="000233F1">
          <w:rPr>
            <w:rStyle w:val="Hypertextovodkaz"/>
            <w:rFonts w:eastAsiaTheme="minorHAnsi"/>
            <w:noProof/>
            <w:lang w:eastAsia="en-US"/>
          </w:rPr>
          <w:t>3.4.1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Přidání pole Website do tabulky interpretů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842270" w14:textId="48E2CFD7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50" w:history="1">
        <w:r w:rsidRPr="000233F1">
          <w:rPr>
            <w:rStyle w:val="Hypertextovodkaz"/>
            <w:rFonts w:eastAsiaTheme="minorHAnsi"/>
            <w:noProof/>
            <w:lang w:eastAsia="en-US"/>
          </w:rPr>
          <w:t>3.4.2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Změna datového typu sloupce Duration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2A261C" w14:textId="3D3F8AE7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51" w:history="1">
        <w:r w:rsidRPr="000233F1">
          <w:rPr>
            <w:rStyle w:val="Hypertextovodkaz"/>
            <w:rFonts w:eastAsiaTheme="minorHAnsi"/>
            <w:noProof/>
            <w:lang w:eastAsia="en-US"/>
          </w:rPr>
          <w:t>3.4.3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Změna názvu pole Location na Headquarters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04F118" w14:textId="5A3E9536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52" w:history="1">
        <w:r w:rsidRPr="000233F1">
          <w:rPr>
            <w:rStyle w:val="Hypertextovodkaz"/>
            <w:rFonts w:eastAsiaTheme="minorHAnsi"/>
            <w:noProof/>
            <w:lang w:eastAsia="en-US"/>
          </w:rPr>
          <w:t>3.4.4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Nastavení omezení na počet skladeb v albu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A1CF02" w14:textId="5F1441C0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53" w:history="1">
        <w:r w:rsidRPr="000233F1">
          <w:rPr>
            <w:rStyle w:val="Hypertextovodkaz"/>
            <w:rFonts w:eastAsiaTheme="minorHAnsi"/>
            <w:noProof/>
            <w:lang w:eastAsia="en-US"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8F366C" w14:textId="4F285365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54" w:history="1">
        <w:r w:rsidRPr="000233F1">
          <w:rPr>
            <w:rStyle w:val="Hypertextovodkaz"/>
            <w:rFonts w:eastAsiaTheme="minorHAnsi"/>
            <w:noProof/>
            <w:lang w:eastAsia="en-US"/>
          </w:rPr>
          <w:t>3.5.1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Order 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27BE01" w14:textId="29FDCA60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55" w:history="1">
        <w:r w:rsidRPr="000233F1">
          <w:rPr>
            <w:rStyle w:val="Hypertextovodkaz"/>
            <w:rFonts w:eastAsiaTheme="minorHAnsi"/>
            <w:noProof/>
            <w:lang w:eastAsia="en-US"/>
          </w:rPr>
          <w:t>3.5.2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Distinct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B0EE00" w14:textId="1E3A40FC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56" w:history="1">
        <w:r w:rsidRPr="000233F1">
          <w:rPr>
            <w:rStyle w:val="Hypertextovodkaz"/>
            <w:rFonts w:eastAsiaTheme="minorHAnsi"/>
            <w:noProof/>
            <w:lang w:eastAsia="en-US"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Where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A75455" w14:textId="50079ABC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57" w:history="1">
        <w:r w:rsidRPr="000233F1">
          <w:rPr>
            <w:rStyle w:val="Hypertextovodkaz"/>
            <w:rFonts w:eastAsiaTheme="minorHAnsi"/>
            <w:noProof/>
            <w:lang w:eastAsia="en-US"/>
          </w:rPr>
          <w:t>3.6.1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Alba konkrétního žánru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5B3505" w14:textId="1FDAFACD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58" w:history="1">
        <w:r w:rsidRPr="000233F1">
          <w:rPr>
            <w:rStyle w:val="Hypertextovodkaz"/>
            <w:rFonts w:eastAsiaTheme="minorHAnsi"/>
            <w:noProof/>
            <w:lang w:eastAsia="en-US"/>
          </w:rPr>
          <w:t>3.6.2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Alba s cenou nad 200 Kč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0DC91F" w14:textId="5C9983D1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59" w:history="1">
        <w:r w:rsidRPr="000233F1">
          <w:rPr>
            <w:rStyle w:val="Hypertextovodkaz"/>
            <w:rFonts w:eastAsiaTheme="minorHAnsi"/>
            <w:noProof/>
            <w:lang w:eastAsia="en-US"/>
          </w:rPr>
          <w:t>3.6.3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Interpreti založení před rokem 2000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E98EF7" w14:textId="188F1C6E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60" w:history="1">
        <w:r w:rsidRPr="000233F1">
          <w:rPr>
            <w:rStyle w:val="Hypertextovodkaz"/>
            <w:rFonts w:eastAsiaTheme="minorHAnsi"/>
            <w:noProof/>
            <w:lang w:eastAsia="en-US"/>
          </w:rPr>
          <w:t>3.6.4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Interpreti začínající na „The“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1E785E" w14:textId="6756D10E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61" w:history="1">
        <w:r w:rsidRPr="000233F1">
          <w:rPr>
            <w:rStyle w:val="Hypertextovodkaz"/>
            <w:rFonts w:eastAsiaTheme="minorHAnsi"/>
            <w:noProof/>
            <w:lang w:eastAsia="en-US"/>
          </w:rPr>
          <w:t>3.6.5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Interpreti s vyplněným sloupcem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FC716E" w14:textId="2E1F9816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62" w:history="1">
        <w:r w:rsidRPr="000233F1">
          <w:rPr>
            <w:rStyle w:val="Hypertextovodkaz"/>
            <w:rFonts w:eastAsiaTheme="minorHAnsi"/>
            <w:noProof/>
            <w:lang w:eastAsia="en-US"/>
          </w:rPr>
          <w:t>3.6.6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Alba určitého žánru pomocí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988D83" w14:textId="5B4CDAB0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63" w:history="1">
        <w:r w:rsidRPr="000233F1">
          <w:rPr>
            <w:rStyle w:val="Hypertextovodkaz"/>
            <w:rFonts w:eastAsiaTheme="minorHAnsi"/>
            <w:noProof/>
            <w:lang w:eastAsia="en-US"/>
          </w:rPr>
          <w:t>3.6.7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Alba v cenovém rozmezí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799A81" w14:textId="64A4A4FA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64" w:history="1">
        <w:r w:rsidRPr="000233F1">
          <w:rPr>
            <w:rStyle w:val="Hypertextovodkaz"/>
            <w:rFonts w:eastAsiaTheme="minorHAnsi"/>
            <w:noProof/>
            <w:lang w:eastAsia="en-US"/>
          </w:rPr>
          <w:t>3.6.8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Alba neobsahující žánr „Rock“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291E61" w14:textId="11902AC2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65" w:history="1">
        <w:r w:rsidRPr="000233F1">
          <w:rPr>
            <w:rStyle w:val="Hypertextovodkaz"/>
            <w:rFonts w:eastAsiaTheme="minorHAnsi"/>
            <w:noProof/>
            <w:lang w:eastAsia="en-US"/>
          </w:rPr>
          <w:t>3.7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Group 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7F4F12" w14:textId="06BE4344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66" w:history="1">
        <w:r w:rsidRPr="000233F1">
          <w:rPr>
            <w:rStyle w:val="Hypertextovodkaz"/>
            <w:rFonts w:eastAsiaTheme="minorHAnsi"/>
            <w:noProof/>
            <w:lang w:eastAsia="en-US"/>
          </w:rPr>
          <w:t>3.7.1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Seznam žánrů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094B98" w14:textId="504F4800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67" w:history="1">
        <w:r w:rsidRPr="000233F1">
          <w:rPr>
            <w:rStyle w:val="Hypertextovodkaz"/>
            <w:rFonts w:eastAsiaTheme="minorHAnsi"/>
            <w:noProof/>
            <w:lang w:eastAsia="en-US"/>
          </w:rPr>
          <w:t>3.7.2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Počet alb v jednotlivých žánrech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A5C8D5" w14:textId="534DB2B6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68" w:history="1">
        <w:r w:rsidRPr="000233F1">
          <w:rPr>
            <w:rStyle w:val="Hypertextovodkaz"/>
            <w:rFonts w:eastAsiaTheme="minorHAnsi"/>
            <w:noProof/>
            <w:lang w:eastAsia="en-US"/>
          </w:rPr>
          <w:t>3.8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Agregační 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165936" w14:textId="273B875A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69" w:history="1">
        <w:r w:rsidRPr="000233F1">
          <w:rPr>
            <w:rStyle w:val="Hypertextovodkaz"/>
            <w:rFonts w:eastAsiaTheme="minorHAnsi"/>
            <w:noProof/>
            <w:lang w:eastAsia="en-US"/>
          </w:rPr>
          <w:t>3.8.1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Počet alb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69518B" w14:textId="102A4617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70" w:history="1">
        <w:r w:rsidRPr="000233F1">
          <w:rPr>
            <w:rStyle w:val="Hypertextovodkaz"/>
            <w:rFonts w:eastAsiaTheme="minorHAnsi"/>
            <w:noProof/>
            <w:lang w:eastAsia="en-US"/>
          </w:rPr>
          <w:t>3.8.2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Průměrná cena alb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6A350A" w14:textId="5FB4D7EA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71" w:history="1">
        <w:r w:rsidRPr="000233F1">
          <w:rPr>
            <w:rStyle w:val="Hypertextovodkaz"/>
            <w:rFonts w:eastAsiaTheme="minorHAnsi"/>
            <w:noProof/>
            <w:lang w:eastAsia="en-US"/>
          </w:rPr>
          <w:t>3.8.3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Délka nejdelšího názvu skladby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8177B4" w14:textId="46F54B34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72" w:history="1">
        <w:r w:rsidRPr="000233F1">
          <w:rPr>
            <w:rStyle w:val="Hypertextovodkaz"/>
            <w:rFonts w:eastAsiaTheme="minorHAnsi"/>
            <w:noProof/>
            <w:lang w:eastAsia="en-US"/>
          </w:rPr>
          <w:t>3.9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Joins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DA21A3" w14:textId="5709AE57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73" w:history="1">
        <w:r w:rsidRPr="000233F1">
          <w:rPr>
            <w:rStyle w:val="Hypertextovodkaz"/>
            <w:rFonts w:eastAsiaTheme="minorHAnsi"/>
            <w:noProof/>
            <w:lang w:eastAsia="en-US"/>
          </w:rPr>
          <w:t>3.9.1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Inner Join – Alba a jejich interpreti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493D9C" w14:textId="1802EB8B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74" w:history="1">
        <w:r w:rsidRPr="000233F1">
          <w:rPr>
            <w:rStyle w:val="Hypertextovodkaz"/>
            <w:rFonts w:eastAsiaTheme="minorHAnsi"/>
            <w:noProof/>
            <w:lang w:eastAsia="en-US"/>
          </w:rPr>
          <w:t>3.9.2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Left Join – Alba a jejich vydavatelé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CD69E2" w14:textId="381CC120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75" w:history="1">
        <w:r w:rsidRPr="000233F1">
          <w:rPr>
            <w:rStyle w:val="Hypertextovodkaz"/>
            <w:rFonts w:eastAsiaTheme="minorHAnsi"/>
            <w:noProof/>
            <w:lang w:eastAsia="en-US"/>
          </w:rPr>
          <w:t>3.9.3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Right Join – Alba a jejich vydavatelé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63BF45" w14:textId="7B8FBEEC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76" w:history="1">
        <w:r w:rsidRPr="000233F1">
          <w:rPr>
            <w:rStyle w:val="Hypertextovodkaz"/>
            <w:rFonts w:eastAsiaTheme="minorHAnsi"/>
            <w:noProof/>
            <w:lang w:eastAsia="en-US"/>
          </w:rPr>
          <w:t>3.9.4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233F1">
          <w:rPr>
            <w:rStyle w:val="Hypertextovodkaz"/>
            <w:rFonts w:eastAsiaTheme="minorHAnsi"/>
            <w:noProof/>
            <w:lang w:eastAsia="en-US"/>
          </w:rPr>
          <w:t>Self Join – Interpreti ze stejné země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AD8E70" w14:textId="2EA3FEE3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77" w:history="1">
        <w:r w:rsidRPr="000233F1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3E2665" w14:textId="3C5F94EF" w:rsidR="0094654C" w:rsidRDefault="0094654C">
      <w:pPr>
        <w:pStyle w:val="Obsah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801278" w:history="1">
        <w:r w:rsidRPr="000233F1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_Toc198801278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3D5F7E" w14:textId="5C53C403" w:rsidR="00C73B1E" w:rsidRPr="00C73B1E" w:rsidRDefault="00537DE8" w:rsidP="007B6578">
      <w:pPr>
        <w:pStyle w:val="apodstavec"/>
        <w:jc w:val="left"/>
      </w:pPr>
      <w:r>
        <w:rPr>
          <w:sz w:val="22"/>
        </w:rPr>
        <w:fldChar w:fldCharType="end"/>
      </w:r>
    </w:p>
    <w:p w14:paraId="66855769" w14:textId="77777777" w:rsidR="00F9693C" w:rsidRDefault="00F9693C" w:rsidP="007B6578">
      <w:pPr>
        <w:pStyle w:val="apodstavec"/>
        <w:jc w:val="left"/>
        <w:sectPr w:rsidR="00F9693C" w:rsidSect="00C73B1E">
          <w:footerReference w:type="default" r:id="rId15"/>
          <w:type w:val="continuous"/>
          <w:pgSz w:w="11906" w:h="16838" w:code="9"/>
          <w:pgMar w:top="1418" w:right="1134" w:bottom="1418" w:left="1701" w:header="709" w:footer="709" w:gutter="0"/>
          <w:cols w:space="708"/>
          <w:docGrid w:linePitch="360"/>
        </w:sectPr>
      </w:pPr>
      <w:bookmarkStart w:id="0" w:name="_Toc383693774"/>
    </w:p>
    <w:p w14:paraId="2477540D" w14:textId="77777777" w:rsidR="00F9693C" w:rsidRDefault="00F9693C" w:rsidP="007B6578">
      <w:pPr>
        <w:spacing w:after="200" w:line="276" w:lineRule="auto"/>
        <w:jc w:val="left"/>
        <w:sectPr w:rsidR="00F9693C" w:rsidSect="00C73B1E">
          <w:type w:val="continuous"/>
          <w:pgSz w:w="11906" w:h="16838" w:code="9"/>
          <w:pgMar w:top="1418" w:right="1134" w:bottom="1418" w:left="1701" w:header="709" w:footer="709" w:gutter="0"/>
          <w:cols w:space="708"/>
          <w:docGrid w:linePitch="360"/>
        </w:sectPr>
      </w:pPr>
      <w:r>
        <w:br w:type="page"/>
      </w:r>
    </w:p>
    <w:p w14:paraId="10E048B3" w14:textId="3F953D98" w:rsidR="00F9693C" w:rsidRDefault="00F9693C" w:rsidP="00B66A53">
      <w:pPr>
        <w:pStyle w:val="apnadpisneslovanobsah"/>
      </w:pPr>
      <w:bookmarkStart w:id="1" w:name="_Toc198801228"/>
      <w:r w:rsidRPr="00C24F40">
        <w:lastRenderedPageBreak/>
        <w:t>Úvod</w:t>
      </w:r>
      <w:bookmarkStart w:id="2" w:name="_Toc383693775"/>
      <w:bookmarkEnd w:id="0"/>
      <w:bookmarkEnd w:id="1"/>
    </w:p>
    <w:p w14:paraId="4C72562D" w14:textId="1362E1A6" w:rsidR="00A9439A" w:rsidRDefault="00A9439A" w:rsidP="00A9439A">
      <w:pPr>
        <w:pStyle w:val="apodstavec"/>
      </w:pPr>
      <w:r>
        <w:t xml:space="preserve">Tématem této zápočtové práce je návrh a implementace databáze pro správu hudebních dat, zahrnující informace o interpretech, albech, vydavatelích a skladbách. Cílem projektu je vytvořit databázi, která umožní efektivně spravovat a dotazovat se na informace o hudebních interpretech, jejich albech, skladbách a vydavatelích. Tato databáze může být využita například v systémech pro správu hudebních knihoven nebo ve </w:t>
      </w:r>
      <w:proofErr w:type="spellStart"/>
      <w:r>
        <w:t>streamingových</w:t>
      </w:r>
      <w:proofErr w:type="spellEnd"/>
      <w:r>
        <w:t xml:space="preserve"> platformách.</w:t>
      </w:r>
    </w:p>
    <w:p w14:paraId="73C37892" w14:textId="5257321C" w:rsidR="00A9439A" w:rsidRDefault="00A9439A" w:rsidP="00A9439A">
      <w:pPr>
        <w:pStyle w:val="apodstavec"/>
      </w:pPr>
      <w:r>
        <w:t>Práce navazuje na znalosti získané v průběhu zimního semestru a rozšiřuje je o praktické použití pokročilých SQL dotazů a úprav databázové struktury. V rámci projektu byly realizovány všechny požadované SQL operace, včetně vytvoření pohledů (VIEW), úprav dat (UPDATE), mazání záznamů (DELETE), změn struktury tabulek (ALTER) a dotazů typu SELECT s využitím různých podmínek, řazení, agregací a spojování tabulek (JOIN).</w:t>
      </w:r>
    </w:p>
    <w:p w14:paraId="5C19EA45" w14:textId="2CF57559" w:rsidR="00A9439A" w:rsidRPr="00A9439A" w:rsidRDefault="00A9439A" w:rsidP="00A9439A">
      <w:pPr>
        <w:pStyle w:val="apodstavec"/>
      </w:pPr>
      <w:r>
        <w:t>Výsledkem je plně funkční relační databáze s jasně definovanými relacemi mezi tabulkami a bohatým výběrem dotazů, která slouží jako důkaz schopnosti efektivně navrhnout a ovládat databázový systém. Dokumentace pak obsahuje popis tabulek, vztahů mezi nimi a podrobnosti o jednotlivých dotazech včetně jejich výstupů.</w:t>
      </w:r>
    </w:p>
    <w:p w14:paraId="35E26920" w14:textId="77777777" w:rsidR="00D44F5E" w:rsidRDefault="00904E17" w:rsidP="00F9693C">
      <w:pPr>
        <w:pStyle w:val="apnadpis1"/>
      </w:pPr>
      <w:bookmarkStart w:id="3" w:name="_Toc198801229"/>
      <w:bookmarkEnd w:id="2"/>
      <w:r>
        <w:lastRenderedPageBreak/>
        <w:t>Popis databázových tabulek</w:t>
      </w:r>
      <w:bookmarkEnd w:id="3"/>
    </w:p>
    <w:p w14:paraId="49E7AE84" w14:textId="77777777" w:rsidR="00904E17" w:rsidRDefault="00904E17" w:rsidP="00904E17">
      <w:pPr>
        <w:pStyle w:val="apnadpis2"/>
      </w:pPr>
      <w:bookmarkStart w:id="4" w:name="_Toc198801230"/>
      <w:r w:rsidRPr="00904E17">
        <w:t xml:space="preserve">Tabulka </w:t>
      </w:r>
      <w:proofErr w:type="spellStart"/>
      <w:r w:rsidRPr="00904E17">
        <w:t>tbArtist</w:t>
      </w:r>
      <w:bookmarkEnd w:id="4"/>
      <w:proofErr w:type="spellEnd"/>
    </w:p>
    <w:p w14:paraId="581ED924" w14:textId="77777777" w:rsidR="00904E17" w:rsidRDefault="00904E17" w:rsidP="00904E17">
      <w:pPr>
        <w:pStyle w:val="apodstavec"/>
      </w:pPr>
      <w:r>
        <w:t>Tato tabulka uchovává informace o hudebních interpretech nebo skupinách.</w:t>
      </w:r>
    </w:p>
    <w:p w14:paraId="327D1617" w14:textId="77777777" w:rsidR="00904E17" w:rsidRPr="00904E17" w:rsidRDefault="00904E17" w:rsidP="00904E17">
      <w:pPr>
        <w:pStyle w:val="apodstavec"/>
        <w:numPr>
          <w:ilvl w:val="0"/>
          <w:numId w:val="9"/>
        </w:numPr>
        <w:rPr>
          <w:b/>
        </w:rPr>
      </w:pPr>
      <w:proofErr w:type="spellStart"/>
      <w:r w:rsidRPr="00904E17">
        <w:rPr>
          <w:b/>
        </w:rPr>
        <w:t>ArtistID</w:t>
      </w:r>
      <w:proofErr w:type="spellEnd"/>
      <w:r>
        <w:t xml:space="preserve"> – primární klíč, automaticky se zvyšuje</w:t>
      </w:r>
    </w:p>
    <w:p w14:paraId="03C54C4C" w14:textId="77777777" w:rsidR="00904E17" w:rsidRPr="00904E17" w:rsidRDefault="00904E17" w:rsidP="00904E17">
      <w:pPr>
        <w:pStyle w:val="apodstavec"/>
        <w:numPr>
          <w:ilvl w:val="0"/>
          <w:numId w:val="9"/>
        </w:numPr>
        <w:rPr>
          <w:b/>
        </w:rPr>
      </w:pPr>
      <w:r w:rsidRPr="00904E17">
        <w:rPr>
          <w:b/>
        </w:rPr>
        <w:t>Name</w:t>
      </w:r>
      <w:r>
        <w:t xml:space="preserve"> – jméno interpreta/skupiny</w:t>
      </w:r>
    </w:p>
    <w:p w14:paraId="430CAE37" w14:textId="77777777" w:rsidR="00904E17" w:rsidRPr="00904E17" w:rsidRDefault="00904E17" w:rsidP="00904E17">
      <w:pPr>
        <w:pStyle w:val="apodstavec"/>
        <w:numPr>
          <w:ilvl w:val="0"/>
          <w:numId w:val="9"/>
        </w:numPr>
        <w:rPr>
          <w:b/>
        </w:rPr>
      </w:pPr>
      <w:r w:rsidRPr="00904E17">
        <w:rPr>
          <w:b/>
        </w:rPr>
        <w:t>Country</w:t>
      </w:r>
      <w:r>
        <w:t xml:space="preserve"> – země původu interpreta</w:t>
      </w:r>
    </w:p>
    <w:p w14:paraId="58844D12" w14:textId="77777777" w:rsidR="00904E17" w:rsidRPr="00904E17" w:rsidRDefault="00904E17" w:rsidP="00904E17">
      <w:pPr>
        <w:pStyle w:val="apodstavec"/>
        <w:numPr>
          <w:ilvl w:val="0"/>
          <w:numId w:val="9"/>
        </w:numPr>
        <w:rPr>
          <w:b/>
        </w:rPr>
      </w:pPr>
      <w:proofErr w:type="spellStart"/>
      <w:r w:rsidRPr="00904E17">
        <w:rPr>
          <w:b/>
        </w:rPr>
        <w:t>Founded</w:t>
      </w:r>
      <w:proofErr w:type="spellEnd"/>
      <w:r>
        <w:t xml:space="preserve"> – datum založení interpreta/skupiny; nesmí být v budoucnosti (omezeno pomocí </w:t>
      </w:r>
      <w:r w:rsidRPr="00C03E03">
        <w:t>CHECK</w:t>
      </w:r>
      <w:r>
        <w:t>)</w:t>
      </w:r>
    </w:p>
    <w:p w14:paraId="668D8441" w14:textId="77777777" w:rsidR="00904E17" w:rsidRPr="00C03E03" w:rsidRDefault="00C03E03" w:rsidP="00904E17">
      <w:pPr>
        <w:pStyle w:val="apodstavec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Tags</w:t>
      </w:r>
      <w:proofErr w:type="spellEnd"/>
      <w:r>
        <w:t xml:space="preserve"> </w:t>
      </w:r>
      <w:r>
        <w:rPr>
          <w:b/>
        </w:rPr>
        <w:t xml:space="preserve">– </w:t>
      </w:r>
      <w:r>
        <w:t xml:space="preserve">žánrové nebo tematické tagy (např. rock, </w:t>
      </w:r>
      <w:proofErr w:type="spellStart"/>
      <w:r>
        <w:t>indie</w:t>
      </w:r>
      <w:proofErr w:type="spellEnd"/>
      <w:r>
        <w:t xml:space="preserve">, </w:t>
      </w:r>
      <w:proofErr w:type="spellStart"/>
      <w:r>
        <w:t>synth</w:t>
      </w:r>
      <w:proofErr w:type="spellEnd"/>
      <w:r>
        <w:t>)</w:t>
      </w:r>
    </w:p>
    <w:p w14:paraId="5E178DD9" w14:textId="77777777" w:rsidR="00C03E03" w:rsidRPr="00C03E03" w:rsidRDefault="00C03E03" w:rsidP="00904E17">
      <w:pPr>
        <w:pStyle w:val="apodstavec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Descpription</w:t>
      </w:r>
      <w:proofErr w:type="spellEnd"/>
      <w:r>
        <w:rPr>
          <w:b/>
        </w:rPr>
        <w:t xml:space="preserve"> – </w:t>
      </w:r>
      <w:r>
        <w:t>popis interpreta</w:t>
      </w:r>
    </w:p>
    <w:p w14:paraId="48A9AEAD" w14:textId="77777777" w:rsidR="00C03E03" w:rsidRDefault="00C03E03" w:rsidP="00C03E03">
      <w:pPr>
        <w:pStyle w:val="apnadpis2"/>
      </w:pPr>
      <w:bookmarkStart w:id="5" w:name="_Toc198801231"/>
      <w:r>
        <w:t xml:space="preserve">Tabulka </w:t>
      </w:r>
      <w:proofErr w:type="spellStart"/>
      <w:r>
        <w:t>tbAlbum</w:t>
      </w:r>
      <w:bookmarkEnd w:id="5"/>
      <w:proofErr w:type="spellEnd"/>
    </w:p>
    <w:p w14:paraId="309EEB74" w14:textId="77777777" w:rsidR="00C03E03" w:rsidRDefault="00C03E03" w:rsidP="00C03E03">
      <w:pPr>
        <w:pStyle w:val="apodstavec"/>
      </w:pPr>
      <w:r>
        <w:t>Tato tabulka obsahuje informace o hudebních albech.</w:t>
      </w:r>
    </w:p>
    <w:p w14:paraId="5BBB9B5A" w14:textId="77777777" w:rsidR="00C03E03" w:rsidRPr="00C03E03" w:rsidRDefault="00C03E03" w:rsidP="00C03E03">
      <w:pPr>
        <w:pStyle w:val="apodstavec"/>
        <w:numPr>
          <w:ilvl w:val="0"/>
          <w:numId w:val="9"/>
        </w:numPr>
        <w:rPr>
          <w:b/>
        </w:rPr>
      </w:pPr>
      <w:proofErr w:type="spellStart"/>
      <w:r w:rsidRPr="00C03E03">
        <w:rPr>
          <w:b/>
        </w:rPr>
        <w:t>AlbumID</w:t>
      </w:r>
      <w:proofErr w:type="spellEnd"/>
      <w:r w:rsidRPr="00C03E03">
        <w:rPr>
          <w:b/>
        </w:rPr>
        <w:t xml:space="preserve"> – </w:t>
      </w:r>
      <w:r w:rsidRPr="00C03E03">
        <w:t>primární klíč, automaticky se zvyšuje</w:t>
      </w:r>
    </w:p>
    <w:p w14:paraId="4743C035" w14:textId="77777777" w:rsidR="00C03E03" w:rsidRPr="00C03E03" w:rsidRDefault="00C03E03" w:rsidP="00C03E03">
      <w:pPr>
        <w:pStyle w:val="apodstavec"/>
        <w:numPr>
          <w:ilvl w:val="0"/>
          <w:numId w:val="9"/>
        </w:numPr>
        <w:rPr>
          <w:b/>
        </w:rPr>
      </w:pPr>
      <w:proofErr w:type="spellStart"/>
      <w:r w:rsidRPr="00C03E03">
        <w:rPr>
          <w:b/>
        </w:rPr>
        <w:t>Title</w:t>
      </w:r>
      <w:proofErr w:type="spellEnd"/>
      <w:r w:rsidRPr="00C03E03">
        <w:rPr>
          <w:b/>
        </w:rPr>
        <w:t xml:space="preserve"> – </w:t>
      </w:r>
      <w:r w:rsidRPr="00C03E03">
        <w:t>název alba</w:t>
      </w:r>
    </w:p>
    <w:p w14:paraId="0D319C68" w14:textId="77777777" w:rsidR="00C03E03" w:rsidRPr="00C03E03" w:rsidRDefault="00C03E03" w:rsidP="00C03E03">
      <w:pPr>
        <w:pStyle w:val="apodstavec"/>
        <w:numPr>
          <w:ilvl w:val="0"/>
          <w:numId w:val="9"/>
        </w:numPr>
        <w:rPr>
          <w:b/>
        </w:rPr>
      </w:pPr>
      <w:proofErr w:type="spellStart"/>
      <w:r w:rsidRPr="00C03E03">
        <w:rPr>
          <w:b/>
        </w:rPr>
        <w:t>Genre</w:t>
      </w:r>
      <w:proofErr w:type="spellEnd"/>
      <w:r w:rsidRPr="00C03E03">
        <w:rPr>
          <w:b/>
        </w:rPr>
        <w:t xml:space="preserve"> – </w:t>
      </w:r>
      <w:r w:rsidRPr="00C03E03">
        <w:t>žánr alba</w:t>
      </w:r>
    </w:p>
    <w:p w14:paraId="4349EB84" w14:textId="77777777" w:rsidR="00C03E03" w:rsidRPr="00C03E03" w:rsidRDefault="00C03E03" w:rsidP="00C03E03">
      <w:pPr>
        <w:pStyle w:val="apodstavec"/>
        <w:numPr>
          <w:ilvl w:val="0"/>
          <w:numId w:val="9"/>
        </w:numPr>
        <w:rPr>
          <w:b/>
        </w:rPr>
      </w:pPr>
      <w:proofErr w:type="spellStart"/>
      <w:r w:rsidRPr="00C03E03">
        <w:rPr>
          <w:b/>
        </w:rPr>
        <w:t>Duration</w:t>
      </w:r>
      <w:proofErr w:type="spellEnd"/>
      <w:r w:rsidRPr="00C03E03">
        <w:rPr>
          <w:b/>
        </w:rPr>
        <w:t xml:space="preserve"> – </w:t>
      </w:r>
      <w:r w:rsidRPr="00C03E03">
        <w:t>celková délka trvání</w:t>
      </w:r>
    </w:p>
    <w:p w14:paraId="05DD0777" w14:textId="77777777" w:rsidR="00C03E03" w:rsidRPr="00C03E03" w:rsidRDefault="00C03E03" w:rsidP="00C03E03">
      <w:pPr>
        <w:pStyle w:val="apodstavec"/>
        <w:numPr>
          <w:ilvl w:val="0"/>
          <w:numId w:val="9"/>
        </w:numPr>
        <w:rPr>
          <w:b/>
        </w:rPr>
      </w:pPr>
      <w:proofErr w:type="spellStart"/>
      <w:r w:rsidRPr="00C03E03">
        <w:rPr>
          <w:b/>
        </w:rPr>
        <w:t>Price</w:t>
      </w:r>
      <w:proofErr w:type="spellEnd"/>
      <w:r w:rsidRPr="00C03E03">
        <w:rPr>
          <w:b/>
        </w:rPr>
        <w:t xml:space="preserve"> </w:t>
      </w:r>
      <w:r w:rsidRPr="00C03E03">
        <w:t>– cena alba</w:t>
      </w:r>
    </w:p>
    <w:p w14:paraId="0B7411E9" w14:textId="77777777" w:rsidR="00C03E03" w:rsidRPr="00C03E03" w:rsidRDefault="00C03E03" w:rsidP="00C03E03">
      <w:pPr>
        <w:pStyle w:val="apodstavec"/>
        <w:numPr>
          <w:ilvl w:val="0"/>
          <w:numId w:val="9"/>
        </w:numPr>
        <w:rPr>
          <w:b/>
        </w:rPr>
      </w:pPr>
      <w:proofErr w:type="spellStart"/>
      <w:r w:rsidRPr="00C03E03">
        <w:rPr>
          <w:b/>
        </w:rPr>
        <w:t>Description</w:t>
      </w:r>
      <w:proofErr w:type="spellEnd"/>
      <w:r w:rsidRPr="00C03E03">
        <w:rPr>
          <w:b/>
        </w:rPr>
        <w:t xml:space="preserve"> </w:t>
      </w:r>
      <w:r w:rsidRPr="00C03E03">
        <w:t>– volitelný popis alba</w:t>
      </w:r>
    </w:p>
    <w:p w14:paraId="7EDFDB87" w14:textId="77777777" w:rsidR="00C03E03" w:rsidRPr="00C03E03" w:rsidRDefault="00C03E03" w:rsidP="00C03E03">
      <w:pPr>
        <w:pStyle w:val="apodstavec"/>
        <w:numPr>
          <w:ilvl w:val="0"/>
          <w:numId w:val="9"/>
        </w:numPr>
        <w:rPr>
          <w:b/>
        </w:rPr>
      </w:pPr>
      <w:proofErr w:type="spellStart"/>
      <w:r w:rsidRPr="00C03E03">
        <w:rPr>
          <w:b/>
        </w:rPr>
        <w:t>TrackAmount</w:t>
      </w:r>
      <w:proofErr w:type="spellEnd"/>
      <w:r w:rsidRPr="00C03E03">
        <w:rPr>
          <w:b/>
        </w:rPr>
        <w:t xml:space="preserve"> </w:t>
      </w:r>
      <w:r w:rsidRPr="00C03E03">
        <w:t>– počet skladeb na albu</w:t>
      </w:r>
    </w:p>
    <w:p w14:paraId="6CF5B99C" w14:textId="77777777" w:rsidR="00C03E03" w:rsidRDefault="00C03E03" w:rsidP="00C03E03">
      <w:pPr>
        <w:pStyle w:val="apodstavec"/>
        <w:numPr>
          <w:ilvl w:val="0"/>
          <w:numId w:val="9"/>
        </w:numPr>
      </w:pPr>
      <w:r w:rsidRPr="00C03E03">
        <w:rPr>
          <w:b/>
        </w:rPr>
        <w:t xml:space="preserve">ISRC – </w:t>
      </w:r>
      <w:r w:rsidRPr="00C03E03">
        <w:t>unikátní mezinárod</w:t>
      </w:r>
      <w:r>
        <w:t>ní kód pro nahrávku, jedinečný</w:t>
      </w:r>
    </w:p>
    <w:p w14:paraId="29DE8158" w14:textId="77777777" w:rsidR="00C03E03" w:rsidRDefault="00C03E03" w:rsidP="00C03E03">
      <w:pPr>
        <w:pStyle w:val="apnadpis2"/>
      </w:pPr>
      <w:bookmarkStart w:id="6" w:name="_Toc198801232"/>
      <w:r>
        <w:lastRenderedPageBreak/>
        <w:t xml:space="preserve">Tabulka </w:t>
      </w:r>
      <w:proofErr w:type="spellStart"/>
      <w:r>
        <w:t>tbArtistAlbum</w:t>
      </w:r>
      <w:bookmarkEnd w:id="6"/>
      <w:proofErr w:type="spellEnd"/>
    </w:p>
    <w:p w14:paraId="5814E78E" w14:textId="77777777" w:rsidR="00C03E03" w:rsidRDefault="00C03E03" w:rsidP="00C03E03">
      <w:pPr>
        <w:pStyle w:val="apodstavec"/>
      </w:pPr>
      <w:r>
        <w:t>Spojovací tabulka mezi interpretem a albem (M:N relace).</w:t>
      </w:r>
    </w:p>
    <w:p w14:paraId="35042394" w14:textId="77777777" w:rsidR="00C03E03" w:rsidRPr="00C03E03" w:rsidRDefault="00C03E03" w:rsidP="00C03E03">
      <w:pPr>
        <w:pStyle w:val="apodstavec"/>
        <w:numPr>
          <w:ilvl w:val="0"/>
          <w:numId w:val="11"/>
        </w:numPr>
        <w:rPr>
          <w:b/>
        </w:rPr>
      </w:pPr>
      <w:proofErr w:type="spellStart"/>
      <w:r w:rsidRPr="00C03E03">
        <w:rPr>
          <w:b/>
        </w:rPr>
        <w:t>ArtistID</w:t>
      </w:r>
      <w:proofErr w:type="spellEnd"/>
      <w:r>
        <w:rPr>
          <w:b/>
        </w:rPr>
        <w:t xml:space="preserve"> </w:t>
      </w:r>
      <w:r w:rsidRPr="00C03E03">
        <w:t>– cizí klíč na tbArtist</w:t>
      </w:r>
    </w:p>
    <w:p w14:paraId="7AD5BB4E" w14:textId="77777777" w:rsidR="00C03E03" w:rsidRPr="00C03E03" w:rsidRDefault="00C03E03" w:rsidP="00C03E03">
      <w:pPr>
        <w:pStyle w:val="apodstavec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AlbumID</w:t>
      </w:r>
      <w:proofErr w:type="spellEnd"/>
      <w:r>
        <w:rPr>
          <w:b/>
        </w:rPr>
        <w:t xml:space="preserve"> </w:t>
      </w:r>
      <w:r>
        <w:t xml:space="preserve">– cizí klíč na </w:t>
      </w:r>
      <w:proofErr w:type="spellStart"/>
      <w:r>
        <w:t>tbAlbum</w:t>
      </w:r>
      <w:proofErr w:type="spellEnd"/>
    </w:p>
    <w:p w14:paraId="747F97AB" w14:textId="77777777" w:rsidR="00C03E03" w:rsidRDefault="00C03E03" w:rsidP="00C03E03">
      <w:pPr>
        <w:pStyle w:val="apnadpis2"/>
      </w:pPr>
      <w:bookmarkStart w:id="7" w:name="_Toc198801233"/>
      <w:r>
        <w:t xml:space="preserve">Tabulka </w:t>
      </w:r>
      <w:proofErr w:type="spellStart"/>
      <w:r>
        <w:t>tbPublisher</w:t>
      </w:r>
      <w:bookmarkEnd w:id="7"/>
      <w:proofErr w:type="spellEnd"/>
    </w:p>
    <w:p w14:paraId="5DEA7088" w14:textId="77777777" w:rsidR="00C03E03" w:rsidRDefault="00C03E03" w:rsidP="00C03E03">
      <w:pPr>
        <w:pStyle w:val="apodstavec"/>
      </w:pPr>
      <w:r>
        <w:t>Tato tabulka eviduje vydavatele (labely) k jednotlivým albům.</w:t>
      </w:r>
    </w:p>
    <w:p w14:paraId="05EC0387" w14:textId="77777777" w:rsidR="00C03E03" w:rsidRDefault="00C03E03" w:rsidP="00C03E03">
      <w:pPr>
        <w:pStyle w:val="apodstavec"/>
        <w:numPr>
          <w:ilvl w:val="0"/>
          <w:numId w:val="12"/>
        </w:numPr>
      </w:pPr>
      <w:proofErr w:type="spellStart"/>
      <w:r w:rsidRPr="00C03E03">
        <w:rPr>
          <w:b/>
        </w:rPr>
        <w:t>PublisherID</w:t>
      </w:r>
      <w:proofErr w:type="spellEnd"/>
      <w:r>
        <w:t xml:space="preserve"> – primární klíč</w:t>
      </w:r>
    </w:p>
    <w:p w14:paraId="4A4FF7A8" w14:textId="77777777" w:rsidR="00C03E03" w:rsidRDefault="00C03E03" w:rsidP="00C03E03">
      <w:pPr>
        <w:pStyle w:val="apodstavec"/>
        <w:numPr>
          <w:ilvl w:val="0"/>
          <w:numId w:val="12"/>
        </w:numPr>
      </w:pPr>
      <w:proofErr w:type="spellStart"/>
      <w:r w:rsidRPr="00C03E03">
        <w:rPr>
          <w:b/>
        </w:rPr>
        <w:t>AlbumID</w:t>
      </w:r>
      <w:proofErr w:type="spellEnd"/>
      <w:r>
        <w:t xml:space="preserve"> – cizí klíč na </w:t>
      </w:r>
      <w:proofErr w:type="spellStart"/>
      <w:r>
        <w:t>tbAlbum</w:t>
      </w:r>
      <w:proofErr w:type="spellEnd"/>
    </w:p>
    <w:p w14:paraId="78DCC8E9" w14:textId="77777777" w:rsidR="00C03E03" w:rsidRDefault="00C03E03" w:rsidP="00C03E03">
      <w:pPr>
        <w:pStyle w:val="apodstavec"/>
        <w:numPr>
          <w:ilvl w:val="0"/>
          <w:numId w:val="12"/>
        </w:numPr>
      </w:pPr>
      <w:r w:rsidRPr="00C03E03">
        <w:rPr>
          <w:b/>
        </w:rPr>
        <w:t>Name</w:t>
      </w:r>
      <w:r>
        <w:t xml:space="preserve"> – název vydavatele</w:t>
      </w:r>
    </w:p>
    <w:p w14:paraId="49148D87" w14:textId="77777777" w:rsidR="00C03E03" w:rsidRDefault="00C03E03" w:rsidP="00C03E03">
      <w:pPr>
        <w:pStyle w:val="apodstavec"/>
        <w:numPr>
          <w:ilvl w:val="0"/>
          <w:numId w:val="12"/>
        </w:numPr>
      </w:pPr>
      <w:proofErr w:type="spellStart"/>
      <w:r w:rsidRPr="00C03E03">
        <w:rPr>
          <w:b/>
        </w:rPr>
        <w:t>Location</w:t>
      </w:r>
      <w:proofErr w:type="spellEnd"/>
      <w:r>
        <w:t xml:space="preserve"> – země/sídlo vydavatele</w:t>
      </w:r>
    </w:p>
    <w:p w14:paraId="348649B0" w14:textId="77777777" w:rsidR="00C03E03" w:rsidRDefault="00C03E03" w:rsidP="00C03E03">
      <w:pPr>
        <w:pStyle w:val="apnadpis2"/>
      </w:pPr>
      <w:bookmarkStart w:id="8" w:name="_Toc198801234"/>
      <w:r>
        <w:t xml:space="preserve">Tabulka </w:t>
      </w:r>
      <w:proofErr w:type="spellStart"/>
      <w:r>
        <w:t>tbSong</w:t>
      </w:r>
      <w:bookmarkEnd w:id="8"/>
      <w:proofErr w:type="spellEnd"/>
    </w:p>
    <w:p w14:paraId="1EC5B005" w14:textId="77777777" w:rsidR="00C03E03" w:rsidRDefault="00C03E03" w:rsidP="00C03E03">
      <w:pPr>
        <w:pStyle w:val="apodstavec"/>
      </w:pPr>
      <w:r>
        <w:t>Tabulka obsahující jednotlivé skladby na albech.</w:t>
      </w:r>
    </w:p>
    <w:p w14:paraId="20FE6372" w14:textId="77777777" w:rsidR="00C03E03" w:rsidRDefault="00C03E03" w:rsidP="00C03E03">
      <w:pPr>
        <w:pStyle w:val="apodstavec"/>
        <w:numPr>
          <w:ilvl w:val="0"/>
          <w:numId w:val="13"/>
        </w:numPr>
      </w:pPr>
      <w:proofErr w:type="spellStart"/>
      <w:r w:rsidRPr="00C03E03">
        <w:rPr>
          <w:b/>
        </w:rPr>
        <w:t>SongID</w:t>
      </w:r>
      <w:proofErr w:type="spellEnd"/>
      <w:r>
        <w:t xml:space="preserve"> – primární klíč</w:t>
      </w:r>
    </w:p>
    <w:p w14:paraId="5A39C5A8" w14:textId="77777777" w:rsidR="00C03E03" w:rsidRDefault="00C03E03" w:rsidP="00C03E03">
      <w:pPr>
        <w:pStyle w:val="apodstavec"/>
        <w:numPr>
          <w:ilvl w:val="0"/>
          <w:numId w:val="13"/>
        </w:numPr>
      </w:pPr>
      <w:proofErr w:type="spellStart"/>
      <w:r w:rsidRPr="00C03E03">
        <w:rPr>
          <w:b/>
        </w:rPr>
        <w:t>AlbumID</w:t>
      </w:r>
      <w:proofErr w:type="spellEnd"/>
      <w:r>
        <w:t xml:space="preserve"> – cizí klíč na </w:t>
      </w:r>
      <w:proofErr w:type="spellStart"/>
      <w:r>
        <w:t>tbAlbum</w:t>
      </w:r>
      <w:proofErr w:type="spellEnd"/>
    </w:p>
    <w:p w14:paraId="7560B58A" w14:textId="77777777" w:rsidR="00C03E03" w:rsidRDefault="00C03E03" w:rsidP="00C03E03">
      <w:pPr>
        <w:pStyle w:val="apodstavec"/>
        <w:numPr>
          <w:ilvl w:val="0"/>
          <w:numId w:val="13"/>
        </w:numPr>
      </w:pPr>
      <w:proofErr w:type="spellStart"/>
      <w:r w:rsidRPr="00C03E03">
        <w:rPr>
          <w:b/>
        </w:rPr>
        <w:t>Title</w:t>
      </w:r>
      <w:proofErr w:type="spellEnd"/>
      <w:r>
        <w:t xml:space="preserve"> – název skladby</w:t>
      </w:r>
    </w:p>
    <w:p w14:paraId="1A216479" w14:textId="77777777" w:rsidR="00C03E03" w:rsidRDefault="00C03E03" w:rsidP="00C03E03">
      <w:pPr>
        <w:pStyle w:val="apodstavec"/>
        <w:numPr>
          <w:ilvl w:val="0"/>
          <w:numId w:val="13"/>
        </w:numPr>
      </w:pPr>
      <w:proofErr w:type="spellStart"/>
      <w:r w:rsidRPr="00C03E03">
        <w:rPr>
          <w:b/>
        </w:rPr>
        <w:t>Duration</w:t>
      </w:r>
      <w:proofErr w:type="spellEnd"/>
      <w:r>
        <w:t xml:space="preserve"> – délka skladby</w:t>
      </w:r>
    </w:p>
    <w:p w14:paraId="0E183AD2" w14:textId="77777777" w:rsidR="00C03E03" w:rsidRDefault="00C03E03" w:rsidP="00C03E03">
      <w:pPr>
        <w:pStyle w:val="apnadpis1"/>
      </w:pPr>
      <w:bookmarkStart w:id="9" w:name="_Toc198801235"/>
      <w:r>
        <w:lastRenderedPageBreak/>
        <w:t>Popis relace</w:t>
      </w:r>
      <w:bookmarkEnd w:id="9"/>
    </w:p>
    <w:p w14:paraId="52953AFE" w14:textId="3AC23910" w:rsidR="00C03E03" w:rsidRDefault="00C03E03" w:rsidP="00C03E03">
      <w:pPr>
        <w:pStyle w:val="apnadpis2"/>
      </w:pPr>
      <w:bookmarkStart w:id="10" w:name="_Toc198801236"/>
      <w:r>
        <w:t>E-R model</w:t>
      </w:r>
      <w:bookmarkEnd w:id="10"/>
    </w:p>
    <w:p w14:paraId="0FBAFF9F" w14:textId="77777777" w:rsidR="007D298C" w:rsidRDefault="007D298C" w:rsidP="007D298C">
      <w:pPr>
        <w:pStyle w:val="apodstavec"/>
        <w:keepNext/>
      </w:pPr>
      <w:r w:rsidRPr="007D298C">
        <w:rPr>
          <w:noProof/>
        </w:rPr>
        <w:drawing>
          <wp:inline distT="0" distB="0" distL="0" distR="0" wp14:anchorId="4DC3B470" wp14:editId="2A0D8781">
            <wp:extent cx="5652135" cy="4491355"/>
            <wp:effectExtent l="0" t="0" r="0" b="0"/>
            <wp:docPr id="98459300" name="Obrázek 1" descr="Obsah obrázku text, diagram, snímek obrazovky, Paraleln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9300" name="Obrázek 1" descr="Obsah obrázku text, diagram, snímek obrazovky, Paralelní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953A" w14:textId="0416720B" w:rsidR="007D298C" w:rsidRPr="007D298C" w:rsidRDefault="007D298C" w:rsidP="007D298C">
      <w:pPr>
        <w:pStyle w:val="Titulek"/>
        <w:jc w:val="right"/>
      </w:pPr>
      <w:bookmarkStart w:id="11" w:name="_Toc198801279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- E-R Model</w:t>
      </w:r>
      <w:bookmarkEnd w:id="11"/>
    </w:p>
    <w:p w14:paraId="1D467710" w14:textId="77777777" w:rsidR="002334FB" w:rsidRDefault="002334FB" w:rsidP="002334FB">
      <w:pPr>
        <w:pStyle w:val="apnadpis2"/>
      </w:pPr>
      <w:bookmarkStart w:id="12" w:name="_Toc198801237"/>
      <w:r>
        <w:t>Zdůvodnění návrhu</w:t>
      </w:r>
      <w:bookmarkEnd w:id="12"/>
    </w:p>
    <w:p w14:paraId="335267EC" w14:textId="77777777" w:rsidR="002334FB" w:rsidRDefault="002334FB" w:rsidP="002334FB">
      <w:pPr>
        <w:pStyle w:val="apodstavec"/>
      </w:pPr>
      <w:r>
        <w:t xml:space="preserve">Bylo potřeba umožnit, aby jeden interpret mohl vydat více alb, ale zároveň jedno album mohlo být výsledkem spolupráce více interpretů. Toho bylo dosaženo pomocí spojovací tabulky </w:t>
      </w:r>
      <w:proofErr w:type="spellStart"/>
      <w:r w:rsidRPr="002334FB">
        <w:rPr>
          <w:b/>
        </w:rPr>
        <w:t>tbAlbumArtist</w:t>
      </w:r>
      <w:proofErr w:type="spellEnd"/>
      <w:r>
        <w:t>.</w:t>
      </w:r>
    </w:p>
    <w:p w14:paraId="7B698AAB" w14:textId="77777777" w:rsidR="002334FB" w:rsidRDefault="002334FB" w:rsidP="002334FB">
      <w:pPr>
        <w:pStyle w:val="apodstavec"/>
      </w:pPr>
      <w:r>
        <w:t>Každé album má jednoho vydavatele a zároveň vydavatel má více alb.</w:t>
      </w:r>
    </w:p>
    <w:p w14:paraId="1AF9BC55" w14:textId="77777777" w:rsidR="002334FB" w:rsidRDefault="002334FB" w:rsidP="002334FB">
      <w:pPr>
        <w:pStyle w:val="apodstavec"/>
      </w:pPr>
      <w:r>
        <w:t xml:space="preserve">Každé album má své skladby, které je potřeba ukládat zvlášť, proto další 1:N relace na </w:t>
      </w:r>
      <w:proofErr w:type="spellStart"/>
      <w:r w:rsidRPr="002334FB">
        <w:rPr>
          <w:b/>
        </w:rPr>
        <w:t>tbSong</w:t>
      </w:r>
      <w:proofErr w:type="spellEnd"/>
    </w:p>
    <w:p w14:paraId="79BAC63E" w14:textId="3AF04B7B" w:rsidR="00C03E03" w:rsidRDefault="00463E2D" w:rsidP="00463E2D">
      <w:pPr>
        <w:pStyle w:val="apnadpis1"/>
      </w:pPr>
      <w:bookmarkStart w:id="13" w:name="_Toc198801238"/>
      <w:r>
        <w:lastRenderedPageBreak/>
        <w:t>Dotazy</w:t>
      </w:r>
      <w:bookmarkEnd w:id="13"/>
    </w:p>
    <w:p w14:paraId="3C8E58FB" w14:textId="28C9D4F5" w:rsidR="00463E2D" w:rsidRDefault="00463E2D" w:rsidP="00463E2D">
      <w:pPr>
        <w:pStyle w:val="apnadpis2"/>
      </w:pPr>
      <w:bookmarkStart w:id="14" w:name="_Toc198801239"/>
      <w:proofErr w:type="spellStart"/>
      <w:r>
        <w:t>View</w:t>
      </w:r>
      <w:bookmarkEnd w:id="14"/>
      <w:proofErr w:type="spellEnd"/>
    </w:p>
    <w:p w14:paraId="09BE08D6" w14:textId="5FBAE0AB" w:rsidR="00463E2D" w:rsidRDefault="00463E2D" w:rsidP="00463E2D">
      <w:pPr>
        <w:pStyle w:val="apnadpis3"/>
      </w:pPr>
      <w:bookmarkStart w:id="15" w:name="_Toc198801240"/>
      <w:proofErr w:type="spellStart"/>
      <w:r>
        <w:t>View</w:t>
      </w:r>
      <w:proofErr w:type="spellEnd"/>
      <w:r>
        <w:t xml:space="preserve"> s informacemi o albech a jejich interpretech</w:t>
      </w:r>
      <w:bookmarkEnd w:id="15"/>
    </w:p>
    <w:p w14:paraId="71C526CF" w14:textId="2B8D2461" w:rsidR="00463E2D" w:rsidRDefault="00463E2D" w:rsidP="00463E2D">
      <w:pPr>
        <w:pStyle w:val="apodstavec"/>
      </w:pPr>
      <w:r w:rsidRPr="00463E2D">
        <w:t xml:space="preserve">Tento pohled zobrazuje seznam alb a odpovídajících interpretů. Spojuje tabulky alb, spojovací tabulku </w:t>
      </w:r>
      <w:proofErr w:type="spellStart"/>
      <w:r w:rsidRPr="00257F0A">
        <w:rPr>
          <w:b/>
          <w:bCs/>
        </w:rPr>
        <w:t>tbArtistAlbum</w:t>
      </w:r>
      <w:proofErr w:type="spellEnd"/>
      <w:r w:rsidRPr="00463E2D">
        <w:t xml:space="preserve"> a tabulku interpretů </w:t>
      </w:r>
      <w:proofErr w:type="spellStart"/>
      <w:r w:rsidRPr="00257F0A">
        <w:rPr>
          <w:b/>
          <w:bCs/>
        </w:rPr>
        <w:t>tbArtist</w:t>
      </w:r>
      <w:proofErr w:type="spellEnd"/>
      <w:r>
        <w:t>.</w:t>
      </w:r>
    </w:p>
    <w:p w14:paraId="3353DE8C" w14:textId="338D821E" w:rsidR="00257F0A" w:rsidRPr="00257F0A" w:rsidRDefault="00257F0A" w:rsidP="00257F0A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CREATE VIEW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vw_AlbumArtists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AS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SELECT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a.Title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AS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AlbumTitle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,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ar.Name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AS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ArtistName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a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JOIN </w:t>
      </w:r>
      <w:proofErr w:type="spellStart"/>
      <w:proofErr w:type="gram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sp.tbArtistAlbum</w:t>
      </w:r>
      <w:proofErr w:type="spellEnd"/>
      <w:proofErr w:type="gram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aa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ON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a.AlbumID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=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aa.AlbumID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JOIN </w:t>
      </w:r>
      <w:proofErr w:type="spellStart"/>
      <w:proofErr w:type="gram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sp.tbArtist</w:t>
      </w:r>
      <w:proofErr w:type="spellEnd"/>
      <w:proofErr w:type="gram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ar ON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ar.ArtistID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=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aa.ArtistID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0D542FAA" w14:textId="4ADCD57F" w:rsidR="00C03E03" w:rsidRDefault="00257F0A" w:rsidP="00257F0A">
      <w:pPr>
        <w:pStyle w:val="apnadpis3"/>
      </w:pPr>
      <w:bookmarkStart w:id="16" w:name="_Toc198801241"/>
      <w:proofErr w:type="spellStart"/>
      <w:r>
        <w:t>View</w:t>
      </w:r>
      <w:proofErr w:type="spellEnd"/>
      <w:r>
        <w:t xml:space="preserve"> s písničkami delšími než 3 minuty</w:t>
      </w:r>
      <w:bookmarkEnd w:id="16"/>
    </w:p>
    <w:p w14:paraId="6C10AB28" w14:textId="6434E3DD" w:rsidR="00257F0A" w:rsidRDefault="00257F0A" w:rsidP="00257F0A">
      <w:pPr>
        <w:pStyle w:val="apodstavec"/>
      </w:pPr>
      <w:r>
        <w:t>Tento pohled obsahuje názvy skladeb a jejich délku v případě, že trvají déle než 3 minuty.</w:t>
      </w:r>
    </w:p>
    <w:p w14:paraId="0A811B00" w14:textId="6C348BEA" w:rsidR="00257F0A" w:rsidRDefault="00257F0A" w:rsidP="00257F0A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CREATE VIEW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vw_LongSongs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AS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SELECT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Title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,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Duration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sp.tbSong</w:t>
      </w:r>
      <w:proofErr w:type="spellEnd"/>
      <w:proofErr w:type="gram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WHERE </w:t>
      </w:r>
      <w:proofErr w:type="spellStart"/>
      <w:proofErr w:type="gram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Duration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&gt;</w:t>
      </w:r>
      <w:proofErr w:type="gram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'00:03:00';</w:t>
      </w:r>
    </w:p>
    <w:p w14:paraId="0AC9CC36" w14:textId="01AE12FE" w:rsidR="00257F0A" w:rsidRDefault="00257F0A" w:rsidP="00257F0A">
      <w:pPr>
        <w:pStyle w:val="apnadpis3"/>
        <w:rPr>
          <w:rFonts w:eastAsiaTheme="minorHAnsi"/>
          <w:lang w:eastAsia="en-US"/>
        </w:rPr>
      </w:pPr>
      <w:bookmarkStart w:id="17" w:name="_Toc198801242"/>
      <w:proofErr w:type="spellStart"/>
      <w:r>
        <w:rPr>
          <w:rFonts w:eastAsiaTheme="minorHAnsi"/>
          <w:lang w:eastAsia="en-US"/>
        </w:rPr>
        <w:t>View</w:t>
      </w:r>
      <w:proofErr w:type="spellEnd"/>
      <w:r>
        <w:rPr>
          <w:rFonts w:eastAsiaTheme="minorHAnsi"/>
          <w:lang w:eastAsia="en-US"/>
        </w:rPr>
        <w:t xml:space="preserve"> s vydavateli a jejich alby</w:t>
      </w:r>
      <w:bookmarkEnd w:id="17"/>
    </w:p>
    <w:p w14:paraId="4837D3C9" w14:textId="4F180791" w:rsidR="00257F0A" w:rsidRDefault="00257F0A" w:rsidP="00257F0A">
      <w:pPr>
        <w:pStyle w:val="apodstave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Tento pohled zobrazuje názvy vydavatelů a alb, která u nich vyšla. Vychází z relace mezi </w:t>
      </w:r>
      <w:proofErr w:type="spellStart"/>
      <w:r w:rsidRPr="00257F0A">
        <w:rPr>
          <w:rFonts w:eastAsiaTheme="minorHAnsi"/>
          <w:b/>
          <w:bCs/>
          <w:lang w:eastAsia="en-US"/>
        </w:rPr>
        <w:t>tbPublisher</w:t>
      </w:r>
      <w:proofErr w:type="spellEnd"/>
      <w:r>
        <w:rPr>
          <w:rFonts w:eastAsiaTheme="minorHAnsi"/>
          <w:b/>
          <w:bCs/>
          <w:lang w:eastAsia="en-US"/>
        </w:rPr>
        <w:t xml:space="preserve"> </w:t>
      </w:r>
      <w:r w:rsidRPr="00257F0A">
        <w:rPr>
          <w:rFonts w:eastAsiaTheme="minorHAnsi"/>
          <w:lang w:eastAsia="en-US"/>
        </w:rPr>
        <w:t>a</w:t>
      </w:r>
      <w:r>
        <w:rPr>
          <w:rFonts w:eastAsiaTheme="minorHAnsi"/>
          <w:b/>
          <w:bCs/>
          <w:lang w:eastAsia="en-US"/>
        </w:rPr>
        <w:t xml:space="preserve"> </w:t>
      </w:r>
      <w:proofErr w:type="spellStart"/>
      <w:r>
        <w:rPr>
          <w:rFonts w:eastAsiaTheme="minorHAnsi"/>
          <w:b/>
          <w:bCs/>
          <w:lang w:eastAsia="en-US"/>
        </w:rPr>
        <w:t>tbAlbum</w:t>
      </w:r>
      <w:proofErr w:type="spellEnd"/>
      <w:r w:rsidRPr="00257F0A">
        <w:rPr>
          <w:rFonts w:eastAsiaTheme="minorHAnsi"/>
          <w:lang w:eastAsia="en-US"/>
        </w:rPr>
        <w:t>.</w:t>
      </w:r>
    </w:p>
    <w:p w14:paraId="72E312AC" w14:textId="7633AACB" w:rsidR="00257F0A" w:rsidRDefault="00257F0A" w:rsidP="00257F0A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CREATE VIEW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vw_PublisherAlbums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AS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SELECT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p.Name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AS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PublisherName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,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a.Title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AS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AlbumTitle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sp.tbPublisher</w:t>
      </w:r>
      <w:proofErr w:type="spellEnd"/>
      <w:proofErr w:type="gram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p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JOIN </w:t>
      </w:r>
      <w:proofErr w:type="spellStart"/>
      <w:proofErr w:type="gram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a ON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a.AlbumID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 xml:space="preserve"> = </w:t>
      </w:r>
      <w:proofErr w:type="spellStart"/>
      <w:r w:rsidRPr="00257F0A">
        <w:rPr>
          <w:rFonts w:ascii="Fira Code Light" w:eastAsiaTheme="minorHAnsi" w:hAnsi="Fira Code Light" w:cs="Fira Code Light"/>
          <w:sz w:val="20"/>
          <w:lang w:eastAsia="en-US"/>
        </w:rPr>
        <w:t>p.AlbumID</w:t>
      </w:r>
      <w:proofErr w:type="spellEnd"/>
      <w:r w:rsidRPr="00257F0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71E9AEB8" w14:textId="77777777" w:rsidR="00F93756" w:rsidRDefault="00F93756">
      <w:pPr>
        <w:rPr>
          <w:rFonts w:eastAsiaTheme="minorHAnsi"/>
          <w:sz w:val="32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362D868A" w14:textId="18EA5C75" w:rsidR="00257F0A" w:rsidRDefault="00257F0A" w:rsidP="00257F0A">
      <w:pPr>
        <w:pStyle w:val="apnadpis2"/>
        <w:rPr>
          <w:rFonts w:eastAsiaTheme="minorHAnsi"/>
          <w:lang w:eastAsia="en-US"/>
        </w:rPr>
      </w:pPr>
      <w:bookmarkStart w:id="18" w:name="_Toc198801243"/>
      <w:r>
        <w:rPr>
          <w:rFonts w:eastAsiaTheme="minorHAnsi"/>
          <w:lang w:eastAsia="en-US"/>
        </w:rPr>
        <w:lastRenderedPageBreak/>
        <w:t>Update</w:t>
      </w:r>
      <w:bookmarkEnd w:id="18"/>
    </w:p>
    <w:p w14:paraId="26DAA40E" w14:textId="540C40F1" w:rsidR="00257F0A" w:rsidRDefault="00257F0A" w:rsidP="00257F0A">
      <w:pPr>
        <w:pStyle w:val="apnadpis3"/>
        <w:rPr>
          <w:rFonts w:eastAsiaTheme="minorHAnsi"/>
          <w:lang w:eastAsia="en-US"/>
        </w:rPr>
      </w:pPr>
      <w:bookmarkStart w:id="19" w:name="_Toc198801244"/>
      <w:r>
        <w:rPr>
          <w:rFonts w:eastAsiaTheme="minorHAnsi"/>
          <w:lang w:eastAsia="en-US"/>
        </w:rPr>
        <w:t>Nastavení ceny všech alb</w:t>
      </w:r>
      <w:bookmarkEnd w:id="19"/>
    </w:p>
    <w:p w14:paraId="0A98BB8E" w14:textId="22DFDA30" w:rsidR="00257F0A" w:rsidRDefault="00257F0A" w:rsidP="00257F0A">
      <w:pPr>
        <w:pStyle w:val="apodstave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Všem záznamům v tabulce </w:t>
      </w:r>
      <w:proofErr w:type="spellStart"/>
      <w:r>
        <w:rPr>
          <w:rFonts w:eastAsiaTheme="minorHAnsi"/>
          <w:b/>
          <w:bCs/>
          <w:lang w:eastAsia="en-US"/>
        </w:rPr>
        <w:t>tbAlbum</w:t>
      </w:r>
      <w:proofErr w:type="spellEnd"/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je nastavena jednotná cena 199 Kč.</w:t>
      </w:r>
    </w:p>
    <w:p w14:paraId="3570CD14" w14:textId="48680107" w:rsidR="00257F0A" w:rsidRDefault="00257F0A" w:rsidP="00F9375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UPDATE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="00F93756"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SET 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Price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= 199;</w:t>
      </w:r>
    </w:p>
    <w:p w14:paraId="6244462A" w14:textId="748F7907" w:rsidR="00F93756" w:rsidRDefault="00F93756" w:rsidP="00F93756">
      <w:pPr>
        <w:pStyle w:val="apnadpis3"/>
        <w:rPr>
          <w:rFonts w:eastAsiaTheme="minorHAnsi"/>
          <w:lang w:eastAsia="en-US"/>
        </w:rPr>
      </w:pPr>
      <w:bookmarkStart w:id="20" w:name="_Toc198801245"/>
      <w:r>
        <w:rPr>
          <w:rFonts w:eastAsiaTheme="minorHAnsi"/>
          <w:lang w:eastAsia="en-US"/>
        </w:rPr>
        <w:t>Změna žánru na „Rock“ pro alba s více než 10 skladbami</w:t>
      </w:r>
      <w:bookmarkEnd w:id="20"/>
    </w:p>
    <w:p w14:paraId="3DE9E3FE" w14:textId="521CE6BA" w:rsidR="00F93756" w:rsidRDefault="00F93756" w:rsidP="00F93756">
      <w:pPr>
        <w:pStyle w:val="apodstave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Aktualizuje žánr na „Rock“ u alb s více než 10 skladbami (sloupec </w:t>
      </w:r>
      <w:proofErr w:type="spellStart"/>
      <w:r w:rsidRPr="00F93756">
        <w:rPr>
          <w:rFonts w:eastAsiaTheme="minorHAnsi"/>
          <w:b/>
          <w:bCs/>
          <w:lang w:eastAsia="en-US"/>
        </w:rPr>
        <w:t>TrackAmount</w:t>
      </w:r>
      <w:proofErr w:type="spellEnd"/>
      <w:r>
        <w:rPr>
          <w:rFonts w:eastAsiaTheme="minorHAnsi"/>
          <w:lang w:eastAsia="en-US"/>
        </w:rPr>
        <w:t>)</w:t>
      </w:r>
    </w:p>
    <w:p w14:paraId="6F157F35" w14:textId="422A6EE2" w:rsidR="00F93756" w:rsidRDefault="00F93756" w:rsidP="00F9375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UPDATE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SET 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Genre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= 'Rock'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WHERE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TrackAmount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&gt;</w:t>
      </w:r>
      <w:proofErr w:type="gram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10;</w:t>
      </w:r>
    </w:p>
    <w:p w14:paraId="41AED5AC" w14:textId="0258833E" w:rsidR="00F93756" w:rsidRDefault="00F93756" w:rsidP="00F93756">
      <w:pPr>
        <w:pStyle w:val="apnadpis2"/>
        <w:rPr>
          <w:rFonts w:eastAsiaTheme="minorHAnsi"/>
          <w:lang w:eastAsia="en-US"/>
        </w:rPr>
      </w:pPr>
      <w:bookmarkStart w:id="21" w:name="_Toc198801246"/>
      <w:proofErr w:type="spellStart"/>
      <w:r>
        <w:rPr>
          <w:rFonts w:eastAsiaTheme="minorHAnsi"/>
          <w:lang w:eastAsia="en-US"/>
        </w:rPr>
        <w:t>Delete</w:t>
      </w:r>
      <w:bookmarkEnd w:id="21"/>
      <w:proofErr w:type="spellEnd"/>
    </w:p>
    <w:p w14:paraId="65A165FE" w14:textId="5D9205FB" w:rsidR="00F93756" w:rsidRDefault="00F93756" w:rsidP="00EC1F5C">
      <w:pPr>
        <w:pStyle w:val="apnadpis3"/>
        <w:rPr>
          <w:rFonts w:eastAsiaTheme="minorHAnsi"/>
          <w:lang w:eastAsia="en-US"/>
        </w:rPr>
      </w:pPr>
      <w:bookmarkStart w:id="22" w:name="_Toc198801247"/>
      <w:r w:rsidRPr="00F93756">
        <w:rPr>
          <w:rFonts w:eastAsiaTheme="minorHAnsi"/>
          <w:lang w:eastAsia="en-US"/>
        </w:rPr>
        <w:t xml:space="preserve">Smazání skladeb kratších než 1 </w:t>
      </w:r>
      <w:r>
        <w:rPr>
          <w:rFonts w:eastAsiaTheme="minorHAnsi"/>
          <w:lang w:eastAsia="en-US"/>
        </w:rPr>
        <w:t>minuta</w:t>
      </w:r>
      <w:bookmarkEnd w:id="22"/>
    </w:p>
    <w:p w14:paraId="7D076175" w14:textId="110B211B" w:rsidR="00F93756" w:rsidRDefault="00F93756" w:rsidP="00F93756">
      <w:pPr>
        <w:pStyle w:val="apodstave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Odstraní z databáze skladby, které mají délku kratší než 1 minuta.</w:t>
      </w:r>
    </w:p>
    <w:p w14:paraId="19778ADB" w14:textId="77777777" w:rsidR="00F93756" w:rsidRPr="00F93756" w:rsidRDefault="00F93756" w:rsidP="00F9375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DELETE FROM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sp.tbSong</w:t>
      </w:r>
      <w:proofErr w:type="spellEnd"/>
      <w:proofErr w:type="gramEnd"/>
    </w:p>
    <w:p w14:paraId="25F71ECE" w14:textId="1A16A696" w:rsidR="00F93756" w:rsidRDefault="00F93756" w:rsidP="00F9375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WHERE 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Duration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&lt; '</w:t>
      </w:r>
      <w:proofErr w:type="gramEnd"/>
      <w:r w:rsidRPr="00F93756">
        <w:rPr>
          <w:rFonts w:ascii="Fira Code Light" w:eastAsiaTheme="minorHAnsi" w:hAnsi="Fira Code Light" w:cs="Fira Code Light"/>
          <w:sz w:val="20"/>
          <w:lang w:eastAsia="en-US"/>
        </w:rPr>
        <w:t>00:01:00';</w:t>
      </w:r>
    </w:p>
    <w:p w14:paraId="06DEE37F" w14:textId="3F4A7468" w:rsidR="00F93756" w:rsidRDefault="00F93756" w:rsidP="00F93756">
      <w:pPr>
        <w:pStyle w:val="apnadpis2"/>
        <w:rPr>
          <w:rFonts w:eastAsiaTheme="minorHAnsi"/>
          <w:lang w:eastAsia="en-US"/>
        </w:rPr>
      </w:pPr>
      <w:bookmarkStart w:id="23" w:name="_Toc198801248"/>
      <w:r>
        <w:rPr>
          <w:rFonts w:eastAsiaTheme="minorHAnsi"/>
          <w:lang w:eastAsia="en-US"/>
        </w:rPr>
        <w:t>Alter</w:t>
      </w:r>
      <w:bookmarkEnd w:id="23"/>
    </w:p>
    <w:p w14:paraId="5FD5C5E9" w14:textId="31CE1E80" w:rsidR="00F93756" w:rsidRDefault="00F93756" w:rsidP="00F93756">
      <w:pPr>
        <w:pStyle w:val="apnadpis3"/>
        <w:rPr>
          <w:rFonts w:eastAsiaTheme="minorHAnsi"/>
          <w:lang w:eastAsia="en-US"/>
        </w:rPr>
      </w:pPr>
      <w:bookmarkStart w:id="24" w:name="_Toc198801249"/>
      <w:r>
        <w:rPr>
          <w:rFonts w:eastAsiaTheme="minorHAnsi"/>
          <w:lang w:eastAsia="en-US"/>
        </w:rPr>
        <w:t xml:space="preserve">Přidání pole </w:t>
      </w:r>
      <w:proofErr w:type="spellStart"/>
      <w:r>
        <w:rPr>
          <w:rFonts w:eastAsiaTheme="minorHAnsi"/>
          <w:lang w:eastAsia="en-US"/>
        </w:rPr>
        <w:t>Website</w:t>
      </w:r>
      <w:proofErr w:type="spellEnd"/>
      <w:r>
        <w:rPr>
          <w:rFonts w:eastAsiaTheme="minorHAnsi"/>
          <w:lang w:eastAsia="en-US"/>
        </w:rPr>
        <w:t xml:space="preserve"> do tabulky interpretů</w:t>
      </w:r>
      <w:bookmarkEnd w:id="24"/>
    </w:p>
    <w:p w14:paraId="5DAF2AE2" w14:textId="6212410C" w:rsidR="00F93756" w:rsidRDefault="00F93756" w:rsidP="00F9375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ALTER TABLE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sp.tbArtist</w:t>
      </w:r>
      <w:proofErr w:type="spellEnd"/>
      <w:proofErr w:type="gramEnd"/>
      <w:r w:rsidRPr="00F93756">
        <w:rPr>
          <w:rFonts w:ascii="Fira Code Light" w:eastAsiaTheme="minorHAnsi" w:hAnsi="Fira Code Light" w:cs="Fira Code Light"/>
          <w:sz w:val="20"/>
          <w:lang w:eastAsia="en-US"/>
        </w:rPr>
        <w:br/>
        <w:t xml:space="preserve">ADD 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Website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varchar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>(</w:t>
      </w:r>
      <w:proofErr w:type="gramEnd"/>
      <w:r w:rsidRPr="00F93756">
        <w:rPr>
          <w:rFonts w:ascii="Fira Code Light" w:eastAsiaTheme="minorHAnsi" w:hAnsi="Fira Code Light" w:cs="Fira Code Light"/>
          <w:sz w:val="20"/>
          <w:lang w:eastAsia="en-US"/>
        </w:rPr>
        <w:t>100);</w:t>
      </w:r>
    </w:p>
    <w:p w14:paraId="18B9A500" w14:textId="77777777" w:rsidR="00F93756" w:rsidRDefault="00F93756" w:rsidP="00F93756">
      <w:pPr>
        <w:pStyle w:val="apnadpis3"/>
        <w:rPr>
          <w:rFonts w:eastAsiaTheme="minorHAnsi"/>
          <w:lang w:eastAsia="en-US"/>
        </w:rPr>
      </w:pPr>
      <w:bookmarkStart w:id="25" w:name="_Toc198801250"/>
      <w:r>
        <w:rPr>
          <w:rFonts w:eastAsiaTheme="minorHAnsi"/>
          <w:lang w:eastAsia="en-US"/>
        </w:rPr>
        <w:t xml:space="preserve">Změna datového typu sloupce </w:t>
      </w:r>
      <w:proofErr w:type="spellStart"/>
      <w:r>
        <w:rPr>
          <w:rFonts w:eastAsiaTheme="minorHAnsi"/>
          <w:lang w:eastAsia="en-US"/>
        </w:rPr>
        <w:t>Duration</w:t>
      </w:r>
      <w:bookmarkEnd w:id="25"/>
      <w:proofErr w:type="spellEnd"/>
    </w:p>
    <w:p w14:paraId="5855ED35" w14:textId="0E0047B5" w:rsidR="00F93756" w:rsidRDefault="00F93756" w:rsidP="00F9375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ALTER TABLE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ALTER COLUMN 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Duration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varchar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>(</w:t>
      </w:r>
      <w:proofErr w:type="gramEnd"/>
      <w:r w:rsidRPr="00F93756">
        <w:rPr>
          <w:rFonts w:ascii="Fira Code Light" w:eastAsiaTheme="minorHAnsi" w:hAnsi="Fira Code Light" w:cs="Fira Code Light"/>
          <w:sz w:val="20"/>
          <w:lang w:eastAsia="en-US"/>
        </w:rPr>
        <w:t>10);</w:t>
      </w:r>
    </w:p>
    <w:p w14:paraId="0D6DF004" w14:textId="1635F21C" w:rsidR="00F93756" w:rsidRDefault="00F93756" w:rsidP="00F93756">
      <w:pPr>
        <w:pStyle w:val="apnadpis3"/>
        <w:rPr>
          <w:rFonts w:eastAsiaTheme="minorHAnsi"/>
          <w:lang w:eastAsia="en-US"/>
        </w:rPr>
      </w:pPr>
      <w:bookmarkStart w:id="26" w:name="_Toc198801251"/>
      <w:r>
        <w:rPr>
          <w:rFonts w:eastAsiaTheme="minorHAnsi"/>
          <w:lang w:eastAsia="en-US"/>
        </w:rPr>
        <w:t xml:space="preserve">Změna názvu pole </w:t>
      </w:r>
      <w:proofErr w:type="spellStart"/>
      <w:r>
        <w:rPr>
          <w:rFonts w:eastAsiaTheme="minorHAnsi"/>
          <w:lang w:eastAsia="en-US"/>
        </w:rPr>
        <w:t>Location</w:t>
      </w:r>
      <w:proofErr w:type="spellEnd"/>
      <w:r>
        <w:rPr>
          <w:rFonts w:eastAsiaTheme="minorHAnsi"/>
          <w:lang w:eastAsia="en-US"/>
        </w:rPr>
        <w:t xml:space="preserve"> na </w:t>
      </w:r>
      <w:proofErr w:type="spellStart"/>
      <w:r>
        <w:rPr>
          <w:rFonts w:eastAsiaTheme="minorHAnsi"/>
          <w:lang w:eastAsia="en-US"/>
        </w:rPr>
        <w:t>Headquarters</w:t>
      </w:r>
      <w:bookmarkEnd w:id="26"/>
      <w:proofErr w:type="spellEnd"/>
    </w:p>
    <w:p w14:paraId="4700A5CF" w14:textId="33F90520" w:rsidR="00F93756" w:rsidRDefault="00F93756" w:rsidP="00F9375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EXEC 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sp_rename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'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tbPublisher.Location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>', '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Headquarters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>', 'COLUMN';</w:t>
      </w:r>
    </w:p>
    <w:p w14:paraId="58519CA9" w14:textId="4498C26D" w:rsidR="00F93756" w:rsidRDefault="00F93756" w:rsidP="00F93756">
      <w:pPr>
        <w:pStyle w:val="apnadpis3"/>
        <w:rPr>
          <w:rFonts w:eastAsiaTheme="minorHAnsi"/>
          <w:lang w:eastAsia="en-US"/>
        </w:rPr>
      </w:pPr>
      <w:bookmarkStart w:id="27" w:name="_Toc198801252"/>
      <w:r>
        <w:rPr>
          <w:rFonts w:eastAsiaTheme="minorHAnsi"/>
          <w:lang w:eastAsia="en-US"/>
        </w:rPr>
        <w:lastRenderedPageBreak/>
        <w:t>Nastavení omezení na počet skladeb v albu</w:t>
      </w:r>
      <w:bookmarkEnd w:id="27"/>
    </w:p>
    <w:p w14:paraId="7FEDEE90" w14:textId="1C9CC8AA" w:rsidR="00F93756" w:rsidRDefault="00F93756" w:rsidP="00F9375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ALTER TABLE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ADD CONSTRAINT 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chk_TrackAmount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CHECK (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TrackAmount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BETWEEN 1 AND 50);</w:t>
      </w:r>
    </w:p>
    <w:p w14:paraId="139F36BC" w14:textId="021F9FB8" w:rsidR="00F93756" w:rsidRDefault="00F93756" w:rsidP="00F93756">
      <w:pPr>
        <w:pStyle w:val="apnadpis2"/>
        <w:rPr>
          <w:rFonts w:eastAsiaTheme="minorHAnsi"/>
          <w:lang w:eastAsia="en-US"/>
        </w:rPr>
      </w:pPr>
      <w:bookmarkStart w:id="28" w:name="_Toc198801253"/>
      <w:proofErr w:type="spellStart"/>
      <w:r>
        <w:rPr>
          <w:rFonts w:eastAsiaTheme="minorHAnsi"/>
          <w:lang w:eastAsia="en-US"/>
        </w:rPr>
        <w:t>Select</w:t>
      </w:r>
      <w:bookmarkEnd w:id="28"/>
      <w:proofErr w:type="spellEnd"/>
    </w:p>
    <w:p w14:paraId="1801D8B5" w14:textId="75F76FE5" w:rsidR="00F93756" w:rsidRDefault="00F93756" w:rsidP="00F93756">
      <w:pPr>
        <w:pStyle w:val="apnadpis3"/>
        <w:rPr>
          <w:rFonts w:eastAsiaTheme="minorHAnsi"/>
          <w:lang w:eastAsia="en-US"/>
        </w:rPr>
      </w:pPr>
      <w:bookmarkStart w:id="29" w:name="_Toc198801254"/>
      <w:proofErr w:type="spellStart"/>
      <w:r>
        <w:rPr>
          <w:rFonts w:eastAsiaTheme="minorHAnsi"/>
          <w:lang w:eastAsia="en-US"/>
        </w:rPr>
        <w:t>Order</w:t>
      </w:r>
      <w:proofErr w:type="spellEnd"/>
      <w:r>
        <w:rPr>
          <w:rFonts w:eastAsiaTheme="minorHAnsi"/>
          <w:lang w:eastAsia="en-US"/>
        </w:rPr>
        <w:t xml:space="preserve"> by</w:t>
      </w:r>
      <w:bookmarkEnd w:id="29"/>
    </w:p>
    <w:p w14:paraId="1C919F34" w14:textId="3A1637DA" w:rsidR="00F93756" w:rsidRDefault="00F93756" w:rsidP="00F93756">
      <w:pPr>
        <w:pStyle w:val="apodstave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Seřazení alb vzestupně podle názvu.</w:t>
      </w:r>
    </w:p>
    <w:p w14:paraId="6337CD0A" w14:textId="009931FF" w:rsidR="00F93756" w:rsidRPr="00F93756" w:rsidRDefault="00F93756" w:rsidP="00F9375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SELECT * FROM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="00C0503A"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ORDER BY </w:t>
      </w:r>
      <w:proofErr w:type="spell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Title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ASC;</w:t>
      </w:r>
    </w:p>
    <w:p w14:paraId="3C0C1429" w14:textId="4420C58B" w:rsidR="00F93756" w:rsidRDefault="00F93756" w:rsidP="00F93756">
      <w:pPr>
        <w:pStyle w:val="apodstave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Seřazení alb sestupně podle </w:t>
      </w:r>
      <w:r w:rsidR="00C0503A">
        <w:rPr>
          <w:rFonts w:eastAsiaTheme="minorHAnsi"/>
          <w:lang w:eastAsia="en-US"/>
        </w:rPr>
        <w:t>ceny</w:t>
      </w:r>
      <w:r>
        <w:rPr>
          <w:rFonts w:eastAsiaTheme="minorHAnsi"/>
          <w:lang w:eastAsia="en-US"/>
        </w:rPr>
        <w:t>.</w:t>
      </w:r>
    </w:p>
    <w:p w14:paraId="3F873205" w14:textId="0283D7B3" w:rsidR="00F93756" w:rsidRPr="00F93756" w:rsidRDefault="00F93756" w:rsidP="00F9375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SELECT * FROM </w:t>
      </w:r>
      <w:proofErr w:type="spellStart"/>
      <w:proofErr w:type="gramStart"/>
      <w:r w:rsidRPr="00F93756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="00C0503A"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ORDER BY </w:t>
      </w:r>
      <w:proofErr w:type="spellStart"/>
      <w:r w:rsidR="00C0503A">
        <w:rPr>
          <w:rFonts w:ascii="Fira Code Light" w:eastAsiaTheme="minorHAnsi" w:hAnsi="Fira Code Light" w:cs="Fira Code Light"/>
          <w:sz w:val="20"/>
          <w:lang w:eastAsia="en-US"/>
        </w:rPr>
        <w:t>Price</w:t>
      </w:r>
      <w:proofErr w:type="spellEnd"/>
      <w:r w:rsidRPr="00F93756"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r w:rsidR="00C0503A">
        <w:rPr>
          <w:rFonts w:ascii="Fira Code Light" w:eastAsiaTheme="minorHAnsi" w:hAnsi="Fira Code Light" w:cs="Fira Code Light"/>
          <w:sz w:val="20"/>
          <w:lang w:eastAsia="en-US"/>
        </w:rPr>
        <w:t>DESC</w:t>
      </w:r>
      <w:r w:rsidRPr="00F93756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3A4C8907" w14:textId="444FEB47" w:rsidR="00F93756" w:rsidRDefault="00C0503A" w:rsidP="00C0503A">
      <w:pPr>
        <w:pStyle w:val="apnadpis3"/>
        <w:rPr>
          <w:rFonts w:eastAsiaTheme="minorHAnsi"/>
          <w:lang w:eastAsia="en-US"/>
        </w:rPr>
      </w:pPr>
      <w:bookmarkStart w:id="30" w:name="_Toc198801255"/>
      <w:proofErr w:type="spellStart"/>
      <w:r>
        <w:rPr>
          <w:rFonts w:eastAsiaTheme="minorHAnsi"/>
          <w:lang w:eastAsia="en-US"/>
        </w:rPr>
        <w:t>Distinct</w:t>
      </w:r>
      <w:bookmarkEnd w:id="30"/>
      <w:proofErr w:type="spellEnd"/>
    </w:p>
    <w:p w14:paraId="4CE7176F" w14:textId="758E8DFB" w:rsidR="00C0503A" w:rsidRDefault="00C0503A" w:rsidP="00C0503A">
      <w:pPr>
        <w:pStyle w:val="apodstavec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Výpis různých žánrů.</w:t>
      </w:r>
    </w:p>
    <w:p w14:paraId="649FE55F" w14:textId="00A27CC6" w:rsidR="00C0503A" w:rsidRDefault="00C0503A" w:rsidP="00C0503A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DISTINCT </w:t>
      </w:r>
      <w:proofErr w:type="spell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Genre</w:t>
      </w:r>
      <w:proofErr w:type="spell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3C12F67C" w14:textId="3C6F0B10" w:rsidR="00C0503A" w:rsidRDefault="00C0503A" w:rsidP="00C0503A">
      <w:pPr>
        <w:pStyle w:val="apnadpis2"/>
        <w:rPr>
          <w:rFonts w:eastAsiaTheme="minorHAnsi"/>
          <w:lang w:eastAsia="en-US"/>
        </w:rPr>
      </w:pPr>
      <w:bookmarkStart w:id="31" w:name="_Toc198801256"/>
      <w:proofErr w:type="spellStart"/>
      <w:r>
        <w:rPr>
          <w:rFonts w:eastAsiaTheme="minorHAnsi"/>
          <w:lang w:eastAsia="en-US"/>
        </w:rPr>
        <w:t>Where</w:t>
      </w:r>
      <w:bookmarkEnd w:id="31"/>
      <w:proofErr w:type="spellEnd"/>
    </w:p>
    <w:p w14:paraId="54A931BD" w14:textId="41571AF7" w:rsidR="00C0503A" w:rsidRDefault="00C0503A" w:rsidP="00C0503A">
      <w:pPr>
        <w:pStyle w:val="apnadpis3"/>
        <w:rPr>
          <w:rFonts w:eastAsiaTheme="minorHAnsi"/>
          <w:lang w:eastAsia="en-US"/>
        </w:rPr>
      </w:pPr>
      <w:bookmarkStart w:id="32" w:name="_Toc198801257"/>
      <w:r>
        <w:rPr>
          <w:rFonts w:eastAsiaTheme="minorHAnsi"/>
          <w:lang w:eastAsia="en-US"/>
        </w:rPr>
        <w:t>Alba konkrétního žánru</w:t>
      </w:r>
      <w:bookmarkEnd w:id="32"/>
    </w:p>
    <w:p w14:paraId="65AEB9AE" w14:textId="4902D4A6" w:rsidR="00C0503A" w:rsidRDefault="00C0503A" w:rsidP="00C0503A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* 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WHERE </w:t>
      </w:r>
      <w:proofErr w:type="spell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Genre</w:t>
      </w:r>
      <w:proofErr w:type="spell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= 'Hard Rock';</w:t>
      </w:r>
    </w:p>
    <w:p w14:paraId="08D73EE1" w14:textId="53DA0C5A" w:rsidR="00C0503A" w:rsidRDefault="00C0503A" w:rsidP="00C0503A">
      <w:pPr>
        <w:pStyle w:val="apnadpis3"/>
        <w:rPr>
          <w:rFonts w:eastAsiaTheme="minorHAnsi"/>
          <w:lang w:eastAsia="en-US"/>
        </w:rPr>
      </w:pPr>
      <w:bookmarkStart w:id="33" w:name="_Toc198801258"/>
      <w:r>
        <w:rPr>
          <w:rFonts w:eastAsiaTheme="minorHAnsi"/>
          <w:lang w:eastAsia="en-US"/>
        </w:rPr>
        <w:t>Alba s cenou nad 200 Kč</w:t>
      </w:r>
      <w:bookmarkEnd w:id="33"/>
    </w:p>
    <w:p w14:paraId="733F8F5B" w14:textId="08AE68DC" w:rsidR="00C0503A" w:rsidRDefault="00C0503A" w:rsidP="00C0503A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* 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WHERE </w:t>
      </w:r>
      <w:proofErr w:type="spellStart"/>
      <w:proofErr w:type="gramStart"/>
      <w:r>
        <w:rPr>
          <w:rFonts w:ascii="Fira Code Light" w:eastAsiaTheme="minorHAnsi" w:hAnsi="Fira Code Light" w:cs="Fira Code Light"/>
          <w:sz w:val="20"/>
          <w:lang w:eastAsia="en-US"/>
        </w:rPr>
        <w:t>Price</w:t>
      </w:r>
      <w:proofErr w:type="spell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r>
        <w:rPr>
          <w:rFonts w:ascii="Fira Code Light" w:eastAsiaTheme="minorHAnsi" w:hAnsi="Fira Code Light" w:cs="Fira Code Light"/>
          <w:sz w:val="20"/>
          <w:lang w:eastAsia="en-US"/>
        </w:rPr>
        <w:t>&gt;</w:t>
      </w:r>
      <w:proofErr w:type="gram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 200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71BDA674" w14:textId="39CDF299" w:rsidR="00C0503A" w:rsidRDefault="00C0503A" w:rsidP="00C0503A">
      <w:pPr>
        <w:pStyle w:val="apnadpis3"/>
        <w:rPr>
          <w:rFonts w:eastAsiaTheme="minorHAnsi"/>
          <w:lang w:eastAsia="en-US"/>
        </w:rPr>
      </w:pPr>
      <w:bookmarkStart w:id="34" w:name="_Toc198801259"/>
      <w:r>
        <w:rPr>
          <w:rFonts w:eastAsiaTheme="minorHAnsi"/>
          <w:lang w:eastAsia="en-US"/>
        </w:rPr>
        <w:t>Interpreti založení před rokem 2000</w:t>
      </w:r>
      <w:bookmarkEnd w:id="34"/>
    </w:p>
    <w:p w14:paraId="13A7A09C" w14:textId="4DEC2068" w:rsidR="00C0503A" w:rsidRDefault="00C0503A" w:rsidP="00C0503A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* 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</w:t>
      </w:r>
      <w:r>
        <w:rPr>
          <w:rFonts w:ascii="Fira Code Light" w:eastAsiaTheme="minorHAnsi" w:hAnsi="Fira Code Light" w:cs="Fira Code Light"/>
          <w:sz w:val="20"/>
          <w:lang w:eastAsia="en-US"/>
        </w:rPr>
        <w:t>rtist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WHERE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Founded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proofErr w:type="gramStart"/>
      <w:r>
        <w:rPr>
          <w:rFonts w:ascii="Fira Code Light" w:eastAsiaTheme="minorHAnsi" w:hAnsi="Fira Code Light" w:cs="Fira Code Light"/>
          <w:sz w:val="20"/>
          <w:lang w:eastAsia="en-US"/>
        </w:rPr>
        <w:t xml:space="preserve">&lt; 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'</w:t>
      </w:r>
      <w:proofErr w:type="gramEnd"/>
      <w:r>
        <w:rPr>
          <w:rFonts w:ascii="Fira Code Light" w:eastAsiaTheme="minorHAnsi" w:hAnsi="Fira Code Light" w:cs="Fira Code Light"/>
          <w:sz w:val="20"/>
          <w:lang w:eastAsia="en-US"/>
        </w:rPr>
        <w:t>2000-01-01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';</w:t>
      </w:r>
    </w:p>
    <w:p w14:paraId="3DABA169" w14:textId="173E4074" w:rsidR="00C0503A" w:rsidRDefault="00C0503A" w:rsidP="00C0503A">
      <w:pPr>
        <w:pStyle w:val="apnadpis3"/>
        <w:rPr>
          <w:rFonts w:eastAsiaTheme="minorHAnsi"/>
          <w:lang w:eastAsia="en-US"/>
        </w:rPr>
      </w:pPr>
      <w:bookmarkStart w:id="35" w:name="_Toc198801260"/>
      <w:r>
        <w:rPr>
          <w:rFonts w:eastAsiaTheme="minorHAnsi"/>
          <w:lang w:eastAsia="en-US"/>
        </w:rPr>
        <w:t>Interpreti začínající na „</w:t>
      </w:r>
      <w:proofErr w:type="spellStart"/>
      <w:r>
        <w:rPr>
          <w:rFonts w:eastAsiaTheme="minorHAnsi"/>
          <w:lang w:eastAsia="en-US"/>
        </w:rPr>
        <w:t>The</w:t>
      </w:r>
      <w:proofErr w:type="spellEnd"/>
      <w:r>
        <w:rPr>
          <w:rFonts w:eastAsiaTheme="minorHAnsi"/>
          <w:lang w:eastAsia="en-US"/>
        </w:rPr>
        <w:t>“</w:t>
      </w:r>
      <w:bookmarkEnd w:id="35"/>
    </w:p>
    <w:p w14:paraId="7C5C00C6" w14:textId="79CA538A" w:rsidR="00C0503A" w:rsidRDefault="00C0503A" w:rsidP="00C0503A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* 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</w:t>
      </w:r>
      <w:r>
        <w:rPr>
          <w:rFonts w:ascii="Fira Code Light" w:eastAsiaTheme="minorHAnsi" w:hAnsi="Fira Code Light" w:cs="Fira Code Light"/>
          <w:sz w:val="20"/>
          <w:lang w:eastAsia="en-US"/>
        </w:rPr>
        <w:t>rtist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WHERE </w:t>
      </w:r>
      <w:r>
        <w:rPr>
          <w:rFonts w:ascii="Fira Code Light" w:eastAsiaTheme="minorHAnsi" w:hAnsi="Fira Code Light" w:cs="Fira Code Light"/>
          <w:sz w:val="20"/>
          <w:lang w:eastAsia="en-US"/>
        </w:rPr>
        <w:t xml:space="preserve">Name LIKE 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'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The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>%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';</w:t>
      </w:r>
    </w:p>
    <w:p w14:paraId="7C444905" w14:textId="5CE8AA82" w:rsidR="00C0503A" w:rsidRDefault="00C0503A" w:rsidP="00C0503A">
      <w:pPr>
        <w:pStyle w:val="apnadpis3"/>
        <w:rPr>
          <w:rFonts w:eastAsiaTheme="minorHAnsi"/>
          <w:lang w:eastAsia="en-US"/>
        </w:rPr>
      </w:pPr>
      <w:bookmarkStart w:id="36" w:name="_Toc198801261"/>
      <w:r>
        <w:rPr>
          <w:rFonts w:eastAsiaTheme="minorHAnsi"/>
          <w:lang w:eastAsia="en-US"/>
        </w:rPr>
        <w:lastRenderedPageBreak/>
        <w:t xml:space="preserve">Interpreti s vyplněným sloupcem </w:t>
      </w:r>
      <w:proofErr w:type="spellStart"/>
      <w:r>
        <w:rPr>
          <w:rFonts w:eastAsiaTheme="minorHAnsi"/>
          <w:lang w:eastAsia="en-US"/>
        </w:rPr>
        <w:t>Tags</w:t>
      </w:r>
      <w:bookmarkEnd w:id="36"/>
      <w:proofErr w:type="spellEnd"/>
    </w:p>
    <w:p w14:paraId="62B23941" w14:textId="2F5032A7" w:rsidR="00C0503A" w:rsidRDefault="00C0503A" w:rsidP="00C0503A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* 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</w:t>
      </w:r>
      <w:r>
        <w:rPr>
          <w:rFonts w:ascii="Fira Code Light" w:eastAsiaTheme="minorHAnsi" w:hAnsi="Fira Code Light" w:cs="Fira Code Light"/>
          <w:sz w:val="20"/>
          <w:lang w:eastAsia="en-US"/>
        </w:rPr>
        <w:t>rtist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WHERE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Tags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 IS NOT NULL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103E4F67" w14:textId="23069792" w:rsidR="00C0503A" w:rsidRDefault="00C0503A" w:rsidP="00C0503A">
      <w:pPr>
        <w:pStyle w:val="apnadpis3"/>
        <w:rPr>
          <w:rFonts w:eastAsiaTheme="minorHAnsi"/>
          <w:lang w:eastAsia="en-US"/>
        </w:rPr>
      </w:pPr>
      <w:bookmarkStart w:id="37" w:name="_Toc198801262"/>
      <w:r>
        <w:rPr>
          <w:rFonts w:eastAsiaTheme="minorHAnsi"/>
          <w:lang w:eastAsia="en-US"/>
        </w:rPr>
        <w:t>Alba určitého žánru pomocí IN</w:t>
      </w:r>
      <w:bookmarkEnd w:id="37"/>
    </w:p>
    <w:p w14:paraId="4178D8BE" w14:textId="3B1CA4D3" w:rsidR="00C0503A" w:rsidRDefault="00C0503A" w:rsidP="00C0503A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* 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</w:t>
      </w:r>
      <w:r>
        <w:rPr>
          <w:rFonts w:ascii="Fira Code Light" w:eastAsiaTheme="minorHAnsi" w:hAnsi="Fira Code Light" w:cs="Fira Code Light"/>
          <w:sz w:val="20"/>
          <w:lang w:eastAsia="en-US"/>
        </w:rPr>
        <w:t>lbum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WHERE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Genre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 IN (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'</w:t>
      </w:r>
      <w:r>
        <w:rPr>
          <w:rFonts w:ascii="Fira Code Light" w:eastAsiaTheme="minorHAnsi" w:hAnsi="Fira Code Light" w:cs="Fira Code Light"/>
          <w:sz w:val="20"/>
          <w:lang w:eastAsia="en-US"/>
        </w:rPr>
        <w:t>Rock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'</w:t>
      </w:r>
      <w:r>
        <w:rPr>
          <w:rFonts w:ascii="Fira Code Light" w:eastAsiaTheme="minorHAnsi" w:hAnsi="Fira Code Light" w:cs="Fira Code Light"/>
          <w:sz w:val="20"/>
          <w:lang w:eastAsia="en-US"/>
        </w:rPr>
        <w:t xml:space="preserve">, 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'</w:t>
      </w:r>
      <w:r>
        <w:rPr>
          <w:rFonts w:ascii="Fira Code Light" w:eastAsiaTheme="minorHAnsi" w:hAnsi="Fira Code Light" w:cs="Fira Code Light"/>
          <w:sz w:val="20"/>
          <w:lang w:eastAsia="en-US"/>
        </w:rPr>
        <w:t>Metal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'</w:t>
      </w:r>
      <w:r>
        <w:rPr>
          <w:rFonts w:ascii="Fira Code Light" w:eastAsiaTheme="minorHAnsi" w:hAnsi="Fira Code Light" w:cs="Fira Code Light"/>
          <w:sz w:val="20"/>
          <w:lang w:eastAsia="en-US"/>
        </w:rPr>
        <w:t>)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036294EA" w14:textId="4D6DFF9C" w:rsidR="00C0503A" w:rsidRDefault="00C0503A" w:rsidP="00C0503A">
      <w:pPr>
        <w:pStyle w:val="apnadpis3"/>
        <w:rPr>
          <w:rFonts w:eastAsiaTheme="minorHAnsi"/>
          <w:lang w:eastAsia="en-US"/>
        </w:rPr>
      </w:pPr>
      <w:bookmarkStart w:id="38" w:name="_Toc198801263"/>
      <w:r>
        <w:rPr>
          <w:rFonts w:eastAsiaTheme="minorHAnsi"/>
          <w:lang w:eastAsia="en-US"/>
        </w:rPr>
        <w:t>Alba v cenovém rozmezí</w:t>
      </w:r>
      <w:bookmarkEnd w:id="38"/>
    </w:p>
    <w:p w14:paraId="23A54B00" w14:textId="5EBC625A" w:rsidR="00C0503A" w:rsidRPr="00C363EC" w:rsidRDefault="00C0503A" w:rsidP="00C363EC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* 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</w:t>
      </w:r>
      <w:r>
        <w:rPr>
          <w:rFonts w:ascii="Fira Code Light" w:eastAsiaTheme="minorHAnsi" w:hAnsi="Fira Code Light" w:cs="Fira Code Light"/>
          <w:sz w:val="20"/>
          <w:lang w:eastAsia="en-US"/>
        </w:rPr>
        <w:t>lbum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WHERE </w:t>
      </w:r>
      <w:proofErr w:type="spellStart"/>
      <w:r w:rsidR="00C363EC">
        <w:rPr>
          <w:rFonts w:ascii="Fira Code Light" w:eastAsiaTheme="minorHAnsi" w:hAnsi="Fira Code Light" w:cs="Fira Code Light"/>
          <w:sz w:val="20"/>
          <w:lang w:eastAsia="en-US"/>
        </w:rPr>
        <w:t>Price</w:t>
      </w:r>
      <w:proofErr w:type="spellEnd"/>
      <w:r w:rsidR="00C363EC">
        <w:rPr>
          <w:rFonts w:ascii="Fira Code Light" w:eastAsiaTheme="minorHAnsi" w:hAnsi="Fira Code Light" w:cs="Fira Code Light"/>
          <w:sz w:val="20"/>
          <w:lang w:eastAsia="en-US"/>
        </w:rPr>
        <w:t xml:space="preserve"> BETWEEN 100 AND 300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7E170A08" w14:textId="695408C3" w:rsidR="00C363EC" w:rsidRDefault="00C363EC" w:rsidP="00C363EC">
      <w:pPr>
        <w:pStyle w:val="apnadpis3"/>
        <w:rPr>
          <w:rFonts w:eastAsiaTheme="minorHAnsi"/>
          <w:lang w:eastAsia="en-US"/>
        </w:rPr>
      </w:pPr>
      <w:bookmarkStart w:id="39" w:name="_Toc198801264"/>
      <w:r>
        <w:rPr>
          <w:rFonts w:eastAsiaTheme="minorHAnsi"/>
          <w:lang w:eastAsia="en-US"/>
        </w:rPr>
        <w:t>Alba neobsahující žánr „Rock“</w:t>
      </w:r>
      <w:bookmarkEnd w:id="39"/>
    </w:p>
    <w:p w14:paraId="54E8D050" w14:textId="4B5E72AB" w:rsidR="00C363EC" w:rsidRDefault="00C363EC" w:rsidP="00C363EC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* 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</w:t>
      </w:r>
      <w:r>
        <w:rPr>
          <w:rFonts w:ascii="Fira Code Light" w:eastAsiaTheme="minorHAnsi" w:hAnsi="Fira Code Light" w:cs="Fira Code Light"/>
          <w:sz w:val="20"/>
          <w:lang w:eastAsia="en-US"/>
        </w:rPr>
        <w:t>lbum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WHERE </w:t>
      </w:r>
      <w:r>
        <w:rPr>
          <w:rFonts w:ascii="Fira Code Light" w:eastAsiaTheme="minorHAnsi" w:hAnsi="Fira Code Light" w:cs="Fira Code Light"/>
          <w:sz w:val="20"/>
          <w:lang w:eastAsia="en-US"/>
        </w:rPr>
        <w:t xml:space="preserve">NOT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Genre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 = 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'</w:t>
      </w:r>
      <w:r>
        <w:rPr>
          <w:rFonts w:ascii="Fira Code Light" w:eastAsiaTheme="minorHAnsi" w:hAnsi="Fira Code Light" w:cs="Fira Code Light"/>
          <w:sz w:val="20"/>
          <w:lang w:eastAsia="en-US"/>
        </w:rPr>
        <w:t>Rock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>';</w:t>
      </w:r>
    </w:p>
    <w:p w14:paraId="512F40F0" w14:textId="23FFA54E" w:rsidR="00C363EC" w:rsidRDefault="00C363EC" w:rsidP="00C363EC">
      <w:pPr>
        <w:pStyle w:val="apnadpis2"/>
        <w:rPr>
          <w:rFonts w:eastAsiaTheme="minorHAnsi"/>
          <w:lang w:eastAsia="en-US"/>
        </w:rPr>
      </w:pPr>
      <w:bookmarkStart w:id="40" w:name="_Toc198801265"/>
      <w:r>
        <w:rPr>
          <w:rFonts w:eastAsiaTheme="minorHAnsi"/>
          <w:lang w:eastAsia="en-US"/>
        </w:rPr>
        <w:t>Group By</w:t>
      </w:r>
      <w:bookmarkEnd w:id="40"/>
    </w:p>
    <w:p w14:paraId="31DB2C57" w14:textId="0914BC80" w:rsidR="00C363EC" w:rsidRDefault="00C363EC" w:rsidP="00C363EC">
      <w:pPr>
        <w:pStyle w:val="apnadpis3"/>
        <w:rPr>
          <w:rFonts w:eastAsiaTheme="minorHAnsi"/>
          <w:lang w:eastAsia="en-US"/>
        </w:rPr>
      </w:pPr>
      <w:bookmarkStart w:id="41" w:name="_Toc198801266"/>
      <w:r>
        <w:rPr>
          <w:rFonts w:eastAsiaTheme="minorHAnsi"/>
          <w:lang w:eastAsia="en-US"/>
        </w:rPr>
        <w:t>Seznam žánrů</w:t>
      </w:r>
      <w:bookmarkEnd w:id="41"/>
    </w:p>
    <w:p w14:paraId="6413DEED" w14:textId="2D455A7D" w:rsidR="00C363EC" w:rsidRDefault="00C363EC" w:rsidP="00C363EC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Genre</w:t>
      </w:r>
      <w:proofErr w:type="spell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</w:t>
      </w:r>
      <w:r>
        <w:rPr>
          <w:rFonts w:ascii="Fira Code Light" w:eastAsiaTheme="minorHAnsi" w:hAnsi="Fira Code Light" w:cs="Fira Code Light"/>
          <w:sz w:val="20"/>
          <w:lang w:eastAsia="en-US"/>
        </w:rPr>
        <w:t>lbum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  <w:t xml:space="preserve">GROUP BY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Genre</w:t>
      </w:r>
      <w:proofErr w:type="spellEnd"/>
      <w:r w:rsidRPr="00C0503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7F9E1D2F" w14:textId="7B7C4812" w:rsidR="00C363EC" w:rsidRDefault="00C363EC" w:rsidP="00C363EC">
      <w:pPr>
        <w:pStyle w:val="apnadpis3"/>
        <w:rPr>
          <w:rFonts w:eastAsiaTheme="minorHAnsi"/>
          <w:lang w:eastAsia="en-US"/>
        </w:rPr>
      </w:pPr>
      <w:bookmarkStart w:id="42" w:name="_Toc198801267"/>
      <w:r>
        <w:rPr>
          <w:rFonts w:eastAsiaTheme="minorHAnsi"/>
          <w:lang w:eastAsia="en-US"/>
        </w:rPr>
        <w:t>Počet alb v jednotlivých žánrech</w:t>
      </w:r>
      <w:bookmarkEnd w:id="42"/>
    </w:p>
    <w:p w14:paraId="58423953" w14:textId="4DC808CD" w:rsidR="00C363EC" w:rsidRDefault="00C363EC" w:rsidP="00C363EC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SELECT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Genre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, </w:t>
      </w:r>
      <w:proofErr w:type="gramStart"/>
      <w:r>
        <w:rPr>
          <w:rFonts w:ascii="Fira Code Light" w:eastAsiaTheme="minorHAnsi" w:hAnsi="Fira Code Light" w:cs="Fira Code Light"/>
          <w:sz w:val="20"/>
          <w:lang w:eastAsia="en-US"/>
        </w:rPr>
        <w:t>COUNT(</w:t>
      </w:r>
      <w:proofErr w:type="gram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*) AS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AlbumCount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</w:t>
      </w:r>
      <w:r>
        <w:rPr>
          <w:rFonts w:ascii="Fira Code Light" w:eastAsiaTheme="minorHAnsi" w:hAnsi="Fira Code Light" w:cs="Fira Code Light"/>
          <w:sz w:val="20"/>
          <w:lang w:eastAsia="en-US"/>
        </w:rPr>
        <w:t>lbum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  <w:t xml:space="preserve">GROUP BY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Genre</w:t>
      </w:r>
      <w:proofErr w:type="spellEnd"/>
      <w:r w:rsidRPr="00C0503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24B99172" w14:textId="3026F034" w:rsidR="00C363EC" w:rsidRDefault="00C363EC" w:rsidP="00C363EC">
      <w:pPr>
        <w:pStyle w:val="apnadpis2"/>
        <w:rPr>
          <w:rFonts w:eastAsiaTheme="minorHAnsi"/>
          <w:lang w:eastAsia="en-US"/>
        </w:rPr>
      </w:pPr>
      <w:bookmarkStart w:id="43" w:name="_Toc198801268"/>
      <w:r>
        <w:rPr>
          <w:rFonts w:eastAsiaTheme="minorHAnsi"/>
          <w:lang w:eastAsia="en-US"/>
        </w:rPr>
        <w:t>Agregační funkce</w:t>
      </w:r>
      <w:bookmarkEnd w:id="43"/>
    </w:p>
    <w:p w14:paraId="1D27F99D" w14:textId="5E22CB8E" w:rsidR="00C363EC" w:rsidRDefault="00C363EC" w:rsidP="00C363EC">
      <w:pPr>
        <w:pStyle w:val="apnadpis3"/>
        <w:rPr>
          <w:rFonts w:eastAsiaTheme="minorHAnsi"/>
          <w:lang w:eastAsia="en-US"/>
        </w:rPr>
      </w:pPr>
      <w:bookmarkStart w:id="44" w:name="_Toc198801269"/>
      <w:r>
        <w:rPr>
          <w:rFonts w:eastAsiaTheme="minorHAnsi"/>
          <w:lang w:eastAsia="en-US"/>
        </w:rPr>
        <w:t>Počet alb</w:t>
      </w:r>
      <w:bookmarkEnd w:id="44"/>
    </w:p>
    <w:p w14:paraId="7B27FB37" w14:textId="54F90223" w:rsidR="00C363EC" w:rsidRDefault="00C363EC" w:rsidP="00C363EC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>SELECT</w:t>
      </w:r>
      <w:r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proofErr w:type="gramStart"/>
      <w:r>
        <w:rPr>
          <w:rFonts w:ascii="Fira Code Light" w:eastAsiaTheme="minorHAnsi" w:hAnsi="Fira Code Light" w:cs="Fira Code Light"/>
          <w:sz w:val="20"/>
          <w:lang w:eastAsia="en-US"/>
        </w:rPr>
        <w:t>COUNT(</w:t>
      </w:r>
      <w:proofErr w:type="gram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*) 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</w:t>
      </w:r>
      <w:r>
        <w:rPr>
          <w:rFonts w:ascii="Fira Code Light" w:eastAsiaTheme="minorHAnsi" w:hAnsi="Fira Code Light" w:cs="Fira Code Light"/>
          <w:sz w:val="20"/>
          <w:lang w:eastAsia="en-US"/>
        </w:rPr>
        <w:t>lbum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3EF46C83" w14:textId="4D09BFF2" w:rsidR="00C363EC" w:rsidRDefault="00C363EC" w:rsidP="00C363EC">
      <w:pPr>
        <w:pStyle w:val="apnadpis3"/>
        <w:rPr>
          <w:rFonts w:eastAsiaTheme="minorHAnsi"/>
          <w:lang w:eastAsia="en-US"/>
        </w:rPr>
      </w:pPr>
      <w:bookmarkStart w:id="45" w:name="_Toc198801270"/>
      <w:r>
        <w:rPr>
          <w:rFonts w:eastAsiaTheme="minorHAnsi"/>
          <w:lang w:eastAsia="en-US"/>
        </w:rPr>
        <w:t>Průměrná cena alb</w:t>
      </w:r>
      <w:bookmarkEnd w:id="45"/>
    </w:p>
    <w:p w14:paraId="14F2BAC9" w14:textId="36535451" w:rsidR="00C363EC" w:rsidRDefault="00C363EC" w:rsidP="00C363EC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>SELECT</w:t>
      </w:r>
      <w:r>
        <w:rPr>
          <w:rFonts w:ascii="Fira Code Light" w:eastAsiaTheme="minorHAnsi" w:hAnsi="Fira Code Light" w:cs="Fira Code Light"/>
          <w:sz w:val="20"/>
          <w:lang w:eastAsia="en-US"/>
        </w:rPr>
        <w:t xml:space="preserve"> AVG(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Price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) 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sp.tbA</w:t>
      </w:r>
      <w:r>
        <w:rPr>
          <w:rFonts w:ascii="Fira Code Light" w:eastAsiaTheme="minorHAnsi" w:hAnsi="Fira Code Light" w:cs="Fira Code Light"/>
          <w:sz w:val="20"/>
          <w:lang w:eastAsia="en-US"/>
        </w:rPr>
        <w:t>lbum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5F80D185" w14:textId="70BA9441" w:rsidR="00C363EC" w:rsidRDefault="00C363EC" w:rsidP="00C363EC">
      <w:pPr>
        <w:pStyle w:val="apnadpis3"/>
        <w:rPr>
          <w:rFonts w:eastAsiaTheme="minorHAnsi"/>
          <w:lang w:eastAsia="en-US"/>
        </w:rPr>
      </w:pPr>
      <w:bookmarkStart w:id="46" w:name="_Toc198801271"/>
      <w:r>
        <w:rPr>
          <w:rFonts w:eastAsiaTheme="minorHAnsi"/>
          <w:lang w:eastAsia="en-US"/>
        </w:rPr>
        <w:t>Délka nejdelšího názvu skladby</w:t>
      </w:r>
      <w:bookmarkEnd w:id="46"/>
    </w:p>
    <w:p w14:paraId="73BD4515" w14:textId="75104CA5" w:rsidR="00C363EC" w:rsidRDefault="00C363EC" w:rsidP="00C363EC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0503A">
        <w:rPr>
          <w:rFonts w:ascii="Fira Code Light" w:eastAsiaTheme="minorHAnsi" w:hAnsi="Fira Code Light" w:cs="Fira Code Light"/>
          <w:sz w:val="20"/>
          <w:lang w:eastAsia="en-US"/>
        </w:rPr>
        <w:t>SELECT</w:t>
      </w:r>
      <w:r>
        <w:rPr>
          <w:rFonts w:ascii="Fira Code Light" w:eastAsiaTheme="minorHAnsi" w:hAnsi="Fira Code Light" w:cs="Fira Code Light"/>
          <w:sz w:val="20"/>
          <w:lang w:eastAsia="en-US"/>
        </w:rPr>
        <w:t xml:space="preserve"> MAX(LEN(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Title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)) </w:t>
      </w:r>
      <w:r w:rsidRPr="00C0503A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C0503A">
        <w:rPr>
          <w:rFonts w:ascii="Fira Code Light" w:eastAsiaTheme="minorHAnsi" w:hAnsi="Fira Code Light" w:cs="Fira Code Light"/>
          <w:sz w:val="20"/>
          <w:lang w:eastAsia="en-US"/>
        </w:rPr>
        <w:t>sp.tb</w:t>
      </w:r>
      <w:r>
        <w:rPr>
          <w:rFonts w:ascii="Fira Code Light" w:eastAsiaTheme="minorHAnsi" w:hAnsi="Fira Code Light" w:cs="Fira Code Light"/>
          <w:sz w:val="20"/>
          <w:lang w:eastAsia="en-US"/>
        </w:rPr>
        <w:t>Song</w:t>
      </w:r>
      <w:proofErr w:type="spellEnd"/>
      <w:proofErr w:type="gramEnd"/>
      <w:r w:rsidRPr="00C0503A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359E4E89" w14:textId="41A727A3" w:rsidR="00C363EC" w:rsidRDefault="00C363EC" w:rsidP="00C363EC">
      <w:pPr>
        <w:pStyle w:val="apnadpis2"/>
        <w:rPr>
          <w:rFonts w:eastAsiaTheme="minorHAnsi"/>
          <w:lang w:eastAsia="en-US"/>
        </w:rPr>
      </w:pPr>
      <w:bookmarkStart w:id="47" w:name="_Toc198801272"/>
      <w:proofErr w:type="spellStart"/>
      <w:r>
        <w:rPr>
          <w:rFonts w:eastAsiaTheme="minorHAnsi"/>
          <w:lang w:eastAsia="en-US"/>
        </w:rPr>
        <w:lastRenderedPageBreak/>
        <w:t>Joins</w:t>
      </w:r>
      <w:bookmarkEnd w:id="47"/>
      <w:proofErr w:type="spellEnd"/>
    </w:p>
    <w:p w14:paraId="0AEA8EC1" w14:textId="7ABF44A2" w:rsidR="00C363EC" w:rsidRDefault="00C363EC" w:rsidP="00C363EC">
      <w:pPr>
        <w:pStyle w:val="apnadpis3"/>
        <w:rPr>
          <w:rFonts w:eastAsiaTheme="minorHAnsi"/>
          <w:lang w:eastAsia="en-US"/>
        </w:rPr>
      </w:pPr>
      <w:bookmarkStart w:id="48" w:name="_Toc198801273"/>
      <w:proofErr w:type="spellStart"/>
      <w:r>
        <w:rPr>
          <w:rFonts w:eastAsiaTheme="minorHAnsi"/>
          <w:lang w:eastAsia="en-US"/>
        </w:rPr>
        <w:t>Inner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Join</w:t>
      </w:r>
      <w:proofErr w:type="spellEnd"/>
      <w:r>
        <w:rPr>
          <w:rFonts w:eastAsiaTheme="minorHAnsi"/>
          <w:lang w:eastAsia="en-US"/>
        </w:rPr>
        <w:t xml:space="preserve"> – Alba a jejich interpreti</w:t>
      </w:r>
      <w:bookmarkEnd w:id="48"/>
    </w:p>
    <w:p w14:paraId="4F5F1275" w14:textId="6BC706D0" w:rsidR="00C363EC" w:rsidRDefault="00C363EC" w:rsidP="00C363EC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SELECT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a.Title</w:t>
      </w:r>
      <w:proofErr w:type="spell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,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ar.Name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a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INNER JOIN </w:t>
      </w:r>
      <w:proofErr w:type="spellStart"/>
      <w:proofErr w:type="gram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sp.tbArtistAlbum</w:t>
      </w:r>
      <w:proofErr w:type="spellEnd"/>
      <w:proofErr w:type="gram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aa</w:t>
      </w:r>
      <w:proofErr w:type="spell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ON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a.AlbumID</w:t>
      </w:r>
      <w:proofErr w:type="spell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=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aa.AlbumID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INNER JOIN </w:t>
      </w:r>
      <w:proofErr w:type="spellStart"/>
      <w:proofErr w:type="gram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sp.tbArtist</w:t>
      </w:r>
      <w:proofErr w:type="spellEnd"/>
      <w:proofErr w:type="gram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ar ON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ar.ArtistID</w:t>
      </w:r>
      <w:proofErr w:type="spell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=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aa.ArtistID</w:t>
      </w:r>
      <w:proofErr w:type="spellEnd"/>
      <w:r w:rsidRPr="00C363EC"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6BBE80D9" w14:textId="4BFDC270" w:rsidR="00C363EC" w:rsidRDefault="00C363EC" w:rsidP="00C363EC">
      <w:pPr>
        <w:pStyle w:val="apnadpis3"/>
        <w:rPr>
          <w:rFonts w:eastAsiaTheme="minorHAnsi"/>
          <w:lang w:eastAsia="en-US"/>
        </w:rPr>
      </w:pPr>
      <w:bookmarkStart w:id="49" w:name="_Toc198801274"/>
      <w:proofErr w:type="spellStart"/>
      <w:r>
        <w:rPr>
          <w:rFonts w:eastAsiaTheme="minorHAnsi"/>
          <w:lang w:eastAsia="en-US"/>
        </w:rPr>
        <w:t>Left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Join</w:t>
      </w:r>
      <w:proofErr w:type="spellEnd"/>
      <w:r>
        <w:rPr>
          <w:rFonts w:eastAsiaTheme="minorHAnsi"/>
          <w:lang w:eastAsia="en-US"/>
        </w:rPr>
        <w:t xml:space="preserve"> – Alba a jejich vydavatelé</w:t>
      </w:r>
      <w:bookmarkEnd w:id="49"/>
      <w:r w:rsidRPr="00C363EC">
        <w:rPr>
          <w:rFonts w:eastAsiaTheme="minorHAnsi"/>
          <w:lang w:eastAsia="en-US"/>
        </w:rPr>
        <w:t xml:space="preserve"> </w:t>
      </w:r>
    </w:p>
    <w:p w14:paraId="6C78E4AF" w14:textId="745E94EF" w:rsidR="00C363EC" w:rsidRDefault="00C363EC" w:rsidP="00C363EC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SELECT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a.Title</w:t>
      </w:r>
      <w:proofErr w:type="spell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,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p</w:t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>.Name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 AS Publisher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a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  <w:t>LEFT</w:t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JOIN </w:t>
      </w:r>
      <w:proofErr w:type="spellStart"/>
      <w:proofErr w:type="gram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sp.tb</w:t>
      </w:r>
      <w:r>
        <w:rPr>
          <w:rFonts w:ascii="Fira Code Light" w:eastAsiaTheme="minorHAnsi" w:hAnsi="Fira Code Light" w:cs="Fira Code Light"/>
          <w:sz w:val="20"/>
          <w:lang w:eastAsia="en-US"/>
        </w:rPr>
        <w:t>Publisher</w:t>
      </w:r>
      <w:proofErr w:type="spellEnd"/>
      <w:proofErr w:type="gram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 p</w:t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ON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a.AlbumID</w:t>
      </w:r>
      <w:proofErr w:type="spell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=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p</w:t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>.AlbumID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1007B56B" w14:textId="038876CD" w:rsidR="00C363EC" w:rsidRDefault="00C363EC" w:rsidP="00C363EC">
      <w:pPr>
        <w:pStyle w:val="apnadpis3"/>
        <w:rPr>
          <w:rFonts w:eastAsiaTheme="minorHAnsi"/>
          <w:lang w:eastAsia="en-US"/>
        </w:rPr>
      </w:pPr>
      <w:bookmarkStart w:id="50" w:name="_Toc198801275"/>
      <w:proofErr w:type="spellStart"/>
      <w:r>
        <w:rPr>
          <w:rFonts w:eastAsiaTheme="minorHAnsi"/>
          <w:lang w:eastAsia="en-US"/>
        </w:rPr>
        <w:t>Right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Join</w:t>
      </w:r>
      <w:proofErr w:type="spellEnd"/>
      <w:r>
        <w:rPr>
          <w:rFonts w:eastAsiaTheme="minorHAnsi"/>
          <w:lang w:eastAsia="en-US"/>
        </w:rPr>
        <w:t xml:space="preserve"> – Alba a jejich vydavatelé</w:t>
      </w:r>
      <w:bookmarkEnd w:id="50"/>
      <w:r w:rsidRPr="00C363EC">
        <w:rPr>
          <w:rFonts w:eastAsiaTheme="minorHAnsi"/>
          <w:lang w:eastAsia="en-US"/>
        </w:rPr>
        <w:t xml:space="preserve"> </w:t>
      </w:r>
    </w:p>
    <w:p w14:paraId="06D76343" w14:textId="0CF097F0" w:rsidR="00C363EC" w:rsidRDefault="00C363EC" w:rsidP="00C363EC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SELECT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a.Title</w:t>
      </w:r>
      <w:proofErr w:type="spell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,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p</w:t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>.Name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 AS Publisher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sp.tbAlbum</w:t>
      </w:r>
      <w:proofErr w:type="spellEnd"/>
      <w:proofErr w:type="gram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a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  <w:t xml:space="preserve">RIGHT </w:t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JOIN </w:t>
      </w:r>
      <w:proofErr w:type="spellStart"/>
      <w:proofErr w:type="gram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sp.tb</w:t>
      </w:r>
      <w:r>
        <w:rPr>
          <w:rFonts w:ascii="Fira Code Light" w:eastAsiaTheme="minorHAnsi" w:hAnsi="Fira Code Light" w:cs="Fira Code Light"/>
          <w:sz w:val="20"/>
          <w:lang w:eastAsia="en-US"/>
        </w:rPr>
        <w:t>Publisher</w:t>
      </w:r>
      <w:proofErr w:type="spellEnd"/>
      <w:proofErr w:type="gramEnd"/>
      <w:r>
        <w:rPr>
          <w:rFonts w:ascii="Fira Code Light" w:eastAsiaTheme="minorHAnsi" w:hAnsi="Fira Code Light" w:cs="Fira Code Light"/>
          <w:sz w:val="20"/>
          <w:lang w:eastAsia="en-US"/>
        </w:rPr>
        <w:t xml:space="preserve"> p</w:t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ON </w:t>
      </w:r>
      <w:proofErr w:type="spellStart"/>
      <w:r w:rsidRPr="00C363EC">
        <w:rPr>
          <w:rFonts w:ascii="Fira Code Light" w:eastAsiaTheme="minorHAnsi" w:hAnsi="Fira Code Light" w:cs="Fira Code Light"/>
          <w:sz w:val="20"/>
          <w:lang w:eastAsia="en-US"/>
        </w:rPr>
        <w:t>a.AlbumID</w:t>
      </w:r>
      <w:proofErr w:type="spellEnd"/>
      <w:r w:rsidRPr="00C363EC">
        <w:rPr>
          <w:rFonts w:ascii="Fira Code Light" w:eastAsiaTheme="minorHAnsi" w:hAnsi="Fira Code Light" w:cs="Fira Code Light"/>
          <w:sz w:val="20"/>
          <w:lang w:eastAsia="en-US"/>
        </w:rPr>
        <w:t xml:space="preserve"> = </w:t>
      </w:r>
      <w:proofErr w:type="spellStart"/>
      <w:r>
        <w:rPr>
          <w:rFonts w:ascii="Fira Code Light" w:eastAsiaTheme="minorHAnsi" w:hAnsi="Fira Code Light" w:cs="Fira Code Light"/>
          <w:sz w:val="20"/>
          <w:lang w:eastAsia="en-US"/>
        </w:rPr>
        <w:t>p</w:t>
      </w:r>
      <w:r w:rsidRPr="00C363EC">
        <w:rPr>
          <w:rFonts w:ascii="Fira Code Light" w:eastAsiaTheme="minorHAnsi" w:hAnsi="Fira Code Light" w:cs="Fira Code Light"/>
          <w:sz w:val="20"/>
          <w:lang w:eastAsia="en-US"/>
        </w:rPr>
        <w:t>.AlbumID</w:t>
      </w:r>
      <w:proofErr w:type="spellEnd"/>
      <w:r>
        <w:rPr>
          <w:rFonts w:ascii="Fira Code Light" w:eastAsiaTheme="minorHAnsi" w:hAnsi="Fira Code Light" w:cs="Fira Code Light"/>
          <w:sz w:val="20"/>
          <w:lang w:eastAsia="en-US"/>
        </w:rPr>
        <w:t>;</w:t>
      </w:r>
    </w:p>
    <w:p w14:paraId="56C82C92" w14:textId="435B91B5" w:rsidR="00C363EC" w:rsidRDefault="00C363EC" w:rsidP="00C363EC">
      <w:pPr>
        <w:pStyle w:val="apnadpis3"/>
        <w:rPr>
          <w:rFonts w:eastAsiaTheme="minorHAnsi"/>
          <w:lang w:eastAsia="en-US"/>
        </w:rPr>
      </w:pPr>
      <w:bookmarkStart w:id="51" w:name="_Toc198801276"/>
      <w:proofErr w:type="spellStart"/>
      <w:r>
        <w:rPr>
          <w:rFonts w:eastAsiaTheme="minorHAnsi"/>
          <w:lang w:eastAsia="en-US"/>
        </w:rPr>
        <w:t>Self</w:t>
      </w:r>
      <w:proofErr w:type="spellEnd"/>
      <w:r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Join</w:t>
      </w:r>
      <w:proofErr w:type="spellEnd"/>
      <w:r>
        <w:rPr>
          <w:rFonts w:eastAsiaTheme="minorHAnsi"/>
          <w:lang w:eastAsia="en-US"/>
        </w:rPr>
        <w:t xml:space="preserve"> – Interpreti ze stejné země</w:t>
      </w:r>
      <w:bookmarkEnd w:id="51"/>
      <w:r w:rsidRPr="00C363EC">
        <w:rPr>
          <w:rFonts w:eastAsiaTheme="minorHAnsi"/>
          <w:lang w:eastAsia="en-US"/>
        </w:rPr>
        <w:t xml:space="preserve"> </w:t>
      </w:r>
    </w:p>
    <w:p w14:paraId="3279B20E" w14:textId="1645DDA5" w:rsidR="00C363EC" w:rsidRPr="00DE4666" w:rsidRDefault="00DE4666" w:rsidP="00DE4666">
      <w:pPr>
        <w:shd w:val="clear" w:color="auto" w:fill="F2F2F2" w:themeFill="background1" w:themeFillShade="F2"/>
        <w:spacing w:after="160" w:line="259" w:lineRule="auto"/>
        <w:jc w:val="left"/>
        <w:rPr>
          <w:rFonts w:ascii="Fira Code Light" w:eastAsiaTheme="minorHAnsi" w:hAnsi="Fira Code Light" w:cs="Fira Code Light"/>
          <w:sz w:val="20"/>
          <w:lang w:eastAsia="en-US"/>
        </w:rPr>
      </w:pPr>
      <w:r w:rsidRPr="00DE4666">
        <w:rPr>
          <w:rFonts w:ascii="Fira Code Light" w:eastAsiaTheme="minorHAnsi" w:hAnsi="Fira Code Light" w:cs="Fira Code Light"/>
          <w:sz w:val="20"/>
          <w:lang w:eastAsia="en-US"/>
        </w:rPr>
        <w:t>SELECT a1.Name AS Artist1, a2.Name AS Artist2, a1.Country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DE4666">
        <w:rPr>
          <w:rFonts w:ascii="Fira Code Light" w:eastAsiaTheme="minorHAnsi" w:hAnsi="Fira Code Light" w:cs="Fira Code Light"/>
          <w:sz w:val="20"/>
          <w:lang w:eastAsia="en-US"/>
        </w:rPr>
        <w:t xml:space="preserve">FROM </w:t>
      </w:r>
      <w:proofErr w:type="spellStart"/>
      <w:proofErr w:type="gramStart"/>
      <w:r w:rsidRPr="00DE4666">
        <w:rPr>
          <w:rFonts w:ascii="Fira Code Light" w:eastAsiaTheme="minorHAnsi" w:hAnsi="Fira Code Light" w:cs="Fira Code Light"/>
          <w:sz w:val="20"/>
          <w:lang w:eastAsia="en-US"/>
        </w:rPr>
        <w:t>sp.tbArtist</w:t>
      </w:r>
      <w:proofErr w:type="spellEnd"/>
      <w:proofErr w:type="gramEnd"/>
      <w:r w:rsidRPr="00DE4666">
        <w:rPr>
          <w:rFonts w:ascii="Fira Code Light" w:eastAsiaTheme="minorHAnsi" w:hAnsi="Fira Code Light" w:cs="Fira Code Light"/>
          <w:sz w:val="20"/>
          <w:lang w:eastAsia="en-US"/>
        </w:rPr>
        <w:t xml:space="preserve"> a1</w:t>
      </w:r>
      <w:r>
        <w:rPr>
          <w:rFonts w:ascii="Fira Code Light" w:eastAsiaTheme="minorHAnsi" w:hAnsi="Fira Code Light" w:cs="Fira Code Light"/>
          <w:sz w:val="20"/>
          <w:lang w:eastAsia="en-US"/>
        </w:rPr>
        <w:br/>
      </w:r>
      <w:r w:rsidRPr="00DE4666">
        <w:rPr>
          <w:rFonts w:ascii="Fira Code Light" w:eastAsiaTheme="minorHAnsi" w:hAnsi="Fira Code Light" w:cs="Fira Code Light"/>
          <w:sz w:val="20"/>
          <w:lang w:eastAsia="en-US"/>
        </w:rPr>
        <w:t xml:space="preserve">JOIN </w:t>
      </w:r>
      <w:proofErr w:type="spellStart"/>
      <w:proofErr w:type="gramStart"/>
      <w:r w:rsidRPr="00DE4666">
        <w:rPr>
          <w:rFonts w:ascii="Fira Code Light" w:eastAsiaTheme="minorHAnsi" w:hAnsi="Fira Code Light" w:cs="Fira Code Light"/>
          <w:sz w:val="20"/>
          <w:lang w:eastAsia="en-US"/>
        </w:rPr>
        <w:t>sp.tbArtist</w:t>
      </w:r>
      <w:proofErr w:type="spellEnd"/>
      <w:proofErr w:type="gramEnd"/>
      <w:r w:rsidRPr="00DE4666">
        <w:rPr>
          <w:rFonts w:ascii="Fira Code Light" w:eastAsiaTheme="minorHAnsi" w:hAnsi="Fira Code Light" w:cs="Fira Code Light"/>
          <w:sz w:val="20"/>
          <w:lang w:eastAsia="en-US"/>
        </w:rPr>
        <w:t xml:space="preserve"> a2 ON a1.Country = a2.Country AND a1.ArtistID </w:t>
      </w:r>
      <w:proofErr w:type="gramStart"/>
      <w:r w:rsidRPr="00DE4666">
        <w:rPr>
          <w:rFonts w:ascii="Fira Code Light" w:eastAsiaTheme="minorHAnsi" w:hAnsi="Fira Code Light" w:cs="Fira Code Light"/>
          <w:sz w:val="20"/>
          <w:lang w:eastAsia="en-US"/>
        </w:rPr>
        <w:t>&lt; a</w:t>
      </w:r>
      <w:proofErr w:type="gramEnd"/>
      <w:r w:rsidRPr="00DE4666">
        <w:rPr>
          <w:rFonts w:ascii="Fira Code Light" w:eastAsiaTheme="minorHAnsi" w:hAnsi="Fira Code Light" w:cs="Fira Code Light"/>
          <w:sz w:val="20"/>
          <w:lang w:eastAsia="en-US"/>
        </w:rPr>
        <w:t>2.ArtistID;</w:t>
      </w:r>
    </w:p>
    <w:p w14:paraId="1A2B72A3" w14:textId="47DD75A6" w:rsidR="00C363EC" w:rsidRPr="00C363EC" w:rsidRDefault="00C363EC" w:rsidP="00C363EC">
      <w:pPr>
        <w:pStyle w:val="apodstavec"/>
        <w:rPr>
          <w:rFonts w:eastAsiaTheme="minorHAnsi"/>
          <w:lang w:eastAsia="en-US"/>
        </w:rPr>
      </w:pPr>
    </w:p>
    <w:p w14:paraId="636C1692" w14:textId="695C17F1" w:rsidR="00C363EC" w:rsidRPr="00C363EC" w:rsidRDefault="00C363EC" w:rsidP="00C363EC">
      <w:pPr>
        <w:pStyle w:val="apodstavec"/>
        <w:rPr>
          <w:rFonts w:eastAsiaTheme="minorHAnsi"/>
          <w:lang w:eastAsia="en-US"/>
        </w:rPr>
      </w:pPr>
    </w:p>
    <w:p w14:paraId="54ACA3DC" w14:textId="77777777" w:rsidR="00C363EC" w:rsidRPr="00C0503A" w:rsidRDefault="00C363EC" w:rsidP="00C0503A">
      <w:pPr>
        <w:pStyle w:val="apodstavec"/>
        <w:rPr>
          <w:rFonts w:eastAsiaTheme="minorHAnsi"/>
          <w:lang w:eastAsia="en-US"/>
        </w:rPr>
      </w:pPr>
    </w:p>
    <w:p w14:paraId="71B5390A" w14:textId="77777777" w:rsidR="00D44F5E" w:rsidRDefault="00D44F5E" w:rsidP="00C24F40">
      <w:pPr>
        <w:pStyle w:val="apnadpisneslovanobsah"/>
      </w:pPr>
      <w:bookmarkStart w:id="52" w:name="_Toc383693776"/>
      <w:bookmarkStart w:id="53" w:name="_Toc198801277"/>
      <w:r w:rsidRPr="00C24F40">
        <w:lastRenderedPageBreak/>
        <w:t>Závěr</w:t>
      </w:r>
      <w:bookmarkEnd w:id="52"/>
      <w:bookmarkEnd w:id="53"/>
    </w:p>
    <w:p w14:paraId="587B22F6" w14:textId="00947D52" w:rsidR="00476972" w:rsidRDefault="00476972" w:rsidP="00476972">
      <w:pPr>
        <w:pStyle w:val="apodstavec"/>
      </w:pPr>
      <w:r>
        <w:t>Tato zápočtová práce se zaměřila na praktické využití znalostí z relačních databází pomocí vytvoření datového modelu pro evidenci hudebních dat, zahrnující tabulky interpretů, alb, vydavatelů a skladeb. Během práce byly navrženy a implementovány různé typy SQL dotazů včetně pohledů (VIEW), úprav dat (UPDATE, DELETE), změn struktury tabulek (ALTER), a pokročilých výběrových dotazů využívajících podmínky, řazení, agregace i spojování více tabulek (JOIN).</w:t>
      </w:r>
    </w:p>
    <w:p w14:paraId="1E4676B6" w14:textId="77777777" w:rsidR="00476972" w:rsidRDefault="00476972" w:rsidP="00476972">
      <w:pPr>
        <w:pStyle w:val="apodstavec"/>
      </w:pPr>
      <w:r>
        <w:t>Databázový návrh reflektuje reálný model hudebního průmyslu a umožňuje efektivní práci s daty. Byly demonstrovány různé analytické scénáře, jako například zjištění počtu alb dle žánru, identifikace dlouhých skladeb nebo výpis interpretů ze stejné země.</w:t>
      </w:r>
    </w:p>
    <w:p w14:paraId="5F940855" w14:textId="3C4C112D" w:rsidR="00476972" w:rsidRPr="00476972" w:rsidRDefault="00476972" w:rsidP="00476972">
      <w:pPr>
        <w:pStyle w:val="apodstavec"/>
      </w:pPr>
      <w:r>
        <w:t>Zadání umožnilo praktické procvičení syntaxe jazyka SQL, porozumění relacím mezi tabulkami a využití důležitých databázových operací. Výsledkem je plně funkční a dobře strukturovaná databáze, která může sloužit jako základ pro další rozšíření nebo integraci s uživatelským rozhraním.</w:t>
      </w:r>
    </w:p>
    <w:p w14:paraId="1F5CAE04" w14:textId="1C1DF1CF" w:rsidR="00D44F5E" w:rsidRDefault="00D44F5E" w:rsidP="0070762A">
      <w:pPr>
        <w:pStyle w:val="apnadpisneslovanobsah"/>
      </w:pPr>
      <w:bookmarkStart w:id="54" w:name="_Toc383693778"/>
      <w:bookmarkStart w:id="55" w:name="_Toc198801278"/>
      <w:r>
        <w:lastRenderedPageBreak/>
        <w:t>Seznam obrázků</w:t>
      </w:r>
      <w:bookmarkEnd w:id="54"/>
      <w:bookmarkEnd w:id="55"/>
    </w:p>
    <w:p w14:paraId="73FF6324" w14:textId="5EF6A656" w:rsidR="0013442F" w:rsidRDefault="00537DE8">
      <w:pPr>
        <w:pStyle w:val="Seznamobrzk"/>
        <w:tabs>
          <w:tab w:val="right" w:leader="dot" w:pos="8891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</w:rPr>
        <w:fldChar w:fldCharType="begin"/>
      </w:r>
      <w:r w:rsidR="00373774">
        <w:instrText xml:space="preserve"> TOC \h \z \c "Obrázek" </w:instrText>
      </w:r>
      <w:r>
        <w:rPr>
          <w:b/>
        </w:rPr>
        <w:fldChar w:fldCharType="separate"/>
      </w:r>
      <w:hyperlink w:anchor="_Toc198801279" w:history="1">
        <w:r w:rsidR="0013442F" w:rsidRPr="00212DED">
          <w:rPr>
            <w:rStyle w:val="Hypertextovodkaz"/>
            <w:noProof/>
          </w:rPr>
          <w:t>Obrázek 1 - E-R Model</w:t>
        </w:r>
        <w:r w:rsidR="0013442F">
          <w:rPr>
            <w:noProof/>
            <w:webHidden/>
          </w:rPr>
          <w:tab/>
        </w:r>
        <w:r w:rsidR="0013442F">
          <w:rPr>
            <w:noProof/>
            <w:webHidden/>
          </w:rPr>
          <w:fldChar w:fldCharType="begin"/>
        </w:r>
        <w:r w:rsidR="0013442F">
          <w:rPr>
            <w:noProof/>
            <w:webHidden/>
          </w:rPr>
          <w:instrText xml:space="preserve"> PAGEREF _Toc198801279 \h </w:instrText>
        </w:r>
        <w:r w:rsidR="0013442F">
          <w:rPr>
            <w:noProof/>
            <w:webHidden/>
          </w:rPr>
        </w:r>
        <w:r w:rsidR="0013442F">
          <w:rPr>
            <w:noProof/>
            <w:webHidden/>
          </w:rPr>
          <w:fldChar w:fldCharType="separate"/>
        </w:r>
        <w:r w:rsidR="0013442F">
          <w:rPr>
            <w:noProof/>
            <w:webHidden/>
          </w:rPr>
          <w:t>8</w:t>
        </w:r>
        <w:r w:rsidR="0013442F">
          <w:rPr>
            <w:noProof/>
            <w:webHidden/>
          </w:rPr>
          <w:fldChar w:fldCharType="end"/>
        </w:r>
      </w:hyperlink>
    </w:p>
    <w:p w14:paraId="5163A1E6" w14:textId="278B5CCF" w:rsidR="00D44F5E" w:rsidRDefault="00537DE8" w:rsidP="00F4289B">
      <w:pPr>
        <w:pStyle w:val="apzvraznntext"/>
        <w:sectPr w:rsidR="00D44F5E" w:rsidSect="00424F29">
          <w:footerReference w:type="default" r:id="rId17"/>
          <w:type w:val="continuous"/>
          <w:pgSz w:w="11906" w:h="16838" w:code="9"/>
          <w:pgMar w:top="1418" w:right="1134" w:bottom="1418" w:left="1871" w:header="709" w:footer="709" w:gutter="0"/>
          <w:cols w:space="708"/>
          <w:docGrid w:linePitch="360"/>
        </w:sectPr>
      </w:pPr>
      <w:r>
        <w:rPr>
          <w:b w:val="0"/>
          <w:bCs/>
          <w:noProof/>
        </w:rPr>
        <w:fldChar w:fldCharType="end"/>
      </w:r>
    </w:p>
    <w:p w14:paraId="141599A0" w14:textId="77777777" w:rsidR="004F2586" w:rsidRDefault="004F2586" w:rsidP="00831412">
      <w:pPr>
        <w:jc w:val="left"/>
        <w:rPr>
          <w:sz w:val="24"/>
        </w:rPr>
      </w:pPr>
    </w:p>
    <w:sectPr w:rsidR="004F2586" w:rsidSect="00C72CA3">
      <w:footerReference w:type="default" r:id="rId18"/>
      <w:type w:val="continuous"/>
      <w:pgSz w:w="11906" w:h="16838" w:code="9"/>
      <w:pgMar w:top="1418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819CD" w14:textId="77777777" w:rsidR="00436A58" w:rsidRDefault="00436A58" w:rsidP="006C34A6">
      <w:r>
        <w:separator/>
      </w:r>
    </w:p>
    <w:p w14:paraId="4A728CA3" w14:textId="77777777" w:rsidR="00436A58" w:rsidRDefault="00436A58"/>
  </w:endnote>
  <w:endnote w:type="continuationSeparator" w:id="0">
    <w:p w14:paraId="7A24B99B" w14:textId="77777777" w:rsidR="00436A58" w:rsidRDefault="00436A58" w:rsidP="006C34A6">
      <w:r>
        <w:continuationSeparator/>
      </w:r>
    </w:p>
    <w:p w14:paraId="6DF177FA" w14:textId="77777777" w:rsidR="00436A58" w:rsidRDefault="00436A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ira Code Light">
    <w:panose1 w:val="00000000000000000000"/>
    <w:charset w:val="EE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B27F7" w14:textId="77777777" w:rsidR="00220A83" w:rsidRDefault="00220A8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3A65" w14:textId="77777777" w:rsidR="00276495" w:rsidRPr="006C34A6" w:rsidRDefault="00276495">
    <w:pPr>
      <w:pStyle w:val="Zpat"/>
      <w:rPr>
        <w:sz w:val="24"/>
        <w:szCs w:val="24"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8107" w14:textId="77777777" w:rsidR="00220A83" w:rsidRDefault="00220A83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BC02B" w14:textId="77777777" w:rsidR="00276495" w:rsidRPr="006C34A6" w:rsidRDefault="00276495">
    <w:pPr>
      <w:pStyle w:val="Zpat"/>
      <w:rPr>
        <w:sz w:val="24"/>
        <w:szCs w:val="24"/>
      </w:rPr>
    </w:pPr>
    <w:r>
      <w:tab/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1B880" w14:textId="77777777" w:rsidR="00276495" w:rsidRPr="006C34A6" w:rsidRDefault="00276495">
    <w:pPr>
      <w:pStyle w:val="Zpat"/>
      <w:rPr>
        <w:sz w:val="24"/>
        <w:szCs w:val="24"/>
      </w:rPr>
    </w:pPr>
    <w:r>
      <w:tab/>
    </w:r>
    <w:r w:rsidR="00537DE8">
      <w:fldChar w:fldCharType="begin"/>
    </w:r>
    <w:r w:rsidR="00FB0BBB">
      <w:instrText xml:space="preserve"> PAGE   \* MERGEFORMAT </w:instrText>
    </w:r>
    <w:r w:rsidR="00537DE8">
      <w:fldChar w:fldCharType="separate"/>
    </w:r>
    <w:r w:rsidR="002334FB">
      <w:rPr>
        <w:noProof/>
      </w:rPr>
      <w:t>11</w:t>
    </w:r>
    <w:r w:rsidR="00537DE8">
      <w:rPr>
        <w:noProof/>
      </w:rPr>
      <w:fldChar w:fldCharType="end"/>
    </w: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377510"/>
      <w:docPartObj>
        <w:docPartGallery w:val="Page Numbers (Bottom of Page)"/>
        <w:docPartUnique/>
      </w:docPartObj>
    </w:sdtPr>
    <w:sdtContent>
      <w:p w14:paraId="75132DC5" w14:textId="77777777" w:rsidR="00276495" w:rsidRPr="00117B8F" w:rsidRDefault="00537DE8" w:rsidP="00220A83">
        <w:pPr>
          <w:pStyle w:val="Zpat"/>
          <w:jc w:val="center"/>
        </w:pPr>
        <w:r>
          <w:fldChar w:fldCharType="begin"/>
        </w:r>
        <w:r w:rsidR="00220A83">
          <w:instrText>PAGE   \* MERGEFORMAT</w:instrText>
        </w:r>
        <w:r>
          <w:fldChar w:fldCharType="separate"/>
        </w:r>
        <w:r w:rsidR="002334F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46B94" w14:textId="77777777" w:rsidR="00436A58" w:rsidRDefault="00436A58" w:rsidP="00C72CA3">
      <w:pPr>
        <w:jc w:val="left"/>
      </w:pPr>
      <w:r>
        <w:separator/>
      </w:r>
    </w:p>
    <w:p w14:paraId="41F00A32" w14:textId="77777777" w:rsidR="00436A58" w:rsidRDefault="00436A58"/>
  </w:footnote>
  <w:footnote w:type="continuationSeparator" w:id="0">
    <w:p w14:paraId="69C24561" w14:textId="77777777" w:rsidR="00436A58" w:rsidRDefault="00436A58" w:rsidP="006C34A6">
      <w:r>
        <w:continuationSeparator/>
      </w:r>
    </w:p>
    <w:p w14:paraId="5CEC78B9" w14:textId="77777777" w:rsidR="00436A58" w:rsidRDefault="00436A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B28BB" w14:textId="77777777" w:rsidR="00220A83" w:rsidRDefault="00220A8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89AE5" w14:textId="77777777" w:rsidR="00220A83" w:rsidRDefault="00220A8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B60EE" w14:textId="77777777" w:rsidR="00220A83" w:rsidRDefault="00220A8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817"/>
    <w:multiLevelType w:val="hybridMultilevel"/>
    <w:tmpl w:val="F65007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01E33"/>
    <w:multiLevelType w:val="hybridMultilevel"/>
    <w:tmpl w:val="E16697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D0AE7"/>
    <w:multiLevelType w:val="hybridMultilevel"/>
    <w:tmpl w:val="01B4A7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273CE"/>
    <w:multiLevelType w:val="multilevel"/>
    <w:tmpl w:val="0D805754"/>
    <w:lvl w:ilvl="0">
      <w:start w:val="1"/>
      <w:numFmt w:val="decimal"/>
      <w:pStyle w:val="apnadpis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apnadpis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pnadpis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7" w:hanging="737"/>
      </w:pPr>
      <w:rPr>
        <w:rFonts w:hint="default"/>
      </w:rPr>
    </w:lvl>
  </w:abstractNum>
  <w:abstractNum w:abstractNumId="4" w15:restartNumberingAfterBreak="0">
    <w:nsid w:val="415C1871"/>
    <w:multiLevelType w:val="hybridMultilevel"/>
    <w:tmpl w:val="9962E6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647C6"/>
    <w:multiLevelType w:val="hybridMultilevel"/>
    <w:tmpl w:val="88909A62"/>
    <w:lvl w:ilvl="0" w:tplc="75F0FA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03491"/>
    <w:multiLevelType w:val="hybridMultilevel"/>
    <w:tmpl w:val="BAB8B7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15827"/>
    <w:multiLevelType w:val="hybridMultilevel"/>
    <w:tmpl w:val="4B1CFC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22524">
    <w:abstractNumId w:val="3"/>
  </w:num>
  <w:num w:numId="2" w16cid:durableId="7994165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20186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0807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20061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8364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87232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8895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2856473">
    <w:abstractNumId w:val="7"/>
  </w:num>
  <w:num w:numId="10" w16cid:durableId="365646171">
    <w:abstractNumId w:val="2"/>
  </w:num>
  <w:num w:numId="11" w16cid:durableId="1112433046">
    <w:abstractNumId w:val="6"/>
  </w:num>
  <w:num w:numId="12" w16cid:durableId="1163469160">
    <w:abstractNumId w:val="0"/>
  </w:num>
  <w:num w:numId="13" w16cid:durableId="346911429">
    <w:abstractNumId w:val="4"/>
  </w:num>
  <w:num w:numId="14" w16cid:durableId="36511358">
    <w:abstractNumId w:val="5"/>
  </w:num>
  <w:num w:numId="15" w16cid:durableId="66343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2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E03"/>
    <w:rsid w:val="00010C90"/>
    <w:rsid w:val="00052E1A"/>
    <w:rsid w:val="000874A4"/>
    <w:rsid w:val="000F2439"/>
    <w:rsid w:val="00117B8F"/>
    <w:rsid w:val="00131A9D"/>
    <w:rsid w:val="0013442F"/>
    <w:rsid w:val="001C6578"/>
    <w:rsid w:val="001D6191"/>
    <w:rsid w:val="001D6FE2"/>
    <w:rsid w:val="001F6780"/>
    <w:rsid w:val="001F7EC4"/>
    <w:rsid w:val="00213EF5"/>
    <w:rsid w:val="00220A83"/>
    <w:rsid w:val="002252AC"/>
    <w:rsid w:val="002334FB"/>
    <w:rsid w:val="002410DD"/>
    <w:rsid w:val="00257F0A"/>
    <w:rsid w:val="00276495"/>
    <w:rsid w:val="002A3635"/>
    <w:rsid w:val="002B42EB"/>
    <w:rsid w:val="002C78E0"/>
    <w:rsid w:val="002E4F95"/>
    <w:rsid w:val="00373774"/>
    <w:rsid w:val="0042215F"/>
    <w:rsid w:val="00424F29"/>
    <w:rsid w:val="00436A58"/>
    <w:rsid w:val="004422A4"/>
    <w:rsid w:val="00463E2D"/>
    <w:rsid w:val="00476972"/>
    <w:rsid w:val="004B00AE"/>
    <w:rsid w:val="004C05FD"/>
    <w:rsid w:val="004C2760"/>
    <w:rsid w:val="004C60DE"/>
    <w:rsid w:val="004E4781"/>
    <w:rsid w:val="004F2586"/>
    <w:rsid w:val="005166CE"/>
    <w:rsid w:val="00516858"/>
    <w:rsid w:val="00537DE8"/>
    <w:rsid w:val="005528DA"/>
    <w:rsid w:val="00557EE0"/>
    <w:rsid w:val="005D5203"/>
    <w:rsid w:val="005E5A68"/>
    <w:rsid w:val="006303E8"/>
    <w:rsid w:val="00644497"/>
    <w:rsid w:val="0065676D"/>
    <w:rsid w:val="00657749"/>
    <w:rsid w:val="00690092"/>
    <w:rsid w:val="006B322F"/>
    <w:rsid w:val="006B4783"/>
    <w:rsid w:val="006C34A6"/>
    <w:rsid w:val="006D0E22"/>
    <w:rsid w:val="006D293E"/>
    <w:rsid w:val="0070762A"/>
    <w:rsid w:val="00722EE4"/>
    <w:rsid w:val="00734F46"/>
    <w:rsid w:val="00754E2D"/>
    <w:rsid w:val="00765874"/>
    <w:rsid w:val="00784B56"/>
    <w:rsid w:val="007923AB"/>
    <w:rsid w:val="007A1124"/>
    <w:rsid w:val="007B6578"/>
    <w:rsid w:val="007D298C"/>
    <w:rsid w:val="008035C1"/>
    <w:rsid w:val="008040CB"/>
    <w:rsid w:val="00831412"/>
    <w:rsid w:val="00873C72"/>
    <w:rsid w:val="008A72E1"/>
    <w:rsid w:val="009022FA"/>
    <w:rsid w:val="00904E17"/>
    <w:rsid w:val="009311B0"/>
    <w:rsid w:val="0094654C"/>
    <w:rsid w:val="00950354"/>
    <w:rsid w:val="00980514"/>
    <w:rsid w:val="009B5E04"/>
    <w:rsid w:val="009C0C25"/>
    <w:rsid w:val="00A46370"/>
    <w:rsid w:val="00A8586D"/>
    <w:rsid w:val="00A9439A"/>
    <w:rsid w:val="00AD62B0"/>
    <w:rsid w:val="00AE33E1"/>
    <w:rsid w:val="00B307A3"/>
    <w:rsid w:val="00B40A5F"/>
    <w:rsid w:val="00B66A53"/>
    <w:rsid w:val="00B87621"/>
    <w:rsid w:val="00B979ED"/>
    <w:rsid w:val="00C03E03"/>
    <w:rsid w:val="00C0503A"/>
    <w:rsid w:val="00C1437E"/>
    <w:rsid w:val="00C17580"/>
    <w:rsid w:val="00C24F40"/>
    <w:rsid w:val="00C32CC9"/>
    <w:rsid w:val="00C363EC"/>
    <w:rsid w:val="00C43F16"/>
    <w:rsid w:val="00C72CA3"/>
    <w:rsid w:val="00C73B1E"/>
    <w:rsid w:val="00D04506"/>
    <w:rsid w:val="00D270E6"/>
    <w:rsid w:val="00D44F5E"/>
    <w:rsid w:val="00D726AD"/>
    <w:rsid w:val="00D83E70"/>
    <w:rsid w:val="00DC102E"/>
    <w:rsid w:val="00DC70CE"/>
    <w:rsid w:val="00DD1C93"/>
    <w:rsid w:val="00DD4339"/>
    <w:rsid w:val="00DE4666"/>
    <w:rsid w:val="00E024DA"/>
    <w:rsid w:val="00E24A41"/>
    <w:rsid w:val="00E56EC2"/>
    <w:rsid w:val="00E62F36"/>
    <w:rsid w:val="00E632D5"/>
    <w:rsid w:val="00EE161E"/>
    <w:rsid w:val="00EE63B8"/>
    <w:rsid w:val="00EF3B4A"/>
    <w:rsid w:val="00F03D1A"/>
    <w:rsid w:val="00F064BF"/>
    <w:rsid w:val="00F122A7"/>
    <w:rsid w:val="00F21FE1"/>
    <w:rsid w:val="00F359D7"/>
    <w:rsid w:val="00F401B6"/>
    <w:rsid w:val="00F4289B"/>
    <w:rsid w:val="00F463A7"/>
    <w:rsid w:val="00F65916"/>
    <w:rsid w:val="00F93756"/>
    <w:rsid w:val="00F9693C"/>
    <w:rsid w:val="00FB0BBB"/>
    <w:rsid w:val="00FD1560"/>
    <w:rsid w:val="00FD6BF2"/>
    <w:rsid w:val="00FD7BD7"/>
    <w:rsid w:val="00FF0617"/>
    <w:rsid w:val="00FF0996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white"/>
    </o:shapedefaults>
    <o:shapelayout v:ext="edit">
      <o:idmap v:ext="edit" data="2"/>
    </o:shapelayout>
  </w:shapeDefaults>
  <w:decimalSymbol w:val=","/>
  <w:listSeparator w:val=";"/>
  <w14:docId w14:val="0497A028"/>
  <w15:docId w15:val="{CA42DEBC-A0CF-46A3-8CCC-7318891D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40" w:line="360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63EC"/>
    <w:rPr>
      <w:rFonts w:ascii="Times New Roman" w:eastAsia="Times New Roman" w:hAnsi="Times New Roman" w:cs="Times New Roman"/>
      <w:szCs w:val="20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C34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34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C34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podstavec">
    <w:name w:val="ap_odstavec"/>
    <w:basedOn w:val="Normln"/>
    <w:link w:val="apodstavecChar"/>
    <w:qFormat/>
    <w:rsid w:val="00FF0617"/>
    <w:pPr>
      <w:jc w:val="both"/>
    </w:pPr>
    <w:rPr>
      <w:sz w:val="24"/>
    </w:rPr>
  </w:style>
  <w:style w:type="paragraph" w:customStyle="1" w:styleId="apnadpis1">
    <w:name w:val="ap_nadpis1"/>
    <w:basedOn w:val="apodstavec"/>
    <w:next w:val="apodstavec"/>
    <w:qFormat/>
    <w:rsid w:val="009311B0"/>
    <w:pPr>
      <w:keepNext/>
      <w:pageBreakBefore/>
      <w:numPr>
        <w:numId w:val="1"/>
      </w:numPr>
    </w:pPr>
    <w:rPr>
      <w:sz w:val="40"/>
    </w:rPr>
  </w:style>
  <w:style w:type="paragraph" w:customStyle="1" w:styleId="apnadpis2">
    <w:name w:val="ap_nadpis2"/>
    <w:basedOn w:val="apnadpis1"/>
    <w:next w:val="apodstavec"/>
    <w:qFormat/>
    <w:rsid w:val="00FD1560"/>
    <w:pPr>
      <w:pageBreakBefore w:val="0"/>
      <w:numPr>
        <w:ilvl w:val="1"/>
      </w:numPr>
      <w:spacing w:before="480"/>
    </w:pPr>
    <w:rPr>
      <w:sz w:val="32"/>
    </w:rPr>
  </w:style>
  <w:style w:type="paragraph" w:customStyle="1" w:styleId="apnadpis3">
    <w:name w:val="ap_nadpis3"/>
    <w:basedOn w:val="apnadpis2"/>
    <w:next w:val="apodstavec"/>
    <w:qFormat/>
    <w:rsid w:val="00FD1560"/>
    <w:pPr>
      <w:numPr>
        <w:ilvl w:val="2"/>
      </w:numPr>
      <w:spacing w:before="240"/>
    </w:pPr>
    <w:rPr>
      <w:sz w:val="28"/>
    </w:rPr>
  </w:style>
  <w:style w:type="paragraph" w:customStyle="1" w:styleId="apnadpisneslovan">
    <w:name w:val="ap_nadpis_nečíslovaný"/>
    <w:basedOn w:val="apnadpis1"/>
    <w:next w:val="apodstavec"/>
    <w:qFormat/>
    <w:rsid w:val="009311B0"/>
    <w:pPr>
      <w:numPr>
        <w:numId w:val="0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6C3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C3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C34A6"/>
    <w:rPr>
      <w:rFonts w:asciiTheme="majorHAnsi" w:eastAsiaTheme="majorEastAsia" w:hAnsiTheme="majorHAnsi" w:cstheme="majorBidi"/>
      <w:b/>
      <w:bCs/>
      <w:color w:val="4F81BD" w:themeColor="accent1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C34A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C34A6"/>
    <w:rPr>
      <w:rFonts w:ascii="Times New Roman" w:eastAsia="Times New Roman" w:hAnsi="Times New Roman" w:cs="Times New Roman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6C34A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C34A6"/>
    <w:rPr>
      <w:rFonts w:ascii="Times New Roman" w:eastAsia="Times New Roman" w:hAnsi="Times New Roman" w:cs="Times New Roman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979E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979ED"/>
    <w:rPr>
      <w:rFonts w:ascii="Tahoma" w:eastAsia="Times New Roman" w:hAnsi="Tahoma" w:cs="Tahoma"/>
      <w:sz w:val="16"/>
      <w:szCs w:val="16"/>
      <w:lang w:eastAsia="cs-CZ"/>
    </w:rPr>
  </w:style>
  <w:style w:type="paragraph" w:styleId="Obsah1">
    <w:name w:val="toc 1"/>
    <w:basedOn w:val="Normln"/>
    <w:next w:val="Normln"/>
    <w:uiPriority w:val="39"/>
    <w:unhideWhenUsed/>
    <w:rsid w:val="006D0E22"/>
    <w:pPr>
      <w:tabs>
        <w:tab w:val="left" w:pos="1134"/>
        <w:tab w:val="right" w:leader="dot" w:pos="9072"/>
      </w:tabs>
      <w:jc w:val="left"/>
    </w:pPr>
  </w:style>
  <w:style w:type="character" w:styleId="Hypertextovodkaz">
    <w:name w:val="Hyperlink"/>
    <w:basedOn w:val="Standardnpsmoodstavce"/>
    <w:uiPriority w:val="99"/>
    <w:unhideWhenUsed/>
    <w:rsid w:val="0070762A"/>
    <w:rPr>
      <w:color w:val="0000FF" w:themeColor="hyperlink"/>
      <w:u w:val="single"/>
    </w:rPr>
  </w:style>
  <w:style w:type="paragraph" w:customStyle="1" w:styleId="apnadpisneslovanobsah">
    <w:name w:val="ap_nadpis_nečíslovaný_obsah"/>
    <w:basedOn w:val="apnadpisneslovan"/>
    <w:next w:val="apodstavec"/>
    <w:rsid w:val="0070762A"/>
  </w:style>
  <w:style w:type="paragraph" w:customStyle="1" w:styleId="apzvraznntext">
    <w:name w:val="ap_zvýrazněný text"/>
    <w:basedOn w:val="apodstavec"/>
    <w:next w:val="apodstavec"/>
    <w:link w:val="apzvraznntextChar"/>
    <w:qFormat/>
    <w:rsid w:val="007A1124"/>
    <w:rPr>
      <w:b/>
    </w:rPr>
  </w:style>
  <w:style w:type="paragraph" w:styleId="Titulek">
    <w:name w:val="caption"/>
    <w:basedOn w:val="Normln"/>
    <w:next w:val="Normln"/>
    <w:uiPriority w:val="35"/>
    <w:unhideWhenUsed/>
    <w:qFormat/>
    <w:rsid w:val="002B42EB"/>
    <w:pPr>
      <w:spacing w:after="200"/>
      <w:jc w:val="center"/>
    </w:pPr>
    <w:rPr>
      <w:bCs/>
      <w:sz w:val="20"/>
      <w:szCs w:val="18"/>
    </w:rPr>
  </w:style>
  <w:style w:type="character" w:customStyle="1" w:styleId="apodstavecChar">
    <w:name w:val="ap_odstavec Char"/>
    <w:basedOn w:val="Standardnpsmoodstavce"/>
    <w:link w:val="apodstavec"/>
    <w:rsid w:val="007A1124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apzvraznntextChar">
    <w:name w:val="ap_zvýrazněný text Char"/>
    <w:basedOn w:val="apodstavecChar"/>
    <w:link w:val="apzvraznntext"/>
    <w:rsid w:val="007A1124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6D0E22"/>
    <w:pPr>
      <w:tabs>
        <w:tab w:val="left" w:pos="1134"/>
        <w:tab w:val="right" w:leader="dot" w:pos="9072"/>
      </w:tabs>
      <w:ind w:left="221"/>
      <w:jc w:val="left"/>
    </w:pPr>
  </w:style>
  <w:style w:type="paragraph" w:styleId="Obsah3">
    <w:name w:val="toc 3"/>
    <w:basedOn w:val="Normln"/>
    <w:next w:val="Normln"/>
    <w:uiPriority w:val="39"/>
    <w:unhideWhenUsed/>
    <w:rsid w:val="006D0E22"/>
    <w:pPr>
      <w:tabs>
        <w:tab w:val="left" w:pos="1134"/>
        <w:tab w:val="right" w:leader="dot" w:pos="9072"/>
      </w:tabs>
      <w:ind w:left="442"/>
      <w:jc w:val="left"/>
    </w:pPr>
  </w:style>
  <w:style w:type="paragraph" w:customStyle="1" w:styleId="apploha">
    <w:name w:val="ap_příloha"/>
    <w:basedOn w:val="apzvraznntext"/>
    <w:next w:val="apodstavec"/>
    <w:qFormat/>
    <w:rsid w:val="00644497"/>
    <w:pPr>
      <w:pageBreakBefore/>
      <w:jc w:val="right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726AD"/>
    <w:pPr>
      <w:spacing w:after="0" w:line="240" w:lineRule="auto"/>
      <w:jc w:val="left"/>
    </w:pPr>
    <w:rPr>
      <w:sz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726A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726AD"/>
    <w:rPr>
      <w:vertAlign w:val="superscript"/>
    </w:rPr>
  </w:style>
  <w:style w:type="paragraph" w:customStyle="1" w:styleId="appoznmkapodarou">
    <w:name w:val="ap_poznámka pod čarou"/>
    <w:basedOn w:val="Textpoznpodarou"/>
    <w:link w:val="appoznmkapodarouChar"/>
    <w:rsid w:val="00D726AD"/>
    <w:pPr>
      <w:pBdr>
        <w:top w:val="single" w:sz="4" w:space="1" w:color="auto"/>
      </w:pBdr>
    </w:pPr>
  </w:style>
  <w:style w:type="character" w:customStyle="1" w:styleId="appoznmkapodarouChar">
    <w:name w:val="ap_poznámka pod čarou Char"/>
    <w:basedOn w:val="TextpoznpodarouChar"/>
    <w:link w:val="appoznmkapodarou"/>
    <w:rsid w:val="00D726A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03E03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C03E03"/>
    <w:rPr>
      <w:b/>
      <w:bCs/>
    </w:rPr>
  </w:style>
  <w:style w:type="paragraph" w:styleId="Odstavecseseznamem">
    <w:name w:val="List Paragraph"/>
    <w:basedOn w:val="Normln"/>
    <w:uiPriority w:val="34"/>
    <w:qFormat/>
    <w:rsid w:val="00C03E03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F4289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lby\Downloads\SABLO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718D5-EC94-4AEA-9C54-8AB8756A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SABLONA.dotx</Template>
  <TotalTime>94</TotalTime>
  <Pages>15</Pages>
  <Words>1867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VOŠ a SPŠE Plzeň</Company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Volby</dc:creator>
  <cp:lastModifiedBy>Daniel Hajžman</cp:lastModifiedBy>
  <cp:revision>14</cp:revision>
  <dcterms:created xsi:type="dcterms:W3CDTF">2025-05-15T06:55:00Z</dcterms:created>
  <dcterms:modified xsi:type="dcterms:W3CDTF">2025-05-22T08:14:00Z</dcterms:modified>
</cp:coreProperties>
</file>