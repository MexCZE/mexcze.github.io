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6A7" w:rsidRDefault="00C8501D">
      <w:pPr>
        <w:pStyle w:val="Standard"/>
        <w:jc w:val="both"/>
      </w:pPr>
      <w:r>
        <w:t>STARÁ PLZEŇ. - HRAD RADYNĚ</w:t>
      </w:r>
    </w:p>
    <w:p w:rsidR="005946A7" w:rsidRDefault="005946A7">
      <w:pPr>
        <w:pStyle w:val="Standard"/>
        <w:jc w:val="both"/>
      </w:pPr>
    </w:p>
    <w:p w:rsidR="005946A7" w:rsidRDefault="005946A7">
      <w:pPr>
        <w:pStyle w:val="Standard"/>
        <w:jc w:val="both"/>
      </w:pPr>
    </w:p>
    <w:p w:rsidR="005946A7" w:rsidRDefault="00C8501D">
      <w:pPr>
        <w:pStyle w:val="Standard"/>
        <w:jc w:val="both"/>
      </w:pPr>
      <w:r>
        <w:t>Po osazení naší země Slovany zaujal jeden</w:t>
      </w:r>
      <w:r>
        <w:t xml:space="preserve"> z přibylých kmenů poříčí řek </w:t>
      </w:r>
      <w:proofErr w:type="spellStart"/>
      <w:r>
        <w:t>Meže</w:t>
      </w:r>
      <w:proofErr w:type="spellEnd"/>
      <w:r>
        <w:t xml:space="preserve">, Radbuzy, Úhlavy, Úslavy a Klabavy, až po hranice zemské na západ proti </w:t>
      </w:r>
      <w:proofErr w:type="spellStart"/>
      <w:r>
        <w:t>Bavorsku.Území</w:t>
      </w:r>
      <w:proofErr w:type="spellEnd"/>
      <w:r>
        <w:t xml:space="preserve"> kmene tohoto zabíralo Rokycansko, vlastní Plzeňsko, Klatovsko, Domažlicko a tvořilo zvláštní samostatný stát, jemuž stál </w:t>
      </w:r>
      <w:r w:rsidR="00A9178D">
        <w:t>v </w:t>
      </w:r>
      <w:r>
        <w:t xml:space="preserve">čele kníže neboli </w:t>
      </w:r>
      <w:proofErr w:type="gramStart"/>
      <w:r>
        <w:t>vévoda</w:t>
      </w:r>
      <w:r w:rsidR="006C61B8">
        <w:t>(</w:t>
      </w:r>
      <w:proofErr w:type="gramEnd"/>
      <w:r>
        <w:t xml:space="preserve">lat. </w:t>
      </w:r>
      <w:proofErr w:type="spellStart"/>
      <w:r>
        <w:t>dux</w:t>
      </w:r>
      <w:proofErr w:type="spellEnd"/>
      <w:r>
        <w:t>). Hlavním sídlem tohoto vévodství byl hrad, vystavěný na pravém břehu Úslavy, na vr</w:t>
      </w:r>
      <w:r>
        <w:t xml:space="preserve">chu Hůrce. Hrad slul </w:t>
      </w:r>
      <w:proofErr w:type="spellStart"/>
      <w:proofErr w:type="gramStart"/>
      <w:r>
        <w:t>Pluzeň</w:t>
      </w:r>
      <w:proofErr w:type="spellEnd"/>
      <w:r w:rsidR="006C61B8">
        <w:t>(</w:t>
      </w:r>
      <w:proofErr w:type="gramEnd"/>
      <w:r>
        <w:t xml:space="preserve">Dle </w:t>
      </w:r>
      <w:proofErr w:type="spellStart"/>
      <w:r>
        <w:t>Krhútů</w:t>
      </w:r>
      <w:proofErr w:type="spellEnd"/>
      <w:r>
        <w:t>).</w:t>
      </w:r>
    </w:p>
    <w:p w:rsidR="005946A7" w:rsidRDefault="00C8501D">
      <w:pPr>
        <w:pStyle w:val="Standard"/>
        <w:jc w:val="both"/>
      </w:pPr>
      <w:r>
        <w:t>Kdy tento stát pozbyl své samostatnosti, není přesně známo. Kmen Čechů, který sídlil uprostřed země, spojil poznenáhlu všechna jednotlivá kmenová vévodství ve svých rukou a zřídil na sklonku X. století jednotný nár</w:t>
      </w:r>
      <w:r>
        <w:t xml:space="preserve">odní stát český. Sloučení samostatného knížectví plzeňského s územím Čechů stalo se asi </w:t>
      </w:r>
      <w:proofErr w:type="gramStart"/>
      <w:r>
        <w:t xml:space="preserve">nejpozději  </w:t>
      </w:r>
      <w:bookmarkStart w:id="0" w:name="_GoBack"/>
      <w:bookmarkEnd w:id="0"/>
      <w:r>
        <w:t>první</w:t>
      </w:r>
      <w:proofErr w:type="gramEnd"/>
      <w:r>
        <w:t xml:space="preserve"> polovici X. století.</w:t>
      </w:r>
    </w:p>
    <w:p w:rsidR="005946A7" w:rsidRDefault="005946A7">
      <w:pPr>
        <w:pStyle w:val="Standard"/>
        <w:ind w:left="3345"/>
        <w:jc w:val="both"/>
      </w:pPr>
    </w:p>
    <w:p w:rsidR="005946A7" w:rsidRDefault="005946A7">
      <w:pPr>
        <w:pStyle w:val="Standard"/>
        <w:ind w:left="3345"/>
        <w:jc w:val="both"/>
      </w:pPr>
    </w:p>
    <w:p w:rsidR="005946A7" w:rsidRDefault="005946A7">
      <w:pPr>
        <w:pStyle w:val="Standard"/>
        <w:ind w:left="3345"/>
        <w:jc w:val="both"/>
      </w:pPr>
    </w:p>
    <w:p w:rsidR="005946A7" w:rsidRDefault="00C8501D">
      <w:pPr>
        <w:pStyle w:val="Standard"/>
        <w:ind w:left="3345"/>
        <w:jc w:val="both"/>
      </w:pPr>
      <w:r>
        <w:t>Avšak i po tomto sloučení zůstal hrad Plzeň hlavním sídlem a nejpřednějším místem celé krajiny či provincie, jak se po latins</w:t>
      </w:r>
      <w:r>
        <w:t xml:space="preserve">ku nazývalo celé Plzeňsko. Pro význam této krajiny a jejího správního ústředí svědčí okolnost, že úřad správců spočívá zde občas v </w:t>
      </w:r>
      <w:r>
        <w:t xml:space="preserve">rukou člena panujícího rodu. V rýmované kronice české, tak řečeného </w:t>
      </w:r>
      <w:proofErr w:type="gramStart"/>
      <w:r>
        <w:t>Dalimila</w:t>
      </w:r>
      <w:r w:rsidR="006C61B8">
        <w:t>(</w:t>
      </w:r>
      <w:proofErr w:type="gramEnd"/>
      <w:r>
        <w:t xml:space="preserve">XLV 9-16 Font. </w:t>
      </w:r>
      <w:proofErr w:type="spellStart"/>
      <w:r>
        <w:t>rer</w:t>
      </w:r>
      <w:proofErr w:type="spellEnd"/>
      <w:r>
        <w:t xml:space="preserve">. </w:t>
      </w:r>
      <w:proofErr w:type="spellStart"/>
      <w:r>
        <w:t>Boh</w:t>
      </w:r>
      <w:proofErr w:type="spellEnd"/>
      <w:r>
        <w:t>. III., str. 92) praví s</w:t>
      </w:r>
      <w:r>
        <w:t>e: »</w:t>
      </w:r>
      <w:proofErr w:type="gramStart"/>
      <w:r>
        <w:t>Kněz</w:t>
      </w:r>
      <w:r w:rsidR="006C61B8">
        <w:t>(</w:t>
      </w:r>
      <w:r>
        <w:t xml:space="preserve"> i.</w:t>
      </w:r>
      <w:proofErr w:type="gramEnd"/>
      <w:r>
        <w:t xml:space="preserve"> e. Břetislav </w:t>
      </w:r>
      <w:r>
        <w:t>1073-1755</w:t>
      </w:r>
      <w:r w:rsidR="006C61B8">
        <w:t>)</w:t>
      </w:r>
      <w:r>
        <w:t xml:space="preserve"> syna Spytihněva </w:t>
      </w:r>
      <w:proofErr w:type="spellStart"/>
      <w:r>
        <w:t>jmiejše</w:t>
      </w:r>
      <w:proofErr w:type="spellEnd"/>
      <w:r>
        <w:t xml:space="preserve">, tomu otec Plzeňsko dal </w:t>
      </w:r>
      <w:proofErr w:type="spellStart"/>
      <w:r>
        <w:t>bieše</w:t>
      </w:r>
      <w:proofErr w:type="spellEnd"/>
      <w:r>
        <w:t>.«</w:t>
      </w:r>
    </w:p>
    <w:p w:rsidR="005946A7" w:rsidRDefault="00C8501D">
      <w:pPr>
        <w:pStyle w:val="Standard"/>
        <w:jc w:val="both"/>
      </w:pPr>
      <w:r>
        <w:t xml:space="preserve">R. 1213 byla správa Plzeňska v </w:t>
      </w:r>
      <w:r>
        <w:t xml:space="preserve">rukou </w:t>
      </w:r>
      <w:proofErr w:type="spellStart"/>
      <w:r>
        <w:t>Děpolda</w:t>
      </w:r>
      <w:proofErr w:type="spellEnd"/>
      <w:r>
        <w:t xml:space="preserve"> III., který byl z vedlejší větve Přemyslovců. A Václav, syn Přemysla Otakara I., pověřený r. 1224 správou Plzeňska, </w:t>
      </w:r>
      <w:r>
        <w:t xml:space="preserve">přikládá si titul: </w:t>
      </w:r>
      <w:proofErr w:type="spellStart"/>
      <w:r>
        <w:t>dux</w:t>
      </w:r>
      <w:proofErr w:type="spellEnd"/>
      <w:r>
        <w:t xml:space="preserve"> </w:t>
      </w:r>
      <w:proofErr w:type="spellStart"/>
      <w:proofErr w:type="gramStart"/>
      <w:r>
        <w:t>Pilsnensis</w:t>
      </w:r>
      <w:proofErr w:type="spellEnd"/>
      <w:r w:rsidR="006C61B8">
        <w:t>(</w:t>
      </w:r>
      <w:r>
        <w:t xml:space="preserve"> Erben</w:t>
      </w:r>
      <w:proofErr w:type="gramEnd"/>
      <w:r>
        <w:t>, R. B. I. 251 č. 540 a I. b. 316 č. 685</w:t>
      </w:r>
      <w:r w:rsidR="006C61B8">
        <w:t>)</w:t>
      </w:r>
      <w:r>
        <w:t>.</w:t>
      </w:r>
    </w:p>
    <w:p w:rsidR="005946A7" w:rsidRDefault="00C8501D">
      <w:pPr>
        <w:pStyle w:val="Standard"/>
        <w:jc w:val="both"/>
      </w:pPr>
      <w:r>
        <w:t xml:space="preserve">Na úpatí hradu, po obou březích </w:t>
      </w:r>
      <w:proofErr w:type="gramStart"/>
      <w:r>
        <w:t>Úslavy</w:t>
      </w:r>
      <w:r w:rsidR="006C61B8">
        <w:t>(</w:t>
      </w:r>
      <w:proofErr w:type="gramEnd"/>
      <w:r>
        <w:t>tehdáž Bradavy, též Bradavky zvané) vzniklo podhradí plzeňské, kde bydleli četní řemeslníci, obchodníci a služebný lid. Podhradí to</w:t>
      </w:r>
      <w:r>
        <w:t xml:space="preserve"> vyvinulo se na místě velice lidnaté a rozsáhlé.</w:t>
      </w:r>
    </w:p>
    <w:p w:rsidR="005946A7" w:rsidRDefault="00C8501D">
      <w:pPr>
        <w:pStyle w:val="Standard"/>
        <w:jc w:val="both"/>
      </w:pPr>
      <w:r>
        <w:t xml:space="preserve">V hradě Plzni byl v </w:t>
      </w:r>
      <w:proofErr w:type="spellStart"/>
      <w:proofErr w:type="gramStart"/>
      <w:r>
        <w:t>X.století</w:t>
      </w:r>
      <w:proofErr w:type="spellEnd"/>
      <w:proofErr w:type="gramEnd"/>
      <w:r>
        <w:t xml:space="preserve"> založen hlavní kostel sv. Vavřince a v </w:t>
      </w:r>
      <w:r>
        <w:t xml:space="preserve">touže dobu, nebo o něco později, také jiné kostely a kaple. R.1266 učinil král Přemysl Otakar II. hojné obdarování chotěšovskému klášteru </w:t>
      </w:r>
      <w:r>
        <w:t xml:space="preserve">a sice odevzdal mu patronátní právo kostela sv. Vavřince i se všemi kostely na něm závislými a se vším jejich příslušenstvím, a sice: kostely </w:t>
      </w:r>
      <w:proofErr w:type="spellStart"/>
      <w:r>
        <w:t>P.Marie</w:t>
      </w:r>
      <w:proofErr w:type="spellEnd"/>
      <w:r>
        <w:t xml:space="preserve">, sv. Jana Křtitele, sv. Václava a sv. Martina, všechny ležící v </w:t>
      </w:r>
      <w:r>
        <w:t>městě, dále kostel sv. Petra na vrchu hrad</w:t>
      </w:r>
      <w:r>
        <w:t>ním a konečně kostel sv. Blažeje za městem. V souvěkých, latinsky psaných pramenech jmenuje se Plzeň »</w:t>
      </w:r>
      <w:proofErr w:type="spellStart"/>
      <w:r>
        <w:t>urbs</w:t>
      </w:r>
      <w:proofErr w:type="spellEnd"/>
      <w:r>
        <w:t xml:space="preserve">, </w:t>
      </w:r>
      <w:proofErr w:type="spellStart"/>
      <w:r>
        <w:t>civitas</w:t>
      </w:r>
      <w:proofErr w:type="spellEnd"/>
      <w:r>
        <w:t xml:space="preserve"> a </w:t>
      </w:r>
      <w:proofErr w:type="spellStart"/>
      <w:proofErr w:type="gramStart"/>
      <w:r>
        <w:t>castrum</w:t>
      </w:r>
      <w:proofErr w:type="spellEnd"/>
      <w:r>
        <w:t>«</w:t>
      </w:r>
      <w:r w:rsidR="006C61B8">
        <w:t>(</w:t>
      </w:r>
      <w:proofErr w:type="gramEnd"/>
      <w:r>
        <w:t xml:space="preserve">město arci v </w:t>
      </w:r>
      <w:r>
        <w:t>jiném významu nežli později). Ve století třináctém končila doba slávy a významu hradu a města Plzně. Hrad zpustl as</w:t>
      </w:r>
      <w:r>
        <w:t xml:space="preserve">i v </w:t>
      </w:r>
      <w:r>
        <w:t xml:space="preserve">polovici </w:t>
      </w:r>
      <w:proofErr w:type="spellStart"/>
      <w:r>
        <w:t>XIV.století</w:t>
      </w:r>
      <w:proofErr w:type="spellEnd"/>
      <w:r>
        <w:t>.</w:t>
      </w:r>
    </w:p>
    <w:p w:rsidR="005946A7" w:rsidRDefault="00C8501D">
      <w:pPr>
        <w:pStyle w:val="Standard"/>
        <w:ind w:right="2910"/>
        <w:jc w:val="both"/>
      </w:pPr>
      <w:r>
        <w:t>Po založení Nové Plzně nazývá se město pod hradem Starou Plzní a tato stala se městysem, městečkem hradním či komorním. V polovici XVI. století stává se z komorního městyse, zvaného již Starý Plzenec, městys poddaný či ochranný. R</w:t>
      </w:r>
      <w:r>
        <w:t xml:space="preserve">oku 1680, po selském vzbouření, přestal býti Plzenec městysem a jmenován vesnicí. Teprve r. 1846 vymohla si obec na císaři Ferdinandu znovu povýšení na městys a v </w:t>
      </w:r>
      <w:r>
        <w:t>r. 1902 uskutečněn dávný sen Plzence opětným povýšením na město.</w:t>
      </w:r>
    </w:p>
    <w:p w:rsidR="005946A7" w:rsidRDefault="00C8501D">
      <w:pPr>
        <w:pStyle w:val="Standard"/>
        <w:jc w:val="both"/>
      </w:pPr>
      <w:r>
        <w:t xml:space="preserve">Dle spisu </w:t>
      </w:r>
      <w:proofErr w:type="spellStart"/>
      <w:r>
        <w:t>Jos</w:t>
      </w:r>
      <w:proofErr w:type="spellEnd"/>
      <w:r>
        <w:t>. Strnada »O st</w:t>
      </w:r>
      <w:r>
        <w:t>arobylosti a významu Plzence«. Plzeň 1903.</w:t>
      </w:r>
    </w:p>
    <w:p w:rsidR="005946A7" w:rsidRDefault="00C8501D">
      <w:pPr>
        <w:pStyle w:val="Standard"/>
        <w:ind w:left="3315"/>
        <w:jc w:val="both"/>
      </w:pPr>
      <w:r>
        <w:t xml:space="preserve">O hradu Radyni píše Sedláček: »Není pochyby, že hora Radyně tak se nazývala již před založením hradu, ale že název </w:t>
      </w:r>
      <w:r>
        <w:t xml:space="preserve">tento není topický, nýbrž osobní, odvozený od jména </w:t>
      </w:r>
      <w:proofErr w:type="spellStart"/>
      <w:r>
        <w:t>Raden</w:t>
      </w:r>
      <w:proofErr w:type="spellEnd"/>
      <w:r>
        <w:t xml:space="preserve"> neb </w:t>
      </w:r>
      <w:proofErr w:type="gramStart"/>
      <w:r>
        <w:t>Radoslav</w:t>
      </w:r>
      <w:r w:rsidR="006C61B8">
        <w:t>(</w:t>
      </w:r>
      <w:proofErr w:type="spellStart"/>
      <w:proofErr w:type="gramEnd"/>
      <w:r>
        <w:t>Radislav,Radoslav</w:t>
      </w:r>
      <w:proofErr w:type="spellEnd"/>
      <w:r w:rsidR="006C61B8">
        <w:t>)</w:t>
      </w:r>
      <w:r>
        <w:t>. Zname</w:t>
      </w:r>
      <w:r>
        <w:t xml:space="preserve">ná tolik, jako </w:t>
      </w:r>
      <w:proofErr w:type="spellStart"/>
      <w:r>
        <w:t>Radenova</w:t>
      </w:r>
      <w:proofErr w:type="spellEnd"/>
      <w:r>
        <w:t xml:space="preserve"> hora. Možná, že na hoře té stávala </w:t>
      </w:r>
      <w:proofErr w:type="spellStart"/>
      <w:r>
        <w:t>veska</w:t>
      </w:r>
      <w:proofErr w:type="spellEnd"/>
      <w:r>
        <w:t xml:space="preserve"> Radyně. Některé pověsti kladou na temeno hory té pohanské božiště. Zakladatelem hradu Radyně byl Karel </w:t>
      </w:r>
      <w:proofErr w:type="gramStart"/>
      <w:r>
        <w:t>IV.( Beneš</w:t>
      </w:r>
      <w:proofErr w:type="gramEnd"/>
      <w:r>
        <w:t xml:space="preserve"> z </w:t>
      </w:r>
      <w:proofErr w:type="spellStart"/>
      <w:r>
        <w:t>Veitmile</w:t>
      </w:r>
      <w:proofErr w:type="spellEnd"/>
      <w:r>
        <w:t xml:space="preserve">, </w:t>
      </w:r>
      <w:proofErr w:type="spellStart"/>
      <w:r>
        <w:t>Fontes</w:t>
      </w:r>
      <w:proofErr w:type="spellEnd"/>
      <w:r>
        <w:t xml:space="preserve"> </w:t>
      </w:r>
      <w:proofErr w:type="spellStart"/>
      <w:r>
        <w:t>rer</w:t>
      </w:r>
      <w:proofErr w:type="spellEnd"/>
      <w:r>
        <w:t xml:space="preserve">. </w:t>
      </w:r>
      <w:proofErr w:type="spellStart"/>
      <w:r>
        <w:t>Boh</w:t>
      </w:r>
      <w:proofErr w:type="spellEnd"/>
      <w:r>
        <w:t xml:space="preserve">. IV. 527) </w:t>
      </w:r>
      <w:r>
        <w:lastRenderedPageBreak/>
        <w:t>a pojmenoval ho dle tehdejší módy »</w:t>
      </w:r>
      <w:proofErr w:type="spellStart"/>
      <w:r>
        <w:t>Kari</w:t>
      </w:r>
      <w:r>
        <w:t>skron</w:t>
      </w:r>
      <w:proofErr w:type="spellEnd"/>
      <w:r>
        <w:t xml:space="preserve">«. Název </w:t>
      </w:r>
      <w:r>
        <w:t xml:space="preserve">ten se však dlouho neudržel. Prvním purkrabím byl Zdislav </w:t>
      </w:r>
      <w:proofErr w:type="gramStart"/>
      <w:r>
        <w:t>Chlup</w:t>
      </w:r>
      <w:r w:rsidR="006C61B8">
        <w:t>(</w:t>
      </w:r>
      <w:proofErr w:type="gramEnd"/>
      <w:r>
        <w:t xml:space="preserve">1362). V roce 1558 čteme již o Radyni jako o pustém hradu. Jest </w:t>
      </w:r>
      <w:proofErr w:type="spellStart"/>
      <w:r>
        <w:t>pravděpodobno</w:t>
      </w:r>
      <w:proofErr w:type="spellEnd"/>
      <w:r>
        <w:t xml:space="preserve">, že krajina, v </w:t>
      </w:r>
      <w:r>
        <w:t>níž vznikla původní Plzeň, byla od věků českou a že německé vlivy se jí až do nejnov</w:t>
      </w:r>
      <w:r>
        <w:t xml:space="preserve">ějších dob </w:t>
      </w:r>
      <w:proofErr w:type="spellStart"/>
      <w:proofErr w:type="gramStart"/>
      <w:r>
        <w:t>nedotkly.Zříceniny</w:t>
      </w:r>
      <w:proofErr w:type="spellEnd"/>
      <w:proofErr w:type="gramEnd"/>
      <w:r>
        <w:t xml:space="preserve"> hradu Radyně jsou nejnověji zvláštním spolkem před úplným zánikem zachovány a architektem Václavem Kleinem odborně konservovány. Tato místa jsou opředena četnými pověstmi, publikovanými autorem tohoto díla nákladem »Spolku pro</w:t>
      </w:r>
      <w:r>
        <w:t xml:space="preserve"> záchranu Radyně a Hůrky v </w:t>
      </w:r>
      <w:r>
        <w:t>Plzni«.</w:t>
      </w:r>
    </w:p>
    <w:p w:rsidR="005946A7" w:rsidRDefault="00C8501D">
      <w:pPr>
        <w:pStyle w:val="Standard"/>
        <w:jc w:val="both"/>
      </w:pPr>
      <w:r>
        <w:t>ZALOŽENÍ HRADU PLZEŇ.</w:t>
      </w:r>
    </w:p>
    <w:p w:rsidR="005946A7" w:rsidRDefault="00C8501D">
      <w:pPr>
        <w:pStyle w:val="Standard"/>
        <w:jc w:val="both"/>
      </w:pPr>
      <w:r>
        <w:t xml:space="preserve">Na rovině leží Plzeň, město slavné a pěkné, velikosti a udatnosti české pravá památka. Za času knížete Nezamysla v sedmém věku Radouš, syn starého </w:t>
      </w:r>
      <w:proofErr w:type="spellStart"/>
      <w:r>
        <w:t>Hrozislava</w:t>
      </w:r>
      <w:proofErr w:type="spellEnd"/>
      <w:r>
        <w:t>, na způsob dvoru velikého založil. »Pojďt</w:t>
      </w:r>
      <w:r>
        <w:t xml:space="preserve">e,« pravil jednoho dne z jitra k svým sedmi pacholkům, »pojďte, ať jméno příhodné tomuto dvoru potomkům na památku dáme.« A sotva několik set kroků od toho sídla se ubrali, u potoka Mízy nemalý kopec plžův </w:t>
      </w:r>
      <w:r>
        <w:t>náhodou spatřili. I jsouce toho domnění, že řízení</w:t>
      </w:r>
      <w:r>
        <w:t>m Božím je nalezli, dvoru svému Plzeň jméno dali. I veselil se z toho Radouš, a po nemnohých letech nedaleko hranic bavorských pevný hrad na příkré skále vystavěti kázal, na němž potomci Radoušovi za dlouhý čas přebývali, pro svou sílu a statečnost nejen v</w:t>
      </w:r>
      <w:r>
        <w:t xml:space="preserve"> </w:t>
      </w:r>
      <w:r>
        <w:t xml:space="preserve">Čechách, ale i v </w:t>
      </w:r>
      <w:r>
        <w:t>jiných krajinách pod jménem udatných rytířů Plzeňských známi jsouce.</w:t>
      </w:r>
    </w:p>
    <w:p w:rsidR="005946A7" w:rsidRDefault="00C8501D">
      <w:pPr>
        <w:pStyle w:val="Standard"/>
        <w:jc w:val="both"/>
      </w:pPr>
      <w:r>
        <w:t xml:space="preserve">Z rytířského románu »Udatní rytíři Plzeňští«, který jest českým zpracováním </w:t>
      </w:r>
      <w:proofErr w:type="spellStart"/>
      <w:r>
        <w:t>Pabstova</w:t>
      </w:r>
      <w:proofErr w:type="spellEnd"/>
      <w:r>
        <w:t xml:space="preserve"> podobného německého spisu z r. 1796. »Die </w:t>
      </w:r>
      <w:proofErr w:type="spellStart"/>
      <w:r>
        <w:t>starken</w:t>
      </w:r>
      <w:proofErr w:type="spellEnd"/>
      <w:r>
        <w:t xml:space="preserve"> Ritter von </w:t>
      </w:r>
      <w:proofErr w:type="spellStart"/>
      <w:r>
        <w:t>Pilsen</w:t>
      </w:r>
      <w:proofErr w:type="spellEnd"/>
      <w:r>
        <w:t xml:space="preserve">«. Autor českého </w:t>
      </w:r>
      <w:r>
        <w:t>zpracování není bezpečně znám. Bližší o této publikaci viz v článku dra </w:t>
      </w:r>
      <w:proofErr w:type="spellStart"/>
      <w:r>
        <w:t>Jos</w:t>
      </w:r>
      <w:proofErr w:type="spellEnd"/>
      <w:r>
        <w:t xml:space="preserve">. Volfa »Udatní rytíři Plzeňští« v </w:t>
      </w:r>
      <w:r>
        <w:t>Časopise Českého Musea z r. 1921, str. 43.</w:t>
      </w:r>
    </w:p>
    <w:p w:rsidR="005946A7" w:rsidRDefault="00C8501D">
      <w:pPr>
        <w:pStyle w:val="Standard"/>
        <w:jc w:val="both"/>
      </w:pPr>
      <w:r>
        <w:t>Tuto pověst jsme zařadili jako některé jiné podobného původu do naší sbírky jen proto, že jsme se přesv</w:t>
      </w:r>
      <w:r>
        <w:t xml:space="preserve">ědčili, že v některých takových případech vězí prvek prastaré pověsti, z lidu vyšlé a jen pozdějším spisovatelem </w:t>
      </w:r>
      <w:proofErr w:type="spellStart"/>
      <w:r>
        <w:t>zbelletrisované</w:t>
      </w:r>
      <w:proofErr w:type="spellEnd"/>
      <w:r>
        <w:t>. - S postavou Radouše setkáme se ještě při pozdějších pověstech.</w:t>
      </w:r>
    </w:p>
    <w:p w:rsidR="005946A7" w:rsidRDefault="005946A7">
      <w:pPr>
        <w:pStyle w:val="Standard"/>
        <w:jc w:val="both"/>
      </w:pPr>
    </w:p>
    <w:p w:rsidR="005946A7" w:rsidRDefault="00C8501D">
      <w:pPr>
        <w:pStyle w:val="Standard"/>
        <w:jc w:val="both"/>
      </w:pPr>
      <w:r>
        <w:t xml:space="preserve">     PORÁŽKA NĚMECKÉHO CÍSAŘE U PLZNĚ.</w:t>
      </w:r>
    </w:p>
    <w:p w:rsidR="005946A7" w:rsidRDefault="00C8501D">
      <w:pPr>
        <w:pStyle w:val="Standard"/>
        <w:jc w:val="both"/>
      </w:pPr>
      <w:r>
        <w:t>Roku 976 po narození P</w:t>
      </w:r>
      <w:r>
        <w:t xml:space="preserve">áně Jindřich, vévoda Bavorský, zbaven cti a obcování, utekl se do Čech. Tam u panovníka Boleslava prodlévajícího stihal s mocným vojskem </w:t>
      </w:r>
      <w:proofErr w:type="gramStart"/>
      <w:r>
        <w:t>císař</w:t>
      </w:r>
      <w:r w:rsidR="006C61B8">
        <w:t>(</w:t>
      </w:r>
      <w:proofErr w:type="gramEnd"/>
      <w:r>
        <w:t>Otto I.), ale naprosto nic s oběma nepořídil, nýbrž veliký oddíl vojska bavorského, na pomoc mu přicházejícího a</w:t>
      </w:r>
      <w:r>
        <w:t xml:space="preserve"> u města Plzně tábořícího, lstí </w:t>
      </w:r>
      <w:proofErr w:type="spellStart"/>
      <w:r>
        <w:t>jakéhos</w:t>
      </w:r>
      <w:proofErr w:type="spellEnd"/>
      <w:r>
        <w:t xml:space="preserve"> vojáka Boleslavova tak ztratil. Na večer zastihnuv </w:t>
      </w:r>
      <w:r>
        <w:t xml:space="preserve">Bavory se koupající a ve stanech a na zelenajících se loukách nahé pobíhající potřel a s veškerou kořistí vesel a bez pohromy se vrací. Císař pak dozvěděv </w:t>
      </w:r>
      <w:r>
        <w:t>se o poráž</w:t>
      </w:r>
      <w:r>
        <w:t xml:space="preserve">ce takových mužů a vida, že mu žádné cesty k návratu nezbývá, přímo do svého města, jež se Kouba </w:t>
      </w:r>
      <w:proofErr w:type="spellStart"/>
      <w:r>
        <w:t>zove</w:t>
      </w:r>
      <w:proofErr w:type="spellEnd"/>
      <w:r>
        <w:t>, přišel a příštího roku řečeného vévodu, do Bavor se uchýlivšího, si podrobil.</w:t>
      </w:r>
    </w:p>
    <w:p w:rsidR="005946A7" w:rsidRDefault="00C8501D">
      <w:pPr>
        <w:pStyle w:val="Standard"/>
        <w:jc w:val="both"/>
      </w:pPr>
      <w:r>
        <w:t xml:space="preserve">Následujícího roku vévoda Jindřich a druh jeho </w:t>
      </w:r>
      <w:proofErr w:type="spellStart"/>
      <w:r>
        <w:t>Eckbert</w:t>
      </w:r>
      <w:proofErr w:type="spellEnd"/>
      <w:r>
        <w:t xml:space="preserve"> a předák Jindřich u </w:t>
      </w:r>
      <w:r>
        <w:t xml:space="preserve">císaře obžalován a v </w:t>
      </w:r>
      <w:r>
        <w:t>Děvíně byli zajati a do dalekého vyhnanství posláni.</w:t>
      </w:r>
    </w:p>
    <w:p w:rsidR="005946A7" w:rsidRDefault="00C8501D">
      <w:pPr>
        <w:pStyle w:val="Standard"/>
        <w:jc w:val="both"/>
      </w:pPr>
      <w:proofErr w:type="spellStart"/>
      <w:r>
        <w:t>Thietmari</w:t>
      </w:r>
      <w:proofErr w:type="spellEnd"/>
      <w:r>
        <w:t xml:space="preserve"> Merseburg.</w:t>
      </w:r>
    </w:p>
    <w:p w:rsidR="005946A7" w:rsidRDefault="00C8501D">
      <w:pPr>
        <w:pStyle w:val="Standard"/>
        <w:jc w:val="both"/>
      </w:pPr>
      <w:proofErr w:type="spellStart"/>
      <w:r>
        <w:t>Episcopi</w:t>
      </w:r>
      <w:proofErr w:type="spellEnd"/>
      <w:r>
        <w:t xml:space="preserve"> </w:t>
      </w:r>
      <w:proofErr w:type="spellStart"/>
      <w:r>
        <w:t>Chronicon</w:t>
      </w:r>
      <w:proofErr w:type="spellEnd"/>
      <w:r>
        <w:t>.</w:t>
      </w:r>
    </w:p>
    <w:p w:rsidR="005946A7" w:rsidRDefault="00C8501D">
      <w:pPr>
        <w:pStyle w:val="Standard"/>
        <w:jc w:val="both"/>
      </w:pPr>
      <w:proofErr w:type="spellStart"/>
      <w:r>
        <w:t>Thtm</w:t>
      </w:r>
      <w:proofErr w:type="spellEnd"/>
      <w:r>
        <w:t>. Lib. III. 7</w:t>
      </w:r>
      <w:r w:rsidR="006C61B8">
        <w:t>(</w:t>
      </w:r>
      <w:r>
        <w:t>5) str. 51. Jul. 25. 976.</w:t>
      </w:r>
    </w:p>
    <w:p w:rsidR="005946A7" w:rsidRDefault="00C8501D">
      <w:pPr>
        <w:pStyle w:val="Standard"/>
        <w:jc w:val="both"/>
      </w:pPr>
      <w:proofErr w:type="spellStart"/>
      <w:r>
        <w:t>Pký</w:t>
      </w:r>
      <w:proofErr w:type="spellEnd"/>
      <w:r>
        <w:t xml:space="preserve"> I. 1., 258/259. </w:t>
      </w:r>
      <w:proofErr w:type="gramStart"/>
      <w:r>
        <w:t>St.</w:t>
      </w:r>
      <w:proofErr w:type="gramEnd"/>
      <w:r>
        <w:t xml:space="preserve"> a. II. 140, Dr. IV. 243. SVATÝ VOJTĚCH V PLZNI.</w:t>
      </w:r>
    </w:p>
    <w:p w:rsidR="005946A7" w:rsidRDefault="00C8501D">
      <w:pPr>
        <w:pStyle w:val="Standard"/>
        <w:jc w:val="both"/>
      </w:pPr>
      <w:r>
        <w:t>»Po vykonané cestě přišl</w:t>
      </w:r>
      <w:r>
        <w:t>i k Plzni, kteréž město leží na hranicích oné země. Zarmoutilo muže svatého hrozné podívání; neboť vida, kterak tu odbýván trh, promluvil takto: »Ejhle, toť vaše víra, takový jest váš slib. Takto máte světiti den tak posvátný, kterého Kristus vstal z mrtvý</w:t>
      </w:r>
      <w:r>
        <w:t>ch a zvítězil nad smrtí? Míníte, že s mou důstojností se to srovnává, abyste mne klamali? Věřte, nikoli mne, ale boha sama klamete.« To řka odehnal všechny, kteří byli na trhu.«</w:t>
      </w:r>
    </w:p>
    <w:p w:rsidR="005946A7" w:rsidRDefault="00C8501D">
      <w:pPr>
        <w:pStyle w:val="Standard"/>
        <w:jc w:val="both"/>
      </w:pPr>
      <w:r>
        <w:t xml:space="preserve">Font. I. 325. - DR. II. 32. - </w:t>
      </w:r>
      <w:proofErr w:type="spellStart"/>
      <w:r>
        <w:t>Jireček</w:t>
      </w:r>
      <w:proofErr w:type="spellEnd"/>
      <w:r>
        <w:t>.</w:t>
      </w:r>
    </w:p>
    <w:p w:rsidR="005946A7" w:rsidRDefault="005946A7">
      <w:pPr>
        <w:pStyle w:val="Standard"/>
        <w:jc w:val="both"/>
      </w:pPr>
    </w:p>
    <w:p w:rsidR="005946A7" w:rsidRDefault="005946A7">
      <w:pPr>
        <w:pStyle w:val="Standard"/>
        <w:jc w:val="both"/>
      </w:pPr>
    </w:p>
    <w:p w:rsidR="005946A7" w:rsidRDefault="00C8501D">
      <w:pPr>
        <w:pStyle w:val="Standard"/>
        <w:jc w:val="both"/>
      </w:pPr>
      <w:r>
        <w:lastRenderedPageBreak/>
        <w:t>Tato pověst připomíná biblickou zpráv</w:t>
      </w:r>
      <w:r>
        <w:t xml:space="preserve">u o vyhnání kupců Kristem v </w:t>
      </w:r>
      <w:r>
        <w:t>Jerusalemě.</w:t>
      </w:r>
    </w:p>
    <w:p w:rsidR="005946A7" w:rsidRDefault="00C8501D">
      <w:pPr>
        <w:pStyle w:val="Standard"/>
        <w:jc w:val="both"/>
      </w:pPr>
      <w:r>
        <w:t xml:space="preserve">     KRÁL KUNRÁT U HRADU PLZNĚ.</w:t>
      </w:r>
    </w:p>
    <w:p w:rsidR="005946A7" w:rsidRDefault="00C8501D">
      <w:pPr>
        <w:pStyle w:val="Standard"/>
        <w:jc w:val="both"/>
      </w:pPr>
      <w:r>
        <w:t>L. MCXLII.</w:t>
      </w:r>
    </w:p>
    <w:p w:rsidR="005946A7" w:rsidRDefault="00C8501D">
      <w:pPr>
        <w:pStyle w:val="Standard"/>
        <w:jc w:val="both"/>
      </w:pPr>
      <w:r>
        <w:t xml:space="preserve">Mezitím, co se toto </w:t>
      </w:r>
      <w:proofErr w:type="gramStart"/>
      <w:r>
        <w:t>událo,</w:t>
      </w:r>
      <w:r w:rsidR="006C61B8">
        <w:t>(</w:t>
      </w:r>
      <w:proofErr w:type="gramEnd"/>
      <w:r>
        <w:t xml:space="preserve">(( Po zapálení kláštera sv. Jiří ohnivými šípy střelců </w:t>
      </w:r>
      <w:proofErr w:type="spellStart"/>
      <w:r>
        <w:t>Kunráta</w:t>
      </w:r>
      <w:proofErr w:type="spellEnd"/>
      <w:r>
        <w:t xml:space="preserve"> moravského.)</w:t>
      </w:r>
      <w:r w:rsidR="006C61B8">
        <w:t>)</w:t>
      </w:r>
      <w:r>
        <w:t xml:space="preserve">) přitáhl král </w:t>
      </w:r>
      <w:proofErr w:type="spellStart"/>
      <w:r>
        <w:t>Kunrát</w:t>
      </w:r>
      <w:proofErr w:type="spellEnd"/>
      <w:r>
        <w:t xml:space="preserve"> do Čech, při čemž mu kníže Vladislav </w:t>
      </w:r>
      <w:r>
        <w:t>s ozbroj</w:t>
      </w:r>
      <w:r>
        <w:t xml:space="preserve">enou mocí cestu klestil. Uslyšev </w:t>
      </w:r>
      <w:r>
        <w:t xml:space="preserve">to kníže </w:t>
      </w:r>
      <w:proofErr w:type="spellStart"/>
      <w:r>
        <w:t>Kunrát</w:t>
      </w:r>
      <w:proofErr w:type="spellEnd"/>
      <w:r>
        <w:t>, strojil se táhnouti s vojskem proti němu a vyslal vyzvědače k hradu Plzeňskému, aby vypátrali, mnoho-</w:t>
      </w:r>
      <w:proofErr w:type="spellStart"/>
      <w:r>
        <w:t>li</w:t>
      </w:r>
      <w:proofErr w:type="spellEnd"/>
      <w:r>
        <w:t xml:space="preserve"> je nepřátel a mohl-li by se s nimi setkati. Když ti přišli až na pláně za Plzeň, uzřeli tak četné voje</w:t>
      </w:r>
      <w:r>
        <w:t xml:space="preserve">, že od jejich štítů pozlacených, od jejich brnění a přílbic sluncem osvětlených sousední hory třpytiti se zdály. A když to pánu svému oznámili, dodával </w:t>
      </w:r>
      <w:proofErr w:type="spellStart"/>
      <w:r>
        <w:t>Kunrát</w:t>
      </w:r>
      <w:proofErr w:type="spellEnd"/>
      <w:r>
        <w:t xml:space="preserve"> vojsku svému zmužilost k boji, stavě se, jako by proti králi </w:t>
      </w:r>
      <w:proofErr w:type="spellStart"/>
      <w:r>
        <w:t>Kunrátovi</w:t>
      </w:r>
      <w:proofErr w:type="spellEnd"/>
      <w:r>
        <w:t xml:space="preserve"> do pole táhnouti chtěl, a</w:t>
      </w:r>
      <w:r>
        <w:t xml:space="preserve">le poradiv </w:t>
      </w:r>
      <w:r>
        <w:t xml:space="preserve">se s </w:t>
      </w:r>
      <w:proofErr w:type="spellStart"/>
      <w:r>
        <w:t>jistším</w:t>
      </w:r>
      <w:proofErr w:type="spellEnd"/>
      <w:r>
        <w:t xml:space="preserve">, uprostřed ticha nočního dal se na útěk z Čech. </w:t>
      </w:r>
      <w:proofErr w:type="spellStart"/>
      <w:r>
        <w:t>Neníť</w:t>
      </w:r>
      <w:proofErr w:type="spellEnd"/>
      <w:r>
        <w:t xml:space="preserve"> </w:t>
      </w:r>
      <w:proofErr w:type="gramStart"/>
      <w:r>
        <w:t>divu!,</w:t>
      </w:r>
      <w:proofErr w:type="gramEnd"/>
      <w:r>
        <w:t xml:space="preserve"> neb v </w:t>
      </w:r>
      <w:r>
        <w:t xml:space="preserve">takovém případu ujdeme smrti buď mečem nebo nohama. Ostatní pak jeho </w:t>
      </w:r>
      <w:proofErr w:type="spellStart"/>
      <w:r>
        <w:t>souspiklenci</w:t>
      </w:r>
      <w:proofErr w:type="spellEnd"/>
      <w:r>
        <w:t xml:space="preserve"> utekli z Čech, kam kdo mohl, a tak nedošli z rukou jeho žádné odměny. A král </w:t>
      </w:r>
      <w:proofErr w:type="spellStart"/>
      <w:r>
        <w:t>Kunrát</w:t>
      </w:r>
      <w:proofErr w:type="spellEnd"/>
      <w:r>
        <w:t xml:space="preserve"> přišed na Vyšehrad, byl v </w:t>
      </w:r>
      <w:r>
        <w:t xml:space="preserve">svatý den Letnic v </w:t>
      </w:r>
      <w:r>
        <w:t xml:space="preserve">průvodu knížete Vladislava a paní </w:t>
      </w:r>
      <w:proofErr w:type="spellStart"/>
      <w:r>
        <w:t>Kedruty</w:t>
      </w:r>
      <w:proofErr w:type="spellEnd"/>
      <w:r>
        <w:t>, manželky řečeného knížete co nejpočestněji přijat a vrátil se pak šťastně do Němec.</w:t>
      </w:r>
    </w:p>
    <w:p w:rsidR="005946A7" w:rsidRDefault="00C8501D">
      <w:pPr>
        <w:pStyle w:val="Standard"/>
        <w:jc w:val="both"/>
      </w:pPr>
      <w:r>
        <w:t>Letopis Vincencův. Font. II., str. 410-413.</w:t>
      </w:r>
    </w:p>
    <w:p w:rsidR="005946A7" w:rsidRDefault="00C8501D">
      <w:pPr>
        <w:pStyle w:val="Standard"/>
        <w:jc w:val="right"/>
      </w:pPr>
      <w:r>
        <w:t xml:space="preserve">                         VÁNOCE NA HRAD</w:t>
      </w:r>
      <w:r>
        <w:t>U PLZNI R. 1109.</w:t>
      </w:r>
    </w:p>
    <w:p w:rsidR="005946A7" w:rsidRDefault="00C8501D">
      <w:pPr>
        <w:pStyle w:val="Standard"/>
        <w:jc w:val="both"/>
      </w:pPr>
      <w:r>
        <w:t xml:space="preserve">»Té noci Otto bratr </w:t>
      </w:r>
      <w:proofErr w:type="spellStart"/>
      <w:r>
        <w:t>Swatoplukůw</w:t>
      </w:r>
      <w:proofErr w:type="spellEnd"/>
      <w:r>
        <w:t xml:space="preserve"> a </w:t>
      </w:r>
      <w:proofErr w:type="spellStart"/>
      <w:r>
        <w:t>Wacek</w:t>
      </w:r>
      <w:proofErr w:type="spellEnd"/>
      <w:r>
        <w:t xml:space="preserve"> župan přišli jsou od hradu Hradce s třemi pluky </w:t>
      </w:r>
      <w:proofErr w:type="spellStart"/>
      <w:r>
        <w:t>bojowníků</w:t>
      </w:r>
      <w:proofErr w:type="spellEnd"/>
      <w:r>
        <w:t xml:space="preserve">, a položili jsou se táborem u potoka Rokytnice. Když bylo ráno, přiblížili se ke hradu k </w:t>
      </w:r>
      <w:proofErr w:type="spellStart"/>
      <w:r>
        <w:t>Wyšehradu</w:t>
      </w:r>
      <w:proofErr w:type="spellEnd"/>
      <w:r>
        <w:t xml:space="preserve">, a </w:t>
      </w:r>
      <w:proofErr w:type="spellStart"/>
      <w:r>
        <w:t>wšecky</w:t>
      </w:r>
      <w:proofErr w:type="spellEnd"/>
      <w:r>
        <w:t xml:space="preserve"> cesty kolem do kola strážnými ob</w:t>
      </w:r>
      <w:r>
        <w:t xml:space="preserve">sadili, tak aby nemohl nikdo </w:t>
      </w:r>
      <w:proofErr w:type="spellStart"/>
      <w:r>
        <w:t>wyjíti</w:t>
      </w:r>
      <w:proofErr w:type="spellEnd"/>
      <w:r>
        <w:t xml:space="preserve"> a </w:t>
      </w:r>
      <w:proofErr w:type="spellStart"/>
      <w:r>
        <w:t>wejíti</w:t>
      </w:r>
      <w:proofErr w:type="spellEnd"/>
      <w:r>
        <w:t xml:space="preserve"> </w:t>
      </w:r>
      <w:proofErr w:type="spellStart"/>
      <w:r>
        <w:t>Bořiwojowi</w:t>
      </w:r>
      <w:proofErr w:type="spellEnd"/>
      <w:r>
        <w:t xml:space="preserve"> na pomoc. Nebo byl </w:t>
      </w:r>
      <w:proofErr w:type="spellStart"/>
      <w:r>
        <w:t>prwé</w:t>
      </w:r>
      <w:proofErr w:type="spellEnd"/>
      <w:r>
        <w:t xml:space="preserve"> kníže </w:t>
      </w:r>
      <w:proofErr w:type="spellStart"/>
      <w:r>
        <w:t>Wladislaw</w:t>
      </w:r>
      <w:proofErr w:type="spellEnd"/>
      <w:r>
        <w:t xml:space="preserve"> </w:t>
      </w:r>
      <w:proofErr w:type="spellStart"/>
      <w:r>
        <w:t>uzawřel</w:t>
      </w:r>
      <w:proofErr w:type="spellEnd"/>
      <w:r>
        <w:t xml:space="preserve">, w předřečeném hradě </w:t>
      </w:r>
      <w:proofErr w:type="spellStart"/>
      <w:r>
        <w:t>we</w:t>
      </w:r>
      <w:proofErr w:type="spellEnd"/>
      <w:r>
        <w:t xml:space="preserve"> Hradci sám narození boží </w:t>
      </w:r>
      <w:proofErr w:type="spellStart"/>
      <w:r>
        <w:t>slawiti</w:t>
      </w:r>
      <w:proofErr w:type="spellEnd"/>
      <w:r>
        <w:t xml:space="preserve">. </w:t>
      </w:r>
      <w:proofErr w:type="spellStart"/>
      <w:r>
        <w:t>Poněwadž</w:t>
      </w:r>
      <w:proofErr w:type="spellEnd"/>
      <w:r>
        <w:t xml:space="preserve"> zatím ku </w:t>
      </w:r>
      <w:proofErr w:type="spellStart"/>
      <w:r>
        <w:t>powolání</w:t>
      </w:r>
      <w:proofErr w:type="spellEnd"/>
      <w:r>
        <w:t xml:space="preserve"> krále Jindřicha musil w </w:t>
      </w:r>
      <w:proofErr w:type="spellStart"/>
      <w:r>
        <w:t>oktaw</w:t>
      </w:r>
      <w:proofErr w:type="spellEnd"/>
      <w:r>
        <w:t xml:space="preserve"> hodu </w:t>
      </w:r>
      <w:proofErr w:type="spellStart"/>
      <w:r>
        <w:t>wánočního</w:t>
      </w:r>
      <w:proofErr w:type="spellEnd"/>
      <w:r>
        <w:t xml:space="preserve"> býti při sjezdu </w:t>
      </w:r>
      <w:proofErr w:type="spellStart"/>
      <w:r>
        <w:t>králow</w:t>
      </w:r>
      <w:r>
        <w:t>ě</w:t>
      </w:r>
      <w:proofErr w:type="spellEnd"/>
      <w:r>
        <w:t xml:space="preserve"> w Řezně, byl nařídil </w:t>
      </w:r>
      <w:proofErr w:type="spellStart"/>
      <w:r>
        <w:t>Wackowi</w:t>
      </w:r>
      <w:proofErr w:type="spellEnd"/>
      <w:r>
        <w:t xml:space="preserve"> </w:t>
      </w:r>
      <w:proofErr w:type="spellStart"/>
      <w:r>
        <w:t>županowi</w:t>
      </w:r>
      <w:proofErr w:type="spellEnd"/>
      <w:r>
        <w:t xml:space="preserve">, aby jakby nejpilněji mohl, </w:t>
      </w:r>
      <w:proofErr w:type="spellStart"/>
      <w:r>
        <w:t>Ottowi</w:t>
      </w:r>
      <w:proofErr w:type="spellEnd"/>
      <w:r>
        <w:t xml:space="preserve">, kterého byl ke </w:t>
      </w:r>
      <w:proofErr w:type="spellStart"/>
      <w:r>
        <w:t>swátku</w:t>
      </w:r>
      <w:proofErr w:type="spellEnd"/>
      <w:r>
        <w:t xml:space="preserve"> </w:t>
      </w:r>
      <w:proofErr w:type="spellStart"/>
      <w:r>
        <w:t>pozwal</w:t>
      </w:r>
      <w:proofErr w:type="spellEnd"/>
      <w:r>
        <w:t xml:space="preserve">, </w:t>
      </w:r>
      <w:proofErr w:type="spellStart"/>
      <w:r>
        <w:t>připrawil</w:t>
      </w:r>
      <w:proofErr w:type="spellEnd"/>
      <w:r>
        <w:t xml:space="preserve"> hody. Sám pak pro rozkaz </w:t>
      </w:r>
      <w:proofErr w:type="spellStart"/>
      <w:r>
        <w:t>králůw</w:t>
      </w:r>
      <w:proofErr w:type="spellEnd"/>
      <w:r>
        <w:t xml:space="preserve"> </w:t>
      </w:r>
      <w:proofErr w:type="spellStart"/>
      <w:r>
        <w:t>pospíšiw</w:t>
      </w:r>
      <w:proofErr w:type="spellEnd"/>
      <w:r>
        <w:t xml:space="preserve">, ve hradě Plzni s ostatními župany zůstal po </w:t>
      </w:r>
      <w:proofErr w:type="spellStart"/>
      <w:r>
        <w:t>dwa</w:t>
      </w:r>
      <w:proofErr w:type="spellEnd"/>
      <w:r>
        <w:t xml:space="preserve"> dni </w:t>
      </w:r>
      <w:proofErr w:type="spellStart"/>
      <w:r>
        <w:t>swáteční</w:t>
      </w:r>
      <w:proofErr w:type="spellEnd"/>
      <w:r>
        <w:t xml:space="preserve">. Třetího </w:t>
      </w:r>
      <w:proofErr w:type="spellStart"/>
      <w:r>
        <w:t>wšak</w:t>
      </w:r>
      <w:proofErr w:type="spellEnd"/>
      <w:r>
        <w:t xml:space="preserve"> dne, když </w:t>
      </w:r>
      <w:proofErr w:type="spellStart"/>
      <w:r>
        <w:t>zwěděl</w:t>
      </w:r>
      <w:proofErr w:type="spellEnd"/>
      <w:r>
        <w:t xml:space="preserve"> o tom,</w:t>
      </w:r>
      <w:r>
        <w:t xml:space="preserve"> co se dálo </w:t>
      </w:r>
      <w:proofErr w:type="spellStart"/>
      <w:r>
        <w:t>we</w:t>
      </w:r>
      <w:proofErr w:type="spellEnd"/>
      <w:r>
        <w:t xml:space="preserve"> hradě w Praze, odložil a opominul uložení </w:t>
      </w:r>
      <w:proofErr w:type="spellStart"/>
      <w:r>
        <w:t>králowo</w:t>
      </w:r>
      <w:proofErr w:type="spellEnd"/>
      <w:r>
        <w:t xml:space="preserve">, a </w:t>
      </w:r>
      <w:proofErr w:type="spellStart"/>
      <w:r>
        <w:t>we</w:t>
      </w:r>
      <w:proofErr w:type="spellEnd"/>
      <w:r>
        <w:t xml:space="preserve"> </w:t>
      </w:r>
      <w:proofErr w:type="spellStart"/>
      <w:r>
        <w:t>swátek</w:t>
      </w:r>
      <w:proofErr w:type="spellEnd"/>
      <w:r>
        <w:t xml:space="preserve"> </w:t>
      </w:r>
      <w:proofErr w:type="spellStart"/>
      <w:r>
        <w:t>swatého</w:t>
      </w:r>
      <w:proofErr w:type="spellEnd"/>
      <w:r>
        <w:t xml:space="preserve"> Jana apoštola a </w:t>
      </w:r>
      <w:proofErr w:type="spellStart"/>
      <w:r>
        <w:t>ewangelisty</w:t>
      </w:r>
      <w:proofErr w:type="spellEnd"/>
      <w:r>
        <w:t xml:space="preserve"> s těmi, kteří byli s ním </w:t>
      </w:r>
      <w:proofErr w:type="spellStart"/>
      <w:r>
        <w:t>we</w:t>
      </w:r>
      <w:proofErr w:type="spellEnd"/>
      <w:r>
        <w:t xml:space="preserve"> </w:t>
      </w:r>
      <w:proofErr w:type="spellStart"/>
      <w:r>
        <w:t>dwoře</w:t>
      </w:r>
      <w:proofErr w:type="spellEnd"/>
      <w:r>
        <w:t xml:space="preserve">, přiběhl ke zdi řečeného hradu; ale nalezl brány </w:t>
      </w:r>
      <w:proofErr w:type="spellStart"/>
      <w:r>
        <w:t>zawřené</w:t>
      </w:r>
      <w:proofErr w:type="spellEnd"/>
      <w:r>
        <w:t>.«</w:t>
      </w:r>
    </w:p>
    <w:p w:rsidR="005946A7" w:rsidRDefault="00C8501D">
      <w:pPr>
        <w:pStyle w:val="Standard"/>
        <w:jc w:val="both"/>
      </w:pPr>
      <w:r>
        <w:t xml:space="preserve">Font. II. 166. </w:t>
      </w:r>
      <w:proofErr w:type="spellStart"/>
      <w:r>
        <w:t>Cosmas</w:t>
      </w:r>
      <w:proofErr w:type="spellEnd"/>
      <w:r>
        <w:t xml:space="preserve"> III.</w:t>
      </w:r>
    </w:p>
    <w:p w:rsidR="005946A7" w:rsidRDefault="00C8501D">
      <w:pPr>
        <w:pStyle w:val="Standard"/>
        <w:jc w:val="both"/>
      </w:pPr>
      <w:r>
        <w:t xml:space="preserve">CÍSAŘ LOTHAR NA HRADĚ </w:t>
      </w:r>
      <w:r>
        <w:t>PLZNI.</w:t>
      </w:r>
    </w:p>
    <w:p w:rsidR="005946A7" w:rsidRDefault="00C8501D">
      <w:pPr>
        <w:pStyle w:val="Standard"/>
        <w:jc w:val="both"/>
      </w:pPr>
      <w:r>
        <w:t xml:space="preserve">»Téhož </w:t>
      </w:r>
      <w:proofErr w:type="gramStart"/>
      <w:r>
        <w:t>leta</w:t>
      </w:r>
      <w:r w:rsidR="006C61B8">
        <w:t>(</w:t>
      </w:r>
      <w:r>
        <w:t xml:space="preserve"> 1131</w:t>
      </w:r>
      <w:proofErr w:type="gramEnd"/>
      <w:r w:rsidR="006C61B8">
        <w:t>)</w:t>
      </w:r>
      <w:r>
        <w:t xml:space="preserve"> císař </w:t>
      </w:r>
      <w:proofErr w:type="spellStart"/>
      <w:r>
        <w:t>Lotaryus</w:t>
      </w:r>
      <w:proofErr w:type="spellEnd"/>
      <w:r>
        <w:t xml:space="preserve"> jako pán milostivý velikou lásku maje k   Soběslavovi, nechtěl jeho tím obtížiti, aby jej k sobě dostal do bavorské země, ale pojav </w:t>
      </w:r>
      <w:r>
        <w:t xml:space="preserve">s sebou malý počet lidu, přijel do Plzně a tu povolav </w:t>
      </w:r>
      <w:r>
        <w:t xml:space="preserve">Soběslava, přátelsky spolu </w:t>
      </w:r>
      <w:r>
        <w:t xml:space="preserve">o mnohé pilné potřeby rokovali. V tom přijel do Plzně k císaři Petr biskup </w:t>
      </w:r>
      <w:proofErr w:type="spellStart"/>
      <w:r>
        <w:t>Pětikostelecký</w:t>
      </w:r>
      <w:proofErr w:type="spellEnd"/>
      <w:r>
        <w:t xml:space="preserve">, poslán jsa od </w:t>
      </w:r>
      <w:proofErr w:type="spellStart"/>
      <w:r>
        <w:t>Beli</w:t>
      </w:r>
      <w:proofErr w:type="spellEnd"/>
      <w:r>
        <w:t xml:space="preserve"> krále Uherského, o některé pilné potřeby. Ale znaje, že by málo zjednal, utekl se </w:t>
      </w:r>
      <w:proofErr w:type="spellStart"/>
      <w:r>
        <w:t>nejprv</w:t>
      </w:r>
      <w:proofErr w:type="spellEnd"/>
      <w:r>
        <w:t xml:space="preserve"> </w:t>
      </w:r>
      <w:r>
        <w:t>k Soběslavovi, knížeti Českému, jeho za přímluvu před cís</w:t>
      </w:r>
      <w:r>
        <w:t xml:space="preserve">ařem žádaje. Soběslav </w:t>
      </w:r>
      <w:r>
        <w:t xml:space="preserve">odpověděl, že to chce rád učiniti i </w:t>
      </w:r>
      <w:proofErr w:type="spellStart"/>
      <w:r>
        <w:t>všek</w:t>
      </w:r>
      <w:proofErr w:type="spellEnd"/>
      <w:r>
        <w:t xml:space="preserve"> s biskupem před císaře, učinil jemu poctivé pozdravení od krále Uherského. Při tom všecky příčiny příjezdu biskupova pořádně oznámil a zvláště to, kterak Boleslav </w:t>
      </w:r>
      <w:r>
        <w:t>kníže Polský jsa muž nepokojný</w:t>
      </w:r>
      <w:r>
        <w:t xml:space="preserve"> a loupeží žádostivý, znaje býti od Pána Boha poraženého slepotou Belu krále Uherského a věda, že jest muž dobrotivý a pokorný, častokrát vtrhl do země zúmyslně a beze vší příčiny uherskou zem plundruje i na lidech činí </w:t>
      </w:r>
      <w:proofErr w:type="spellStart"/>
      <w:r>
        <w:t>znamenitú</w:t>
      </w:r>
      <w:proofErr w:type="spellEnd"/>
      <w:r>
        <w:t xml:space="preserve"> škodu, s to činí jako z kr</w:t>
      </w:r>
      <w:r>
        <w:t xml:space="preserve">atochvíle, obloupí a pohubí kteréž se mu líbily krajiny i uteče zase do své země. Protož on Bela v </w:t>
      </w:r>
      <w:r>
        <w:t xml:space="preserve">tom ve všem vaši </w:t>
      </w:r>
      <w:proofErr w:type="spellStart"/>
      <w:r>
        <w:t>cís</w:t>
      </w:r>
      <w:proofErr w:type="spellEnd"/>
      <w:r>
        <w:t>. Milosti žádá a prosí za milostivé opatření. Císař to vyslyšev, rozkázal se blízko od sebe Soběslavovi i biskupovi posaditi a dal tuto o</w:t>
      </w:r>
      <w:r>
        <w:t xml:space="preserve">dpověď: Přátelé milí, jakož na mne vznášíte tu těžkost, kterou Bela král Uherský trpí i jeho poddaní od Boleslava knížete Polského a od jeho </w:t>
      </w:r>
      <w:proofErr w:type="gramStart"/>
      <w:r>
        <w:t>poddaných</w:t>
      </w:r>
      <w:proofErr w:type="gramEnd"/>
      <w:r>
        <w:t xml:space="preserve"> a to jakž oznamujete bez příčiny, při tom žádajíce od něho mne za opatření. I </w:t>
      </w:r>
      <w:proofErr w:type="spellStart"/>
      <w:r>
        <w:t>věztež</w:t>
      </w:r>
      <w:proofErr w:type="spellEnd"/>
      <w:r>
        <w:t>, že já to chci rád u</w:t>
      </w:r>
      <w:r>
        <w:t>činiti a jej Bélu opatřiti, bych měl sám jemu proti témuž Boleslavovi na pomoc býti. A oni oba povstavše nízko se uklonili a z té tak laskavě milostivé odpovědi poděkovali.</w:t>
      </w:r>
    </w:p>
    <w:p w:rsidR="005946A7" w:rsidRDefault="005946A7">
      <w:pPr>
        <w:pStyle w:val="Standard"/>
        <w:jc w:val="both"/>
      </w:pPr>
    </w:p>
    <w:p w:rsidR="005946A7" w:rsidRDefault="005946A7">
      <w:pPr>
        <w:pStyle w:val="Standard"/>
        <w:jc w:val="both"/>
      </w:pPr>
    </w:p>
    <w:p w:rsidR="005946A7" w:rsidRDefault="005946A7">
      <w:pPr>
        <w:pStyle w:val="Standard"/>
        <w:jc w:val="both"/>
      </w:pPr>
    </w:p>
    <w:p w:rsidR="005946A7" w:rsidRDefault="005946A7">
      <w:pPr>
        <w:pStyle w:val="Standard"/>
        <w:jc w:val="both"/>
      </w:pPr>
    </w:p>
    <w:p w:rsidR="005946A7" w:rsidRDefault="005946A7">
      <w:pPr>
        <w:pStyle w:val="Standard"/>
        <w:jc w:val="both"/>
      </w:pPr>
    </w:p>
    <w:p w:rsidR="005946A7" w:rsidRDefault="00C8501D">
      <w:pPr>
        <w:pStyle w:val="Standard"/>
        <w:jc w:val="both"/>
      </w:pPr>
      <w:proofErr w:type="spellStart"/>
      <w:r>
        <w:lastRenderedPageBreak/>
        <w:t>Císeř</w:t>
      </w:r>
      <w:proofErr w:type="spellEnd"/>
      <w:r>
        <w:t xml:space="preserve"> řekl Soběslavovi: Neopouštěj jeho, dej mu pomoc a </w:t>
      </w:r>
      <w:proofErr w:type="spellStart"/>
      <w:r>
        <w:t>cožkoli</w:t>
      </w:r>
      <w:proofErr w:type="spellEnd"/>
      <w:r>
        <w:t xml:space="preserve"> v </w:t>
      </w:r>
      <w:r>
        <w:t xml:space="preserve">Polště </w:t>
      </w:r>
      <w:r>
        <w:t xml:space="preserve">dobudeš, to k své zemi připojíš. </w:t>
      </w:r>
      <w:proofErr w:type="spellStart"/>
      <w:r>
        <w:t>Darové</w:t>
      </w:r>
      <w:proofErr w:type="spellEnd"/>
      <w:r>
        <w:t xml:space="preserve"> pak od krále Uherského hned </w:t>
      </w:r>
      <w:proofErr w:type="spellStart"/>
      <w:r>
        <w:t>jsú</w:t>
      </w:r>
      <w:proofErr w:type="spellEnd"/>
      <w:r>
        <w:t xml:space="preserve"> podány císaři rozličné a mnozí od stříbra a zlata i drahého kamení. Při tom také ukázáni </w:t>
      </w:r>
      <w:proofErr w:type="spellStart"/>
      <w:r>
        <w:t>jsú</w:t>
      </w:r>
      <w:proofErr w:type="spellEnd"/>
      <w:r>
        <w:t xml:space="preserve"> a poddáni dva </w:t>
      </w:r>
      <w:proofErr w:type="spellStart"/>
      <w:r>
        <w:t>koňové</w:t>
      </w:r>
      <w:proofErr w:type="spellEnd"/>
      <w:r>
        <w:t xml:space="preserve"> bílí výborní a nad míru ušlechtilí a každý z nich byl uzdou a pochvami</w:t>
      </w:r>
      <w:r>
        <w:t xml:space="preserve"> rozličně ozdoben. Sedla jejich vážila </w:t>
      </w:r>
      <w:proofErr w:type="spellStart"/>
      <w:r>
        <w:t>šestmecítma</w:t>
      </w:r>
      <w:proofErr w:type="spellEnd"/>
      <w:r>
        <w:t xml:space="preserve"> hřiven zlata.</w:t>
      </w:r>
    </w:p>
    <w:p w:rsidR="005946A7" w:rsidRDefault="00C8501D">
      <w:pPr>
        <w:pStyle w:val="Standard"/>
        <w:jc w:val="both"/>
      </w:pPr>
      <w:r>
        <w:t xml:space="preserve">Petr biskup vykonav </w:t>
      </w:r>
      <w:r>
        <w:t xml:space="preserve">všecky sobě od krále svého poručené věci, od císaře a od Soběslava poctivě vzal odpuštění. Při tom od císaře a od císařové dáni jsou mu mnozí a výborní </w:t>
      </w:r>
      <w:proofErr w:type="spellStart"/>
      <w:r>
        <w:t>darové</w:t>
      </w:r>
      <w:proofErr w:type="spellEnd"/>
      <w:r>
        <w:t>, kterýž s ra</w:t>
      </w:r>
      <w:r>
        <w:t>dostí se do Uher navrátil.</w:t>
      </w:r>
    </w:p>
    <w:p w:rsidR="005946A7" w:rsidRDefault="00C8501D">
      <w:pPr>
        <w:pStyle w:val="Standard"/>
        <w:jc w:val="both"/>
      </w:pPr>
      <w:r>
        <w:t xml:space="preserve">Při tom času dříve, než se kníže jich s císařem z Plzně rozjel, sebravše se vojensky, vtrhli do </w:t>
      </w:r>
      <w:proofErr w:type="gramStart"/>
      <w:r>
        <w:t>Polsky</w:t>
      </w:r>
      <w:proofErr w:type="gramEnd"/>
      <w:r>
        <w:t xml:space="preserve"> a to bylo času jarního a Poláci se byli s </w:t>
      </w:r>
      <w:proofErr w:type="spellStart"/>
      <w:r>
        <w:t>zámkův</w:t>
      </w:r>
      <w:proofErr w:type="spellEnd"/>
      <w:r>
        <w:t xml:space="preserve"> </w:t>
      </w:r>
      <w:r>
        <w:t xml:space="preserve">a s tvrzí rozjeli, chtějíce v </w:t>
      </w:r>
      <w:r>
        <w:t>dědinám dělati a domnívaje se, že již žádný nep</w:t>
      </w:r>
      <w:r>
        <w:t xml:space="preserve">řítel do zemi nepřitáhne. Toť Čechové nenadále ve </w:t>
      </w:r>
      <w:proofErr w:type="spellStart"/>
      <w:r>
        <w:t>vsech</w:t>
      </w:r>
      <w:proofErr w:type="spellEnd"/>
      <w:r>
        <w:t xml:space="preserve"> a na polích je </w:t>
      </w:r>
      <w:proofErr w:type="spellStart"/>
      <w:r>
        <w:t>zastichše</w:t>
      </w:r>
      <w:proofErr w:type="spellEnd"/>
      <w:r>
        <w:t xml:space="preserve">, k zámkům jim ujíti nedali, </w:t>
      </w:r>
      <w:proofErr w:type="spellStart"/>
      <w:r>
        <w:t>zajímavše</w:t>
      </w:r>
      <w:proofErr w:type="spellEnd"/>
      <w:r>
        <w:t xml:space="preserve"> jich velmi mnoho, a statky jich pobravše, do Čech se navrátili.«</w:t>
      </w:r>
    </w:p>
    <w:p w:rsidR="005946A7" w:rsidRDefault="00C8501D">
      <w:pPr>
        <w:pStyle w:val="Standard"/>
        <w:jc w:val="both"/>
      </w:pPr>
      <w:proofErr w:type="gramStart"/>
      <w:r>
        <w:t>Hájek</w:t>
      </w:r>
      <w:r w:rsidR="006C61B8">
        <w:t>(</w:t>
      </w:r>
      <w:proofErr w:type="gramEnd"/>
      <w:r>
        <w:t>Kronika), LCXXVI.</w:t>
      </w:r>
    </w:p>
    <w:p w:rsidR="005946A7" w:rsidRDefault="00C8501D">
      <w:pPr>
        <w:pStyle w:val="Standard"/>
        <w:jc w:val="both"/>
      </w:pPr>
      <w:r>
        <w:t xml:space="preserve">     </w:t>
      </w:r>
    </w:p>
    <w:p w:rsidR="005946A7" w:rsidRDefault="005946A7">
      <w:pPr>
        <w:pStyle w:val="Standard"/>
        <w:jc w:val="both"/>
      </w:pPr>
    </w:p>
    <w:p w:rsidR="005946A7" w:rsidRDefault="005946A7">
      <w:pPr>
        <w:pStyle w:val="Standard"/>
        <w:jc w:val="both"/>
      </w:pPr>
    </w:p>
    <w:p w:rsidR="005946A7" w:rsidRDefault="005946A7">
      <w:pPr>
        <w:pStyle w:val="Standard"/>
        <w:jc w:val="both"/>
      </w:pPr>
    </w:p>
    <w:p w:rsidR="005946A7" w:rsidRDefault="00C8501D">
      <w:pPr>
        <w:pStyle w:val="Standard"/>
        <w:jc w:val="both"/>
      </w:pPr>
      <w:r>
        <w:tab/>
      </w:r>
      <w:r>
        <w:tab/>
      </w:r>
      <w:r>
        <w:tab/>
        <w:t>KLÁŠTER NA HŮRCE.</w:t>
      </w:r>
    </w:p>
    <w:p w:rsidR="005946A7" w:rsidRDefault="005946A7">
      <w:pPr>
        <w:pStyle w:val="Standard"/>
        <w:jc w:val="both"/>
      </w:pPr>
    </w:p>
    <w:p w:rsidR="005946A7" w:rsidRDefault="00C8501D">
      <w:pPr>
        <w:pStyle w:val="Standard"/>
        <w:jc w:val="both"/>
      </w:pPr>
      <w:r>
        <w:t>Podle tradice, z</w:t>
      </w:r>
      <w:r>
        <w:t xml:space="preserve"> XVIII. století zachované, stával na Hůrce velký klášter </w:t>
      </w:r>
      <w:proofErr w:type="spellStart"/>
      <w:r>
        <w:t>Praemonstrátů</w:t>
      </w:r>
      <w:proofErr w:type="spellEnd"/>
      <w:r>
        <w:t>, k němuž prý náležel velký kostel. Kdy obé zaniklo, tradice nevypravuje.</w:t>
      </w:r>
    </w:p>
    <w:p w:rsidR="005946A7" w:rsidRDefault="00C8501D">
      <w:pPr>
        <w:pStyle w:val="Standard"/>
        <w:jc w:val="both"/>
      </w:pPr>
      <w:r>
        <w:t>Ústní sdělení Martina Hrušky, archiváře plzeňského, dle vypravování jeho otce.</w:t>
      </w:r>
    </w:p>
    <w:p w:rsidR="005946A7" w:rsidRDefault="005946A7">
      <w:pPr>
        <w:pStyle w:val="Standard"/>
        <w:jc w:val="both"/>
      </w:pPr>
    </w:p>
    <w:p w:rsidR="005946A7" w:rsidRDefault="005946A7">
      <w:pPr>
        <w:pStyle w:val="Standard"/>
        <w:jc w:val="both"/>
      </w:pPr>
    </w:p>
    <w:p w:rsidR="005946A7" w:rsidRDefault="00C8501D">
      <w:pPr>
        <w:pStyle w:val="Standard"/>
        <w:jc w:val="both"/>
      </w:pPr>
      <w:r>
        <w:tab/>
      </w:r>
      <w:r>
        <w:tab/>
      </w:r>
      <w:r>
        <w:tab/>
        <w:t>PROPADNUTÝ KLÁŠTER NA HŮRCE.</w:t>
      </w:r>
    </w:p>
    <w:p w:rsidR="005946A7" w:rsidRDefault="005946A7">
      <w:pPr>
        <w:pStyle w:val="Standard"/>
        <w:jc w:val="both"/>
      </w:pPr>
    </w:p>
    <w:p w:rsidR="005946A7" w:rsidRDefault="005946A7">
      <w:pPr>
        <w:pStyle w:val="Standard"/>
        <w:jc w:val="both"/>
      </w:pPr>
    </w:p>
    <w:p w:rsidR="005946A7" w:rsidRDefault="005946A7">
      <w:pPr>
        <w:pStyle w:val="Standard"/>
        <w:jc w:val="both"/>
      </w:pPr>
    </w:p>
    <w:p w:rsidR="005946A7" w:rsidRDefault="00C8501D">
      <w:pPr>
        <w:pStyle w:val="Standard"/>
        <w:ind w:firstLine="1698"/>
        <w:jc w:val="both"/>
      </w:pPr>
      <w:r>
        <w:t xml:space="preserve">               V hradě Plzni na Hůrce nad Plzencem stával před pradávnými časy klášter, který se ale jednoho dne do země propadl. V místě, kde se tak stalo, zůstaly rozsáhlé podzemní chodby, z nichž jedna prý vedla až do </w:t>
      </w:r>
      <w:proofErr w:type="spellStart"/>
      <w:r>
        <w:t>Sutice</w:t>
      </w:r>
      <w:proofErr w:type="spellEnd"/>
      <w:r>
        <w:t xml:space="preserve"> u Sedlce, kde je kus kos</w:t>
      </w:r>
      <w:r>
        <w:t xml:space="preserve">telního lesa. Starý, 90letý </w:t>
      </w:r>
      <w:proofErr w:type="spellStart"/>
      <w:r>
        <w:t>Pretšner</w:t>
      </w:r>
      <w:proofErr w:type="spellEnd"/>
      <w:r>
        <w:t xml:space="preserve"> z Plzence tvrdíval, že jako hoch se ve sklepích těch proháněl s kamarády a přišli tam na oltář, vedle něhož byly vysypány uhlíky, patrně prý z kaditelnice. Pasák </w:t>
      </w:r>
      <w:proofErr w:type="spellStart"/>
      <w:r>
        <w:t>Klauber</w:t>
      </w:r>
      <w:proofErr w:type="spellEnd"/>
      <w:r>
        <w:t>, jenž pásával na obecních drahách ovce, jednoho d</w:t>
      </w:r>
      <w:r>
        <w:t xml:space="preserve">ne přišel, prozpěvuje si, k velkému otvoru v </w:t>
      </w:r>
      <w:r>
        <w:t>zemi, vedoucímu do jakési podzemní chodby. V bujnosti své zapraskal bičem do otvoru toho, aby se přesvědčil, jak se to bude rozléhati. V tom ale ucítil, jako by ho někdo za konec biče chytil. Napjal síly a počal</w:t>
      </w:r>
      <w:r>
        <w:t xml:space="preserve"> bič k sobě přitahovati, a tu pozoroval, že se bič jeho ovinul okolo železné, těžké truhlice. Namáhal se, aby nález svůj na světlo denní vytáhl, avšak truhlice byla příliš těžká. Zlostí nad tím </w:t>
      </w:r>
      <w:proofErr w:type="gramStart"/>
      <w:r>
        <w:t>zaklel - v</w:t>
      </w:r>
      <w:proofErr w:type="gramEnd"/>
      <w:r>
        <w:t xml:space="preserve"> </w:t>
      </w:r>
      <w:r>
        <w:t xml:space="preserve">tom se bič z ní odvinul a truhlice spadla s velkým </w:t>
      </w:r>
      <w:r>
        <w:t>rachotem do hlubiny a nebyla nikdy více spatřena.</w:t>
      </w:r>
    </w:p>
    <w:p w:rsidR="005946A7" w:rsidRDefault="00C8501D">
      <w:pPr>
        <w:pStyle w:val="Standard"/>
        <w:jc w:val="both"/>
      </w:pPr>
      <w:r>
        <w:t xml:space="preserve">V té chodbě, vedoucí z Hůrky až do </w:t>
      </w:r>
      <w:proofErr w:type="spellStart"/>
      <w:r>
        <w:t>Sutice</w:t>
      </w:r>
      <w:proofErr w:type="spellEnd"/>
      <w:r>
        <w:t xml:space="preserve"> u Sedlce, skrýval se svého času před svými pronásledovateli cikán Janeček, r. 1870 v </w:t>
      </w:r>
      <w:r>
        <w:t>Plzni odsouzený a popravený.</w:t>
      </w:r>
    </w:p>
    <w:p w:rsidR="005946A7" w:rsidRDefault="00C8501D">
      <w:pPr>
        <w:pStyle w:val="Standard"/>
        <w:jc w:val="both"/>
      </w:pPr>
      <w:r>
        <w:t xml:space="preserve">J. </w:t>
      </w:r>
      <w:proofErr w:type="spellStart"/>
      <w:r>
        <w:t>Fabera</w:t>
      </w:r>
      <w:proofErr w:type="spellEnd"/>
      <w:r>
        <w:t xml:space="preserve"> ml., mistr kominický v </w:t>
      </w:r>
      <w:r>
        <w:t>Plzenci 1920</w:t>
      </w:r>
    </w:p>
    <w:p w:rsidR="005946A7" w:rsidRDefault="005946A7">
      <w:pPr>
        <w:pStyle w:val="Standard"/>
        <w:jc w:val="both"/>
      </w:pPr>
    </w:p>
    <w:p w:rsidR="005946A7" w:rsidRDefault="005946A7">
      <w:pPr>
        <w:pStyle w:val="Standard"/>
        <w:jc w:val="both"/>
      </w:pPr>
    </w:p>
    <w:p w:rsidR="005946A7" w:rsidRDefault="00C8501D">
      <w:pPr>
        <w:pStyle w:val="Standard"/>
        <w:jc w:val="both"/>
      </w:pPr>
      <w:r>
        <w:t>DĚ</w:t>
      </w:r>
      <w:r>
        <w:t>ŤÁTKO NA HRADĚ PLZNI.</w:t>
      </w:r>
    </w:p>
    <w:p w:rsidR="005946A7" w:rsidRDefault="00C8501D">
      <w:pPr>
        <w:pStyle w:val="Standard"/>
        <w:jc w:val="both"/>
      </w:pPr>
      <w:r>
        <w:t xml:space="preserve">Pověsti, že na hradišti na Hůrce jest uložen poklad a za jasných nocí vyskytují se v </w:t>
      </w:r>
      <w:r>
        <w:t xml:space="preserve">místě, kde leží, modrá světélka, svedly jistého plzeneckého občana, že občas za noční doby vycházel na Hůrku a zde vyčkával půlnoc, aby viděl ta </w:t>
      </w:r>
      <w:r>
        <w:t xml:space="preserve">světélka a v </w:t>
      </w:r>
      <w:r>
        <w:t>místě, kde by se vyskytla, hledal poklad, který dle pověsti byl prý veliký.</w:t>
      </w:r>
    </w:p>
    <w:p w:rsidR="005946A7" w:rsidRDefault="00C8501D">
      <w:pPr>
        <w:pStyle w:val="Standard"/>
        <w:jc w:val="both"/>
      </w:pPr>
      <w:r>
        <w:t xml:space="preserve">Když takto opět za jedné noci vyšel ke spatření těch záhadných světélek, uzřel místo těchto obcházeti malé, as 3leté děťátko po hradišti. Bylo oděno jen v </w:t>
      </w:r>
      <w:r>
        <w:t>košilku a ta</w:t>
      </w:r>
      <w:r>
        <w:t xml:space="preserve"> byla zakrvavěná. Občan netroufal se přiblížiti tomuto zjevu, který úderem jedné hodiny po půlnoci zmizel. Po nějaké, čase svěřil se týž hledač pokladu jisté staré </w:t>
      </w:r>
      <w:proofErr w:type="spellStart"/>
      <w:r>
        <w:t>výměnkářce</w:t>
      </w:r>
      <w:proofErr w:type="spellEnd"/>
      <w:r>
        <w:t xml:space="preserve">, o které se vypravovalo, že dovede vykládati tajemné věci a </w:t>
      </w:r>
      <w:r>
        <w:lastRenderedPageBreak/>
        <w:t>vidí do budoucna, avš</w:t>
      </w:r>
      <w:r>
        <w:t xml:space="preserve">ak ta nedovedla zjev </w:t>
      </w:r>
      <w:r>
        <w:t>ten vysvětliti. Jen tolik připomenula, že o tom zjevu děťátka slyšela už za svého mládí od starých pamětníků, kteří tvrdili, že také spatřili to děťátko.</w:t>
      </w:r>
    </w:p>
    <w:p w:rsidR="005946A7" w:rsidRDefault="00C8501D">
      <w:pPr>
        <w:pStyle w:val="Standard"/>
        <w:jc w:val="both"/>
      </w:pPr>
      <w:r>
        <w:t xml:space="preserve">Jinak o pověsti té v </w:t>
      </w:r>
      <w:r>
        <w:t>celém Plzenci nikdo ničeho nevěděl.</w:t>
      </w:r>
    </w:p>
    <w:p w:rsidR="005946A7" w:rsidRDefault="00C8501D">
      <w:pPr>
        <w:pStyle w:val="Standard"/>
        <w:jc w:val="both"/>
      </w:pPr>
      <w:r>
        <w:t xml:space="preserve">Dle vypravování bednáře </w:t>
      </w:r>
      <w:r>
        <w:t>Císaře r. 1888.</w:t>
      </w:r>
    </w:p>
    <w:p w:rsidR="005946A7" w:rsidRDefault="00C8501D">
      <w:pPr>
        <w:pStyle w:val="Standard"/>
        <w:jc w:val="both"/>
      </w:pPr>
      <w:r>
        <w:t>Při odkrytí základů kostela sv. Kříže na Hůrce u Plzence byla ve vnitřním rohu lodi, na straně jihozápadní nalezena ve zdivu kostra dítěte.</w:t>
      </w:r>
    </w:p>
    <w:p w:rsidR="005946A7" w:rsidRDefault="00C8501D">
      <w:pPr>
        <w:pStyle w:val="Standard"/>
        <w:jc w:val="both"/>
      </w:pPr>
      <w:r>
        <w:t xml:space="preserve">Z celé situace vyplývá, že nelze odmítnouti domněnku, že jde tu o oběť při </w:t>
      </w:r>
      <w:proofErr w:type="spellStart"/>
      <w:proofErr w:type="gramStart"/>
      <w:r>
        <w:t>stavbě.Dle</w:t>
      </w:r>
      <w:proofErr w:type="spellEnd"/>
      <w:proofErr w:type="gramEnd"/>
      <w:r>
        <w:t xml:space="preserve"> P. </w:t>
      </w:r>
      <w:proofErr w:type="spellStart"/>
      <w:r>
        <w:t>Sartori</w:t>
      </w:r>
      <w:proofErr w:type="spellEnd"/>
      <w:r>
        <w:t xml:space="preserve">, </w:t>
      </w:r>
      <w:proofErr w:type="spellStart"/>
      <w:r>
        <w:t>Üb</w:t>
      </w:r>
      <w:r>
        <w:t>er</w:t>
      </w:r>
      <w:proofErr w:type="spellEnd"/>
      <w:r>
        <w:t xml:space="preserve"> </w:t>
      </w:r>
      <w:proofErr w:type="spellStart"/>
      <w:r>
        <w:t>das</w:t>
      </w:r>
      <w:proofErr w:type="spellEnd"/>
      <w:r>
        <w:t xml:space="preserve"> </w:t>
      </w:r>
      <w:proofErr w:type="spellStart"/>
      <w:r>
        <w:t>Bauopfer</w:t>
      </w:r>
      <w:proofErr w:type="spellEnd"/>
      <w:r>
        <w:t xml:space="preserve">, </w:t>
      </w:r>
      <w:proofErr w:type="spellStart"/>
      <w:r>
        <w:t>Ztschr</w:t>
      </w:r>
      <w:proofErr w:type="spellEnd"/>
      <w:r>
        <w:t xml:space="preserve">. f. </w:t>
      </w:r>
      <w:proofErr w:type="spellStart"/>
      <w:r>
        <w:t>Ethnologie</w:t>
      </w:r>
      <w:proofErr w:type="spellEnd"/>
      <w:r>
        <w:t xml:space="preserve">, XXX., 1908, str. 1-54, běží v </w:t>
      </w:r>
      <w:r>
        <w:t xml:space="preserve">takových případech o oběti stavební v </w:t>
      </w:r>
      <w:r>
        <w:t xml:space="preserve">pravém smyslu slova, oběti, které byly přineseny zemi samotné, nebo duchu místa. Druhý motiv </w:t>
      </w:r>
      <w:r>
        <w:t>zakládá se na úmyslu, aby byl pro stavbu získán stálý o</w:t>
      </w:r>
      <w:r>
        <w:t xml:space="preserve">sobní strážní duch. Do této skupiny hlavně spadají oběti dětské. Zazděné předměty, jimž přikládá se zvláštní magická síla, mají pomoci této odvrátiti neštěstí, nemoc, zhoubný vliv </w:t>
      </w:r>
      <w:r>
        <w:t xml:space="preserve">nepřátelských mocí. </w:t>
      </w:r>
      <w:proofErr w:type="spellStart"/>
      <w:r>
        <w:t>KOnečně</w:t>
      </w:r>
      <w:proofErr w:type="spellEnd"/>
      <w:r>
        <w:t xml:space="preserve"> souvisí oběť stavební s kouzly </w:t>
      </w:r>
      <w:proofErr w:type="spellStart"/>
      <w:r>
        <w:t>sympatičnými</w:t>
      </w:r>
      <w:proofErr w:type="spellEnd"/>
      <w:r>
        <w:t>. Obě</w:t>
      </w:r>
      <w:r>
        <w:t>tovanému předmětu připisuje se zvláštní síla, která má jim býti přenesena na stavení.</w:t>
      </w:r>
    </w:p>
    <w:p w:rsidR="005946A7" w:rsidRDefault="00C8501D">
      <w:pPr>
        <w:pStyle w:val="Standard"/>
        <w:jc w:val="both"/>
      </w:pPr>
      <w:r>
        <w:t xml:space="preserve">Dle Horák, </w:t>
      </w:r>
      <w:proofErr w:type="spellStart"/>
      <w:r>
        <w:t>Boh</w:t>
      </w:r>
      <w:proofErr w:type="spellEnd"/>
      <w:r>
        <w:t xml:space="preserve">. F. K typografii Staré Plzně v </w:t>
      </w:r>
      <w:r>
        <w:t xml:space="preserve">XIII. </w:t>
      </w:r>
      <w:proofErr w:type="gramStart"/>
      <w:r>
        <w:t>století.</w:t>
      </w:r>
      <w:r w:rsidR="006C61B8">
        <w:t>(</w:t>
      </w:r>
      <w:proofErr w:type="gramEnd"/>
      <w:r>
        <w:t xml:space="preserve">Sborník m. </w:t>
      </w:r>
      <w:proofErr w:type="spellStart"/>
      <w:r>
        <w:t>hist</w:t>
      </w:r>
      <w:proofErr w:type="spellEnd"/>
      <w:r>
        <w:t>. musea, III., 1914, str.</w:t>
      </w:r>
    </w:p>
    <w:p w:rsidR="005946A7" w:rsidRDefault="005946A7">
      <w:pPr>
        <w:pStyle w:val="Standard"/>
        <w:jc w:val="both"/>
      </w:pPr>
    </w:p>
    <w:p w:rsidR="005946A7" w:rsidRDefault="005946A7">
      <w:pPr>
        <w:pStyle w:val="Standard"/>
        <w:jc w:val="both"/>
      </w:pPr>
    </w:p>
    <w:p w:rsidR="005946A7" w:rsidRDefault="00C8501D">
      <w:pPr>
        <w:pStyle w:val="Standard"/>
        <w:jc w:val="both"/>
      </w:pPr>
      <w:r>
        <w:t>19-20</w:t>
      </w:r>
    </w:p>
    <w:p w:rsidR="005946A7" w:rsidRDefault="00C8501D">
      <w:pPr>
        <w:pStyle w:val="Standard"/>
        <w:jc w:val="both"/>
      </w:pPr>
      <w:r>
        <w:t>.)</w:t>
      </w:r>
    </w:p>
    <w:p w:rsidR="005946A7" w:rsidRDefault="005946A7">
      <w:pPr>
        <w:pStyle w:val="Standard"/>
        <w:jc w:val="both"/>
      </w:pPr>
    </w:p>
    <w:p w:rsidR="005946A7" w:rsidRDefault="005946A7">
      <w:pPr>
        <w:pStyle w:val="Standard"/>
        <w:jc w:val="both"/>
      </w:pPr>
    </w:p>
    <w:p w:rsidR="005946A7" w:rsidRDefault="00C8501D">
      <w:pPr>
        <w:pStyle w:val="Standard"/>
        <w:jc w:val="both"/>
      </w:pPr>
      <w:r>
        <w:t xml:space="preserve">    ZVONEK PŘEDPOVÍDÁ NEBEZPEČÍ.</w:t>
      </w:r>
    </w:p>
    <w:p w:rsidR="005946A7" w:rsidRDefault="00C8501D">
      <w:pPr>
        <w:pStyle w:val="Standard"/>
        <w:jc w:val="both"/>
      </w:pPr>
      <w:r>
        <w:t>Na hradě Plzni naléza</w:t>
      </w:r>
      <w:r>
        <w:t>l se vedle jiných svatyň také kostelík sv. Vavřince, jehož poslední zbytky teprve roku 1818 propadly zkáze. V kostelíku tom byl zavěšen zvon, který prý měl tu zázračnou vlastnost, že se bez lidského přispění samočinně rozzvučel, kdykoli hrozilo zemi nebezp</w:t>
      </w:r>
      <w:r>
        <w:t>ečí nepřátelského vpádu. O jednom takovém případě obsahuje farní kniha Plzenecká na listu 47-48 latinský zápis, který věrně do češtiny přeložený zní následovně:</w:t>
      </w:r>
    </w:p>
    <w:p w:rsidR="005946A7" w:rsidRDefault="00C8501D">
      <w:pPr>
        <w:pStyle w:val="Standard"/>
        <w:jc w:val="both"/>
      </w:pPr>
      <w:r>
        <w:t>»</w:t>
      </w:r>
      <w:proofErr w:type="spellStart"/>
      <w:r>
        <w:t>Ma</w:t>
      </w:r>
      <w:proofErr w:type="spellEnd"/>
      <w:r>
        <w:t xml:space="preserve"> památku o kostelíku sv. Vavřince na vrchu severně od Staré Plzně uznal jsem za dobré toto </w:t>
      </w:r>
      <w:proofErr w:type="spellStart"/>
      <w:proofErr w:type="gramStart"/>
      <w:r>
        <w:t>p</w:t>
      </w:r>
      <w:r>
        <w:t>řipojiti:Že</w:t>
      </w:r>
      <w:proofErr w:type="spellEnd"/>
      <w:proofErr w:type="gramEnd"/>
      <w:r>
        <w:t xml:space="preserve"> kostelík sv. Vavřince na zmíněném vrchu patřil kdysi ku klášteru Chotěšovskému, byla tato zpráva od </w:t>
      </w:r>
      <w:proofErr w:type="spellStart"/>
      <w:r>
        <w:t>vdp</w:t>
      </w:r>
      <w:proofErr w:type="spellEnd"/>
      <w:r>
        <w:t xml:space="preserve">. probošta sepsána a tamtéž v </w:t>
      </w:r>
      <w:r>
        <w:t xml:space="preserve">archivu uschována. Čte se v </w:t>
      </w:r>
      <w:r>
        <w:t>ní totiž o Gothardu druhém proboštu toto: Král Otokar tak byl tomuto proboštu naklo</w:t>
      </w:r>
      <w:r>
        <w:t xml:space="preserve">něn, že mu vždy dal dvě vsi Újezd a </w:t>
      </w:r>
      <w:proofErr w:type="spellStart"/>
      <w:r>
        <w:t>Zboh</w:t>
      </w:r>
      <w:proofErr w:type="spellEnd"/>
      <w:r>
        <w:t xml:space="preserve">, nadav </w:t>
      </w:r>
      <w:r>
        <w:t>jej mimo to král. privilegiem, nýbrž i jiným svým privilegiem z r. 1266 jmenoval jej svým kaplanem. Klášteru</w:t>
      </w:r>
      <w:r w:rsidR="006C61B8">
        <w:t>(</w:t>
      </w:r>
      <w:r>
        <w:t xml:space="preserve">sub </w:t>
      </w:r>
      <w:proofErr w:type="spellStart"/>
      <w:r>
        <w:t>Aulam</w:t>
      </w:r>
      <w:proofErr w:type="spellEnd"/>
      <w:r>
        <w:t xml:space="preserve"> N. B. </w:t>
      </w:r>
      <w:proofErr w:type="spellStart"/>
      <w:r>
        <w:t>Regiam</w:t>
      </w:r>
      <w:proofErr w:type="spellEnd"/>
      <w:r>
        <w:t>) kostelík sv. Vavřince poblíž Staré Plzně se všemi kostely na něm závislými</w:t>
      </w:r>
      <w:r>
        <w:t xml:space="preserve">, se vším co k nim náleželo, s právem patronátním na vždy dal v </w:t>
      </w:r>
      <w:r>
        <w:t xml:space="preserve">majetek, jak se lze dočísti též v </w:t>
      </w:r>
      <w:r>
        <w:t xml:space="preserve">král. privilegiu, jež bylo vydáno rukou </w:t>
      </w:r>
      <w:proofErr w:type="spellStart"/>
      <w:r>
        <w:t>mag</w:t>
      </w:r>
      <w:proofErr w:type="spellEnd"/>
      <w:r>
        <w:t xml:space="preserve">. Petra kancléře královského dvora, probošta Vyšehradského a </w:t>
      </w:r>
      <w:proofErr w:type="spellStart"/>
      <w:r>
        <w:t>archidiakona</w:t>
      </w:r>
      <w:proofErr w:type="spellEnd"/>
      <w:r>
        <w:t xml:space="preserve"> metropole pražské roku 1266 a posléze o </w:t>
      </w:r>
      <w:proofErr w:type="spellStart"/>
      <w:r>
        <w:t>P</w:t>
      </w:r>
      <w:r>
        <w:t>ernoltovi</w:t>
      </w:r>
      <w:proofErr w:type="spellEnd"/>
      <w:r>
        <w:t>, rovněž proboštu chotěšovském, dle počtu osmém</w:t>
      </w:r>
      <w:r w:rsidR="006C61B8">
        <w:t>(</w:t>
      </w:r>
      <w:r>
        <w:t xml:space="preserve">1320-1328), taktéž jest tam poznamenáno, že totiž dostal své potvrzení řečených privilegií a statků kostelíka sv. Vavřince v </w:t>
      </w:r>
      <w:r>
        <w:t xml:space="preserve">Staré Plzni a patronátního práva od krále Jana roku 1325, v </w:t>
      </w:r>
      <w:r>
        <w:t>kterémžto pot</w:t>
      </w:r>
      <w:r>
        <w:t xml:space="preserve">vrzení tento jmenovaný král učinil zmínku do slova o privilegiích krále Otakara, tak i krále Václava, připojiv </w:t>
      </w:r>
      <w:r>
        <w:t xml:space="preserve">své vlastní královské privilegium. A v </w:t>
      </w:r>
      <w:r>
        <w:t>tomto královském kostelíku zavěšený zvonek podivuhodně zvoníval do roka a do dne, jak říkají právníci, sám</w:t>
      </w:r>
      <w:r>
        <w:t xml:space="preserve"> od sebe, bez přispění rukou lidských, a to před vpádem Francouzů s Bavory, Prusy a Sasy do Čech, což se stalo roku 1741, slyšeli ho pak zvoniti častěji ve dne a častěji i v </w:t>
      </w:r>
      <w:r>
        <w:t xml:space="preserve">noci rozliční a mnozí lidé. Po prvé ho slyšel zvonit o svátku sv. Vavřince asi ve </w:t>
      </w:r>
      <w:r>
        <w:t xml:space="preserve">3 hodiny, když jsem tu byl prvním rokem </w:t>
      </w:r>
      <w:proofErr w:type="gramStart"/>
      <w:r>
        <w:t>farářem</w:t>
      </w:r>
      <w:r w:rsidR="006C61B8">
        <w:t>(</w:t>
      </w:r>
      <w:proofErr w:type="gramEnd"/>
      <w:r>
        <w:t>1739 +1772) učitelský pomocník, jménem Vojtěch Špilar, který potom nastoupil na místo principála Františka Berky, když tento zbožně zemřel. Když pak i jiní lidé mnozí zvonit slyšeli a mně to oznámeno bylo, š</w:t>
      </w:r>
      <w:r>
        <w:t xml:space="preserve">el jsem prohlédnout </w:t>
      </w:r>
      <w:proofErr w:type="spellStart"/>
      <w:r>
        <w:t>dvaře</w:t>
      </w:r>
      <w:proofErr w:type="spellEnd"/>
      <w:r>
        <w:t xml:space="preserve"> kostelíka, zda je závora dost pevná a ačkoli jsem ji dobrou shledal, přece jsem od zdejšího</w:t>
      </w:r>
      <w:r w:rsidR="006C61B8">
        <w:t>(</w:t>
      </w:r>
      <w:r>
        <w:t xml:space="preserve">zámečníka) kováře Václava Ambrože dal udělati ještě pevnější a dával jsem s ním pozor, schovav </w:t>
      </w:r>
      <w:r>
        <w:t>u sebe klíče, aby se zamezila každá lest a</w:t>
      </w:r>
      <w:r>
        <w:t xml:space="preserve"> zabránil přístup ke zvonu. Když se to vše stalo, přece častěji bylo slyšet zvonění, ano jednou i to se přihodilo, že mojí služebníci starší i mladší, Martin </w:t>
      </w:r>
      <w:proofErr w:type="spellStart"/>
      <w:r>
        <w:t>Plescher</w:t>
      </w:r>
      <w:proofErr w:type="spellEnd"/>
      <w:r>
        <w:t xml:space="preserve"> a Jan Schuster, oba kdysi poddaní Chotěšovští, </w:t>
      </w:r>
      <w:proofErr w:type="spellStart"/>
      <w:r>
        <w:t>utraquisté</w:t>
      </w:r>
      <w:proofErr w:type="spellEnd"/>
      <w:r>
        <w:t>, potom obyvatelé zdejšího města</w:t>
      </w:r>
      <w:r>
        <w:t xml:space="preserve"> na t. </w:t>
      </w:r>
      <w:proofErr w:type="spellStart"/>
      <w:r>
        <w:t>zv</w:t>
      </w:r>
      <w:proofErr w:type="spellEnd"/>
      <w:r>
        <w:t xml:space="preserve">. Malé straně, slyšíce ranní klekání, </w:t>
      </w:r>
      <w:proofErr w:type="spellStart"/>
      <w:r>
        <w:t>jsednoho</w:t>
      </w:r>
      <w:proofErr w:type="spellEnd"/>
      <w:r>
        <w:t xml:space="preserve"> dne svátečního </w:t>
      </w:r>
      <w:r>
        <w:lastRenderedPageBreak/>
        <w:t>kleče Bohu chválu vzdávali, ale když již přestalo se zvonit ve farním kostele, ihned nato slyšeli zvonit onen zvon u sv. Vavřince, jako by tam někdo zvonil »Ave Maria«. To slyšíce, celí</w:t>
      </w:r>
      <w:r>
        <w:t xml:space="preserve"> jako ohromení povstali a ke mně přiběhli a mně vybízeli, abych šel poslechnout, ale sestoupivše </w:t>
      </w:r>
      <w:proofErr w:type="spellStart"/>
      <w:r>
        <w:t>aý</w:t>
      </w:r>
      <w:proofErr w:type="spellEnd"/>
      <w:r>
        <w:t xml:space="preserve"> do </w:t>
      </w:r>
      <w:proofErr w:type="spellStart"/>
      <w:r>
        <w:t>prostřed</w:t>
      </w:r>
      <w:proofErr w:type="spellEnd"/>
      <w:r>
        <w:t xml:space="preserve"> fary</w:t>
      </w:r>
      <w:r w:rsidR="006C61B8">
        <w:t>(</w:t>
      </w:r>
      <w:r>
        <w:t>osady) mezi zahradu a dům, nic jsme neslyšeli. Častěji potom slyšeli týž zvon zvonit rozliční lidé, mezi nimi nejčastěji a nejpozorněji hr</w:t>
      </w:r>
      <w:r>
        <w:t xml:space="preserve">obník, tehdejší obyvatel v </w:t>
      </w:r>
      <w:r>
        <w:t xml:space="preserve">chalupě </w:t>
      </w:r>
      <w:proofErr w:type="spellStart"/>
      <w:r>
        <w:t>Špiňanské</w:t>
      </w:r>
      <w:proofErr w:type="spellEnd"/>
      <w:r>
        <w:t xml:space="preserve">, nedaleko Hašků v </w:t>
      </w:r>
      <w:r>
        <w:t>městě, jménem Břicháček, muž prostý, svědomitý a bohabojný. Když jsem se ho tázal, zda opravdu slyšel zvonit zvon od sv. Vavřince a zda si dal dobře pozor, pravil mi, že dozajista slyšel a čast</w:t>
      </w:r>
      <w:r>
        <w:t xml:space="preserve">o slyšel a že vyšel ven až na zahradu Šimanů a tam že poslouchal a dokud nepřestalo zvonit, že se do svého bytu nevrátil. Poslední pak zvonění toho </w:t>
      </w:r>
      <w:proofErr w:type="gramStart"/>
      <w:r>
        <w:t>zvonu,</w:t>
      </w:r>
      <w:proofErr w:type="gramEnd"/>
      <w:r>
        <w:t xml:space="preserve"> neboli naposled zvonit slyšela jakási vdova Ludmila Sigmundová, pozůstalá po jakémsi Ambroži Sigmundo</w:t>
      </w:r>
      <w:r>
        <w:t xml:space="preserve">vi, kdysi lesním u Jeho Jasnosti pana Františka Antonína hraběte Černína, na jehož panství v </w:t>
      </w:r>
      <w:r>
        <w:t xml:space="preserve">Čížově, nedaleko Písku, zemřel. Ta vdova byla mou hospodyní. Ta stojíc na dvoře fary u studny slyšela zvonit a přišla mi to oznámit, řkouce tato slova: »Nyní jsem </w:t>
      </w:r>
      <w:r>
        <w:t>taky slyšela zvonit u sv. Vavřince.</w:t>
      </w:r>
    </w:p>
    <w:p w:rsidR="005946A7" w:rsidRDefault="00C8501D">
      <w:pPr>
        <w:pStyle w:val="Standard"/>
        <w:jc w:val="both"/>
      </w:pPr>
      <w:r>
        <w:t>Tak že se věci mají, s dobrým svědomím vážně jsem napsal roku 1753 dne 14. srpna.</w:t>
      </w:r>
    </w:p>
    <w:p w:rsidR="005946A7" w:rsidRDefault="00C8501D">
      <w:pPr>
        <w:pStyle w:val="Standard"/>
        <w:jc w:val="both"/>
      </w:pPr>
      <w:r>
        <w:t xml:space="preserve">Jan Ant. </w:t>
      </w:r>
      <w:proofErr w:type="spellStart"/>
      <w:r>
        <w:t>Payer</w:t>
      </w:r>
      <w:proofErr w:type="spellEnd"/>
      <w:r>
        <w:t>, místní farář.«</w:t>
      </w:r>
    </w:p>
    <w:p w:rsidR="005946A7" w:rsidRDefault="005946A7">
      <w:pPr>
        <w:pStyle w:val="Standard"/>
        <w:jc w:val="both"/>
      </w:pPr>
    </w:p>
    <w:p w:rsidR="005946A7" w:rsidRDefault="005946A7">
      <w:pPr>
        <w:pStyle w:val="Standard"/>
        <w:jc w:val="both"/>
      </w:pPr>
    </w:p>
    <w:p w:rsidR="005946A7" w:rsidRDefault="005946A7">
      <w:pPr>
        <w:pStyle w:val="Standard"/>
        <w:jc w:val="both"/>
      </w:pPr>
    </w:p>
    <w:p w:rsidR="005946A7" w:rsidRDefault="005946A7">
      <w:pPr>
        <w:pStyle w:val="Standard"/>
        <w:jc w:val="both"/>
      </w:pPr>
    </w:p>
    <w:p w:rsidR="005946A7" w:rsidRDefault="005946A7">
      <w:pPr>
        <w:pStyle w:val="Standard"/>
        <w:jc w:val="both"/>
      </w:pPr>
    </w:p>
    <w:p w:rsidR="005946A7" w:rsidRDefault="005946A7">
      <w:pPr>
        <w:pStyle w:val="Standard"/>
        <w:jc w:val="both"/>
      </w:pPr>
    </w:p>
    <w:p w:rsidR="005946A7" w:rsidRDefault="005946A7">
      <w:pPr>
        <w:pStyle w:val="Standard"/>
        <w:jc w:val="both"/>
      </w:pPr>
    </w:p>
    <w:p w:rsidR="005946A7" w:rsidRDefault="005946A7">
      <w:pPr>
        <w:pStyle w:val="Standard"/>
        <w:jc w:val="both"/>
      </w:pPr>
    </w:p>
    <w:p w:rsidR="005946A7" w:rsidRDefault="00C8501D">
      <w:pPr>
        <w:pStyle w:val="Standard"/>
        <w:jc w:val="both"/>
      </w:pPr>
      <w:r>
        <w:t>F.Pl. 47-48.-Cš.</w:t>
      </w:r>
    </w:p>
    <w:p w:rsidR="005946A7" w:rsidRDefault="00C8501D">
      <w:pPr>
        <w:pStyle w:val="Standard"/>
        <w:jc w:val="both"/>
      </w:pPr>
      <w:r>
        <w:t xml:space="preserve">Pověsti o zvonech, které samočinně svými zvuky předpovídaly buď příchod nepřítele </w:t>
      </w:r>
      <w:r>
        <w:t xml:space="preserve">nebo jiné neblahé události, vyskytují se v </w:t>
      </w:r>
      <w:proofErr w:type="spellStart"/>
      <w:r>
        <w:t>mythologii</w:t>
      </w:r>
      <w:proofErr w:type="spellEnd"/>
      <w:r>
        <w:t xml:space="preserve"> jiných národů také, zejména v </w:t>
      </w:r>
      <w:r>
        <w:t xml:space="preserve">Německu, ve Francii a Italii. U nás budiž připomenuta pověst, jak při úmrtí Karla IV. </w:t>
      </w:r>
      <w:proofErr w:type="spellStart"/>
      <w:r>
        <w:t>rozrzvučely</w:t>
      </w:r>
      <w:proofErr w:type="spellEnd"/>
      <w:r>
        <w:t xml:space="preserve"> se zvony pražských věží samočinně ku vyzvánění hrany za umírajícího </w:t>
      </w:r>
      <w:proofErr w:type="gramStart"/>
      <w:r>
        <w:t>krále.</w:t>
      </w:r>
      <w:r w:rsidR="006C61B8">
        <w:t>(</w:t>
      </w:r>
      <w:proofErr w:type="spellStart"/>
      <w:proofErr w:type="gramEnd"/>
      <w:r>
        <w:t>Jos</w:t>
      </w:r>
      <w:proofErr w:type="spellEnd"/>
      <w:r>
        <w:t xml:space="preserve">. Svátek: »Pražské pověsti a legendy«, díl I., str. 61.) Také v </w:t>
      </w:r>
      <w:r>
        <w:t xml:space="preserve">kostele sv. Petra v </w:t>
      </w:r>
      <w:r>
        <w:t xml:space="preserve">Poříčí nad Sázavou dle záznamu faráře </w:t>
      </w:r>
      <w:proofErr w:type="spellStart"/>
      <w:r>
        <w:t>Raffa</w:t>
      </w:r>
      <w:proofErr w:type="spellEnd"/>
      <w:r>
        <w:t xml:space="preserve"> roku 1756 »Před velkým morem« zvony ve věži samy od sebe zvonily. Pověst tato není jedinou svého druhu v </w:t>
      </w:r>
      <w:r>
        <w:t>souboru českých po</w:t>
      </w:r>
      <w:r>
        <w:t>věstí. O kostelu sv. Vavřince na hradě Plzni víme, že byl hlavním kostelem celého hradního komplexu. Obšírnější poznámky o zvonech učiníme za skupinou pověstí o zvonech.</w:t>
      </w:r>
    </w:p>
    <w:p w:rsidR="005946A7" w:rsidRDefault="005946A7">
      <w:pPr>
        <w:pStyle w:val="Standard"/>
        <w:jc w:val="both"/>
      </w:pPr>
    </w:p>
    <w:p w:rsidR="005946A7" w:rsidRDefault="005946A7">
      <w:pPr>
        <w:pStyle w:val="Standard"/>
        <w:jc w:val="both"/>
      </w:pPr>
    </w:p>
    <w:p w:rsidR="005946A7" w:rsidRDefault="00C8501D">
      <w:pPr>
        <w:pStyle w:val="Standard"/>
        <w:jc w:val="both"/>
      </w:pPr>
      <w:r>
        <w:t>ZŘÍCENÍ KOSTELA SV. VAVŘINCE</w:t>
      </w:r>
    </w:p>
    <w:p w:rsidR="005946A7" w:rsidRDefault="00C8501D">
      <w:pPr>
        <w:pStyle w:val="Standard"/>
        <w:jc w:val="both"/>
      </w:pPr>
      <w:r>
        <w:t>»Můj otec jako chlapec hrával si s kamarády roku 1813 n</w:t>
      </w:r>
      <w:r>
        <w:t>a Hůrce a při tom vběhli do pustého kostela sv. Vavřince, kde za oltářním kamenem našli ještě uhlíky z kaditelnice. Pojednou zdálo se jim, že něco zadunělo. Utíkali tedy ven z kostela. Když poslední vyběhl, zřítila se klenba dovnitř kostela.«</w:t>
      </w:r>
    </w:p>
    <w:p w:rsidR="005946A7" w:rsidRDefault="00C8501D">
      <w:pPr>
        <w:pStyle w:val="Standard"/>
        <w:jc w:val="both"/>
      </w:pPr>
      <w:r>
        <w:t xml:space="preserve">Dle ústního </w:t>
      </w:r>
      <w:r>
        <w:t xml:space="preserve">sdělení výměnkáře </w:t>
      </w:r>
      <w:proofErr w:type="spellStart"/>
      <w:r>
        <w:t>Šuchmana</w:t>
      </w:r>
      <w:proofErr w:type="spellEnd"/>
      <w:r>
        <w:t>, 84 let starého, zapsáno roku 1920.</w:t>
      </w:r>
    </w:p>
    <w:p w:rsidR="005946A7" w:rsidRDefault="005946A7">
      <w:pPr>
        <w:pStyle w:val="Standard"/>
        <w:jc w:val="both"/>
      </w:pPr>
    </w:p>
    <w:p w:rsidR="005946A7" w:rsidRDefault="005946A7">
      <w:pPr>
        <w:pStyle w:val="Standard"/>
        <w:jc w:val="both"/>
      </w:pPr>
    </w:p>
    <w:p w:rsidR="005946A7" w:rsidRDefault="005946A7">
      <w:pPr>
        <w:pStyle w:val="Standard"/>
        <w:jc w:val="both"/>
      </w:pPr>
    </w:p>
    <w:p w:rsidR="005946A7" w:rsidRDefault="005946A7">
      <w:pPr>
        <w:pStyle w:val="Standard"/>
        <w:jc w:val="both"/>
      </w:pPr>
    </w:p>
    <w:p w:rsidR="005946A7" w:rsidRDefault="00C8501D">
      <w:pPr>
        <w:pStyle w:val="Standard"/>
        <w:jc w:val="both"/>
      </w:pPr>
      <w:r>
        <w:t>CHODBY POD KOSTELEM SV. KŘÍŽE.</w:t>
      </w:r>
    </w:p>
    <w:p w:rsidR="005946A7" w:rsidRDefault="00C8501D">
      <w:pPr>
        <w:pStyle w:val="Standard"/>
        <w:jc w:val="both"/>
      </w:pPr>
      <w:r>
        <w:t xml:space="preserve">Občané </w:t>
      </w:r>
      <w:proofErr w:type="spellStart"/>
      <w:r>
        <w:t>plzenští</w:t>
      </w:r>
      <w:proofErr w:type="spellEnd"/>
      <w:r>
        <w:t xml:space="preserve"> Jan </w:t>
      </w:r>
      <w:proofErr w:type="spellStart"/>
      <w:r>
        <w:t>Šuchman</w:t>
      </w:r>
      <w:proofErr w:type="spellEnd"/>
      <w:r>
        <w:t xml:space="preserve">, Jan Nosek, Matěj Batěk, Karel Cink a kupec Müller kopali kdysi na Hůrce v </w:t>
      </w:r>
      <w:r>
        <w:t>místech, kde prý stával kostel sv. Kříže. Pudila je zvě</w:t>
      </w:r>
      <w:r>
        <w:t xml:space="preserve">davost, neboť se vyprávělo mnoho o pokladech, jež prý jsou v </w:t>
      </w:r>
      <w:r>
        <w:t>těchto místech zakopány. Pojednou ozývalo se to pod jich motykami, jako by byla půda dutá a po nějaké chvíli objevil se jim otvor do jakési podzemní chodby. Stateční hledači pokladů se však do ní</w:t>
      </w:r>
      <w:r>
        <w:t xml:space="preserve"> neodvážili, nýbrž zanechali své práce a rychle odešli </w:t>
      </w:r>
      <w:proofErr w:type="spellStart"/>
      <w:proofErr w:type="gramStart"/>
      <w:r>
        <w:t>domů.Vypravoval</w:t>
      </w:r>
      <w:proofErr w:type="spellEnd"/>
      <w:proofErr w:type="gramEnd"/>
      <w:r>
        <w:t xml:space="preserve"> výměnkář </w:t>
      </w:r>
      <w:proofErr w:type="spellStart"/>
      <w:r>
        <w:t>Šuchman</w:t>
      </w:r>
      <w:proofErr w:type="spellEnd"/>
      <w:r>
        <w:t>, již zmíněný.</w:t>
      </w:r>
    </w:p>
    <w:p w:rsidR="005946A7" w:rsidRDefault="00C8501D">
      <w:pPr>
        <w:pStyle w:val="Standard"/>
        <w:jc w:val="both"/>
      </w:pPr>
      <w:r>
        <w:t>SKLEPY POD NOSKOVIC POLEM.</w:t>
      </w:r>
    </w:p>
    <w:p w:rsidR="005946A7" w:rsidRDefault="00C8501D">
      <w:pPr>
        <w:pStyle w:val="Standard"/>
        <w:jc w:val="both"/>
      </w:pPr>
      <w:r>
        <w:t xml:space="preserve">Na Hůrce má hospodář Nosek pole. Když tam orají, duní prý to, jako by pod půdou byla jakási dutina. </w:t>
      </w:r>
      <w:r>
        <w:lastRenderedPageBreak/>
        <w:t xml:space="preserve">Jednou hospodář </w:t>
      </w:r>
      <w:proofErr w:type="spellStart"/>
      <w:r>
        <w:t>Čečil</w:t>
      </w:r>
      <w:proofErr w:type="spellEnd"/>
      <w:r>
        <w:t xml:space="preserve"> na to</w:t>
      </w:r>
      <w:r>
        <w:t>mto poli oral a kůň se tam probořil do jakéhosi sklepení. Vytáhli ho a starý pamětník Jan Batěk ujišťuje, že na tu díru dávali kámen. Ve sklepě tom prý bylo klášterní víno uloženo, ale nikdy si tam pro něj netroufal.</w:t>
      </w:r>
    </w:p>
    <w:p w:rsidR="005946A7" w:rsidRDefault="00C8501D">
      <w:pPr>
        <w:pStyle w:val="Standard"/>
        <w:jc w:val="both"/>
      </w:pPr>
      <w:r>
        <w:t xml:space="preserve">Vypravoval kominický mistr </w:t>
      </w:r>
      <w:proofErr w:type="spellStart"/>
      <w:r>
        <w:t>Fabera</w:t>
      </w:r>
      <w:proofErr w:type="spellEnd"/>
      <w:r>
        <w:t xml:space="preserve"> ml. r</w:t>
      </w:r>
      <w:r>
        <w:t>oku 1920.</w:t>
      </w:r>
    </w:p>
    <w:p w:rsidR="005946A7" w:rsidRDefault="005946A7">
      <w:pPr>
        <w:pStyle w:val="Standard"/>
        <w:jc w:val="both"/>
      </w:pPr>
    </w:p>
    <w:p w:rsidR="005946A7" w:rsidRDefault="005946A7">
      <w:pPr>
        <w:pStyle w:val="Standard"/>
        <w:jc w:val="both"/>
      </w:pPr>
    </w:p>
    <w:p w:rsidR="005946A7" w:rsidRDefault="005946A7">
      <w:pPr>
        <w:pStyle w:val="Standard"/>
        <w:jc w:val="both"/>
      </w:pPr>
    </w:p>
    <w:p w:rsidR="005946A7" w:rsidRDefault="005946A7">
      <w:pPr>
        <w:pStyle w:val="Standard"/>
        <w:jc w:val="both"/>
      </w:pPr>
    </w:p>
    <w:p w:rsidR="005946A7" w:rsidRDefault="005946A7">
      <w:pPr>
        <w:pStyle w:val="Standard"/>
        <w:jc w:val="both"/>
      </w:pPr>
    </w:p>
    <w:p w:rsidR="005946A7" w:rsidRDefault="00C8501D">
      <w:pPr>
        <w:pStyle w:val="Standard"/>
        <w:jc w:val="both"/>
      </w:pPr>
      <w:r>
        <w:t>ZLATÁ KACHNA NA HŮRCE.</w:t>
      </w:r>
    </w:p>
    <w:p w:rsidR="005946A7" w:rsidRDefault="00C8501D">
      <w:pPr>
        <w:pStyle w:val="Standard"/>
        <w:jc w:val="both"/>
      </w:pPr>
      <w:r>
        <w:t xml:space="preserve">Dle podání lidového nachází se na Hůrce nad Plzencem, v </w:t>
      </w:r>
      <w:r>
        <w:t xml:space="preserve">místech, kde stál hrad Plzeň, zakopaná kachna s dvanácti </w:t>
      </w:r>
      <w:proofErr w:type="spellStart"/>
      <w:r>
        <w:t>kačaty</w:t>
      </w:r>
      <w:proofErr w:type="spellEnd"/>
      <w:r>
        <w:t xml:space="preserve">, vesměs z </w:t>
      </w:r>
      <w:proofErr w:type="spellStart"/>
      <w:r>
        <w:t>ryzého</w:t>
      </w:r>
      <w:proofErr w:type="spellEnd"/>
      <w:r>
        <w:t xml:space="preserve"> zlata. Nalezne ji, kdo náhodou v </w:t>
      </w:r>
      <w:r>
        <w:t xml:space="preserve">ta místa přijde v </w:t>
      </w:r>
      <w:r>
        <w:t xml:space="preserve">pašijové dny v </w:t>
      </w:r>
      <w:r>
        <w:t>určitou chvíli.</w:t>
      </w:r>
    </w:p>
    <w:p w:rsidR="005946A7" w:rsidRDefault="00C8501D">
      <w:pPr>
        <w:pStyle w:val="Standard"/>
        <w:jc w:val="both"/>
      </w:pPr>
      <w:r>
        <w:t xml:space="preserve">Dle sdělení </w:t>
      </w:r>
      <w:proofErr w:type="spellStart"/>
      <w:r>
        <w:t>Jos</w:t>
      </w:r>
      <w:proofErr w:type="spellEnd"/>
      <w:r>
        <w:t xml:space="preserve">. </w:t>
      </w:r>
      <w:proofErr w:type="spellStart"/>
      <w:r>
        <w:t>Fabery</w:t>
      </w:r>
      <w:proofErr w:type="spellEnd"/>
      <w:r>
        <w:t xml:space="preserve"> v </w:t>
      </w:r>
      <w:r>
        <w:t xml:space="preserve">Plzenci 1920. Pověst tohoto obsahu opakuje se na různých místech u nás i v </w:t>
      </w:r>
      <w:r>
        <w:t>sousedním Německu.</w:t>
      </w:r>
    </w:p>
    <w:p w:rsidR="005946A7" w:rsidRDefault="005946A7">
      <w:pPr>
        <w:pStyle w:val="Standard"/>
        <w:jc w:val="both"/>
      </w:pPr>
    </w:p>
    <w:p w:rsidR="005946A7" w:rsidRDefault="005946A7">
      <w:pPr>
        <w:pStyle w:val="Standard"/>
        <w:jc w:val="both"/>
      </w:pPr>
    </w:p>
    <w:p w:rsidR="005946A7" w:rsidRDefault="005946A7">
      <w:pPr>
        <w:pStyle w:val="Standard"/>
        <w:jc w:val="both"/>
      </w:pPr>
    </w:p>
    <w:p w:rsidR="005946A7" w:rsidRDefault="005946A7">
      <w:pPr>
        <w:pStyle w:val="Standard"/>
        <w:jc w:val="both"/>
      </w:pPr>
    </w:p>
    <w:p w:rsidR="005946A7" w:rsidRDefault="00C8501D">
      <w:pPr>
        <w:pStyle w:val="Standard"/>
        <w:jc w:val="both"/>
      </w:pPr>
      <w:r>
        <w:t>HUDBA V KOSTELE SV. VAVŘINCE.</w:t>
      </w:r>
    </w:p>
    <w:p w:rsidR="005946A7" w:rsidRDefault="00C8501D">
      <w:pPr>
        <w:pStyle w:val="Standard"/>
        <w:jc w:val="both"/>
      </w:pPr>
      <w:r>
        <w:t xml:space="preserve">Na Hůrce nad Plzencem, kde stával mocný hrad Plzeň, žala kdysi stará domkářka Přibáňová v </w:t>
      </w:r>
      <w:r>
        <w:t>místech, kd</w:t>
      </w:r>
      <w:r>
        <w:t>e stával jeden z hradních kostelů, a sice kostel sv. Vavřince, trávu. Pojednou uslyšela ze země vycházející velebné zvuky varhan. Chvíli překvapena naslouchala zbožné písni, která se z útrob země ozývala, pak ale jata jakousi posvátnou hrůzou zanechala své</w:t>
      </w:r>
      <w:r>
        <w:t xml:space="preserve"> práce a uprchla domů.</w:t>
      </w:r>
    </w:p>
    <w:p w:rsidR="005946A7" w:rsidRDefault="00C8501D">
      <w:pPr>
        <w:pStyle w:val="Standard"/>
        <w:jc w:val="both"/>
      </w:pPr>
      <w:r>
        <w:t xml:space="preserve">Dle sdělení </w:t>
      </w:r>
      <w:proofErr w:type="spellStart"/>
      <w:r>
        <w:t>Jos</w:t>
      </w:r>
      <w:proofErr w:type="spellEnd"/>
      <w:r>
        <w:t xml:space="preserve">. </w:t>
      </w:r>
      <w:proofErr w:type="spellStart"/>
      <w:r>
        <w:t>Fabery</w:t>
      </w:r>
      <w:proofErr w:type="spellEnd"/>
      <w:r>
        <w:t xml:space="preserve"> ml. roku 1920.</w:t>
      </w:r>
    </w:p>
    <w:p w:rsidR="005946A7" w:rsidRDefault="005946A7">
      <w:pPr>
        <w:pStyle w:val="Standard"/>
        <w:jc w:val="both"/>
      </w:pPr>
    </w:p>
    <w:p w:rsidR="005946A7" w:rsidRDefault="005946A7">
      <w:pPr>
        <w:pStyle w:val="Standard"/>
        <w:jc w:val="both"/>
      </w:pPr>
    </w:p>
    <w:p w:rsidR="005946A7" w:rsidRDefault="005946A7">
      <w:pPr>
        <w:pStyle w:val="Standard"/>
        <w:jc w:val="both"/>
      </w:pPr>
    </w:p>
    <w:p w:rsidR="005946A7" w:rsidRDefault="005946A7">
      <w:pPr>
        <w:pStyle w:val="Standard"/>
        <w:jc w:val="both"/>
      </w:pPr>
    </w:p>
    <w:p w:rsidR="005946A7" w:rsidRDefault="00C8501D">
      <w:pPr>
        <w:pStyle w:val="Standard"/>
        <w:jc w:val="both"/>
      </w:pPr>
      <w:r>
        <w:t>PANSKÝ DVŮR HRADU PLZEŇ.</w:t>
      </w:r>
    </w:p>
    <w:p w:rsidR="005946A7" w:rsidRDefault="00C8501D">
      <w:pPr>
        <w:pStyle w:val="Standard"/>
        <w:jc w:val="both"/>
      </w:pPr>
      <w:r>
        <w:t xml:space="preserve">O statku čís. 4 na Malé Straně v </w:t>
      </w:r>
      <w:r>
        <w:t>Plzenci vypravuje se, že býval panským dvorem a patříval ke hradu Plzeň, který stával na Hůrce.</w:t>
      </w:r>
    </w:p>
    <w:p w:rsidR="005946A7" w:rsidRDefault="00C8501D">
      <w:pPr>
        <w:pStyle w:val="Standard"/>
        <w:jc w:val="both"/>
      </w:pPr>
      <w:proofErr w:type="spellStart"/>
      <w:r>
        <w:t>Fabera</w:t>
      </w:r>
      <w:proofErr w:type="spellEnd"/>
      <w:r>
        <w:t xml:space="preserve"> ml., 1920.</w:t>
      </w:r>
    </w:p>
    <w:p w:rsidR="005946A7" w:rsidRDefault="00C8501D">
      <w:pPr>
        <w:pStyle w:val="Standard"/>
        <w:jc w:val="both"/>
      </w:pPr>
      <w:r>
        <w:t xml:space="preserve">TAJNÁ CHODBA Z </w:t>
      </w:r>
      <w:r>
        <w:t>PLZENCE NA RADYNI.</w:t>
      </w:r>
    </w:p>
    <w:p w:rsidR="005946A7" w:rsidRDefault="00C8501D">
      <w:pPr>
        <w:pStyle w:val="Standard"/>
        <w:jc w:val="both"/>
      </w:pPr>
      <w:proofErr w:type="spellStart"/>
      <w:r>
        <w:t>Cheníčkovic</w:t>
      </w:r>
      <w:proofErr w:type="spellEnd"/>
      <w:r>
        <w:t xml:space="preserve"> </w:t>
      </w:r>
      <w:proofErr w:type="gramStart"/>
      <w:r>
        <w:t>dvůr</w:t>
      </w:r>
      <w:r w:rsidR="006C61B8">
        <w:t>(</w:t>
      </w:r>
      <w:proofErr w:type="gramEnd"/>
      <w:r>
        <w:t xml:space="preserve">čís. 80 ve městě) jest jedním z největších v </w:t>
      </w:r>
      <w:r>
        <w:t xml:space="preserve">Plzenci a vypravuje se o něm, že v </w:t>
      </w:r>
      <w:r>
        <w:t>jeho místech stával klášter se hřbitovem. Skutečně také na zahradě při dvoře tom, kde dle vypravování starých lidí bývaly o půl noci vídány</w:t>
      </w:r>
      <w:r>
        <w:t xml:space="preserve"> jeptišky se svícemi, bylo vykopáno mnoho lidských kostí. Ze sklepa toho dvoru vede prý ve skále tesaná chodba na Radyni. Vchod do této chodby jest však nyní zazděný. Když ji zazdívali, třikráte se jim toto zazdění sesulo, než se konečně uzavření chodby př</w:t>
      </w:r>
      <w:r>
        <w:t>ece podařilo. Před tím prý několik mladších občanů se do chodby odvážilo a vnikli na 70 metrů do ní, museli se však vrátiti, ježto nemohli pro zkažený vzduch dále.</w:t>
      </w:r>
    </w:p>
    <w:p w:rsidR="005946A7" w:rsidRDefault="00C8501D">
      <w:pPr>
        <w:pStyle w:val="Standard"/>
        <w:jc w:val="both"/>
      </w:pPr>
      <w:r>
        <w:t xml:space="preserve">Dle pověsti sloužila prý tato chodba posádce hradu Radyně k tomu, aby se v </w:t>
      </w:r>
      <w:r>
        <w:t xml:space="preserve">případě obležení </w:t>
      </w:r>
      <w:r>
        <w:t>mohla zásobovati.</w:t>
      </w:r>
    </w:p>
    <w:p w:rsidR="005946A7" w:rsidRDefault="00C8501D">
      <w:pPr>
        <w:pStyle w:val="Standard"/>
        <w:jc w:val="both"/>
      </w:pPr>
      <w:r>
        <w:t xml:space="preserve">Dle vypravování výměnkáře </w:t>
      </w:r>
      <w:proofErr w:type="spellStart"/>
      <w:r>
        <w:t>Šuchmana</w:t>
      </w:r>
      <w:proofErr w:type="spellEnd"/>
      <w:r>
        <w:t xml:space="preserve"> v </w:t>
      </w:r>
      <w:r>
        <w:t xml:space="preserve">Plzenci zapsáno roku 1920. Doplněno některými podrobnostmi od majitele dvoru </w:t>
      </w:r>
      <w:proofErr w:type="spellStart"/>
      <w:r>
        <w:t>Cheníčka</w:t>
      </w:r>
      <w:proofErr w:type="spellEnd"/>
      <w:r>
        <w:t xml:space="preserve"> a </w:t>
      </w:r>
      <w:proofErr w:type="spellStart"/>
      <w:r>
        <w:t>Fabery</w:t>
      </w:r>
      <w:proofErr w:type="spellEnd"/>
      <w:r>
        <w:t xml:space="preserve"> ml.</w:t>
      </w:r>
    </w:p>
    <w:p w:rsidR="005946A7" w:rsidRDefault="00C8501D">
      <w:pPr>
        <w:pStyle w:val="Standard"/>
        <w:jc w:val="both"/>
      </w:pPr>
      <w:r>
        <w:t>»PRELÁTSTVÍ« V PLZENCI.</w:t>
      </w:r>
    </w:p>
    <w:p w:rsidR="005946A7" w:rsidRDefault="00C8501D">
      <w:pPr>
        <w:pStyle w:val="Standard"/>
        <w:jc w:val="both"/>
      </w:pPr>
      <w:r>
        <w:t xml:space="preserve">V Plzenci v </w:t>
      </w:r>
      <w:r>
        <w:t>»</w:t>
      </w:r>
      <w:proofErr w:type="gramStart"/>
      <w:r>
        <w:t>městě«</w:t>
      </w:r>
      <w:r w:rsidR="006C61B8">
        <w:t>(</w:t>
      </w:r>
      <w:proofErr w:type="gramEnd"/>
      <w:r>
        <w:t xml:space="preserve">část jižně od řeky) je nápadným stavení čís. pop. 84. Je </w:t>
      </w:r>
      <w:r>
        <w:t xml:space="preserve">kryto šindelem a tvarů starobylých, takže náleží </w:t>
      </w:r>
      <w:proofErr w:type="spellStart"/>
      <w:r>
        <w:t>nezi</w:t>
      </w:r>
      <w:proofErr w:type="spellEnd"/>
      <w:r>
        <w:t xml:space="preserve"> nejstarší obytná stavení v </w:t>
      </w:r>
      <w:r>
        <w:t xml:space="preserve">celé obci. Ačkoli tento jednopatrový dům není valně ohnivzdorně vystavěn, nýbrž z velké části ze dříví a ačkoli celé jeho sousedství po pravé i levé straně, v </w:t>
      </w:r>
      <w:r>
        <w:t xml:space="preserve">předu i ze </w:t>
      </w:r>
      <w:proofErr w:type="spellStart"/>
      <w:r>
        <w:t>zadu</w:t>
      </w:r>
      <w:proofErr w:type="spellEnd"/>
      <w:r>
        <w:t xml:space="preserve"> </w:t>
      </w:r>
      <w:r>
        <w:t>již několikráte lehlo popelem, »prelátství« zůstalo vždy jako zázrakem ušetřeno.</w:t>
      </w:r>
    </w:p>
    <w:p w:rsidR="005946A7" w:rsidRDefault="00C8501D">
      <w:pPr>
        <w:pStyle w:val="Standard"/>
        <w:jc w:val="both"/>
      </w:pPr>
      <w:r>
        <w:t xml:space="preserve">O příčině toho vypravuje pověst následující: Jednoho času před dávnými lety přišla pozdě na večer, </w:t>
      </w:r>
      <w:r>
        <w:lastRenderedPageBreak/>
        <w:t>když už se silně setmělo, do Plzence stará nemocná cikánka a prosila o příst</w:t>
      </w:r>
      <w:r>
        <w:t xml:space="preserve">řeší. Všude ji ale odmítali, jenom na »prelátství« se nad ní ustrnuli a poskytli jí nejen nocleh, ale i večeři a v </w:t>
      </w:r>
      <w:r>
        <w:t>nemoci její také potřebného ošetření.</w:t>
      </w:r>
    </w:p>
    <w:p w:rsidR="005946A7" w:rsidRDefault="00C8501D">
      <w:pPr>
        <w:pStyle w:val="Standard"/>
        <w:jc w:val="both"/>
      </w:pPr>
      <w:r>
        <w:t>Když druhého dne cikánka trochu zotavená odcházela, z vděčnosti předpověděla obyvatelům »prelátství«, ž</w:t>
      </w:r>
      <w:r>
        <w:t>e Plzenec bude několikrát stižen velkými požáry, ale »prelátství« že nikdy neshoří, nýbrž vždy zůstane od požáru ušetřeno.</w:t>
      </w:r>
    </w:p>
    <w:p w:rsidR="005946A7" w:rsidRDefault="00C8501D">
      <w:pPr>
        <w:pStyle w:val="Standard"/>
        <w:jc w:val="both"/>
      </w:pPr>
      <w:r>
        <w:t>Proč dům ten byl »Prelátství« pojmenován, není dosud vyjasněno.</w:t>
      </w:r>
    </w:p>
    <w:p w:rsidR="005946A7" w:rsidRDefault="00C8501D">
      <w:pPr>
        <w:pStyle w:val="Standard"/>
        <w:jc w:val="both"/>
      </w:pPr>
      <w:r>
        <w:t xml:space="preserve">Zapsáno dle vypravování </w:t>
      </w:r>
      <w:proofErr w:type="spellStart"/>
      <w:r>
        <w:t>Herejka</w:t>
      </w:r>
      <w:proofErr w:type="spellEnd"/>
      <w:r>
        <w:t xml:space="preserve"> z Plzence 1884, doplněno </w:t>
      </w:r>
      <w:proofErr w:type="spellStart"/>
      <w:r>
        <w:t>Faberou</w:t>
      </w:r>
      <w:proofErr w:type="spellEnd"/>
      <w:r>
        <w:t xml:space="preserve"> 1920</w:t>
      </w:r>
      <w:r>
        <w:t>.</w:t>
      </w:r>
    </w:p>
    <w:p w:rsidR="005946A7" w:rsidRDefault="00C8501D">
      <w:pPr>
        <w:pStyle w:val="Standard"/>
        <w:jc w:val="both"/>
      </w:pPr>
      <w:r>
        <w:t>ČERTICE V PLZENCI.</w:t>
      </w:r>
    </w:p>
    <w:p w:rsidR="005946A7" w:rsidRDefault="00C8501D">
      <w:pPr>
        <w:pStyle w:val="Standard"/>
        <w:jc w:val="both"/>
      </w:pPr>
      <w:r>
        <w:t xml:space="preserve">Ve své »Kratochvilné historii měst a míst českých« vypravuje Primus Sobotka následující </w:t>
      </w:r>
      <w:proofErr w:type="spellStart"/>
      <w:r>
        <w:t>škádlivku</w:t>
      </w:r>
      <w:proofErr w:type="spellEnd"/>
      <w:r>
        <w:t>:</w:t>
      </w:r>
    </w:p>
    <w:p w:rsidR="005946A7" w:rsidRDefault="00C8501D">
      <w:pPr>
        <w:pStyle w:val="Standard"/>
        <w:jc w:val="both"/>
      </w:pPr>
      <w:r>
        <w:t>»V Plzenci mají na oltáři čertici; je to nejspíše vdova po některém čertu.«</w:t>
      </w:r>
    </w:p>
    <w:p w:rsidR="005946A7" w:rsidRDefault="00C8501D">
      <w:pPr>
        <w:pStyle w:val="Standard"/>
        <w:jc w:val="both"/>
      </w:pPr>
      <w:r>
        <w:t xml:space="preserve">K poznámce budiž připomenuto: v </w:t>
      </w:r>
      <w:proofErr w:type="spellStart"/>
      <w:r>
        <w:t>ŠŤáhlavech</w:t>
      </w:r>
      <w:proofErr w:type="spellEnd"/>
      <w:r>
        <w:t xml:space="preserve"> vypravoval mi rok</w:t>
      </w:r>
      <w:r>
        <w:t xml:space="preserve">u 1868 hostinský v </w:t>
      </w:r>
      <w:r>
        <w:t>panské hospodě, že prý Plzenečtí byli kdysi velmi bezbožnými a marně na ně Pán Bůh samého čerta poslal. Tento se vrátil s nepořízenou. Poradil však Pánu Bohu, aby na ně poslal čertovu babičku. A ta prý Plzenecké zkrotila.</w:t>
      </w:r>
    </w:p>
    <w:p w:rsidR="005946A7" w:rsidRDefault="00C8501D">
      <w:pPr>
        <w:pStyle w:val="Standard"/>
        <w:jc w:val="both"/>
      </w:pPr>
      <w:r>
        <w:t>Když však Plzen</w:t>
      </w:r>
      <w:r>
        <w:t xml:space="preserve">ečtí se zase svého Pána Boha přidrželi, poslal prý tento anděla, aby tu čertici zase do pekla vyhnal. Na památku na toto vysvobození bylo prý na </w:t>
      </w:r>
      <w:proofErr w:type="spellStart"/>
      <w:r>
        <w:t>oltár</w:t>
      </w:r>
      <w:proofErr w:type="spellEnd"/>
      <w:r>
        <w:t xml:space="preserve"> v </w:t>
      </w:r>
      <w:r>
        <w:t xml:space="preserve">kostele umístěno sousoší </w:t>
      </w:r>
      <w:proofErr w:type="gramStart"/>
      <w:r>
        <w:t>archanděla</w:t>
      </w:r>
      <w:proofErr w:type="gramEnd"/>
      <w:r>
        <w:t xml:space="preserve"> jak mečem krotí čertici.</w:t>
      </w:r>
    </w:p>
    <w:p w:rsidR="005946A7" w:rsidRDefault="00C8501D">
      <w:pPr>
        <w:pStyle w:val="Standard"/>
        <w:jc w:val="both"/>
      </w:pPr>
      <w:r>
        <w:t>Poněkud jiného výkladu dostalo se této pov</w:t>
      </w:r>
      <w:r>
        <w:t xml:space="preserve">ěsti později, a sice zvěděl p. Ladislav </w:t>
      </w:r>
      <w:proofErr w:type="spellStart"/>
      <w:r>
        <w:t>Lábek</w:t>
      </w:r>
      <w:proofErr w:type="spellEnd"/>
      <w:r>
        <w:t xml:space="preserve">, správce Národopisného musea v </w:t>
      </w:r>
      <w:r>
        <w:t>Plzni, při jedné ze svých studijních zajížděk do Plzence roku 1920 následující:</w:t>
      </w:r>
    </w:p>
    <w:p w:rsidR="005946A7" w:rsidRDefault="00C8501D">
      <w:pPr>
        <w:pStyle w:val="Standard"/>
        <w:jc w:val="both"/>
      </w:pPr>
      <w:r>
        <w:t>V Plzenci na oltáři měli skutečně dřevěné, velmi umělecky vyřezané sousoší archanděla, jenž mečem s</w:t>
      </w:r>
      <w:r>
        <w:t xml:space="preserve">vým potírá ďábla. Nevysvětlitelnou shodou okolností, snad z rozmaru umělcova, byl ďábel vytvořen s kyprým ženským poprsím. Plzenečtí museli pro tuto svoji zvláštnost vyslechnouti nejednou štiplavou poznámku a mnohý »špatný vtip«. To je </w:t>
      </w:r>
      <w:proofErr w:type="spellStart"/>
      <w:r>
        <w:t>rozezlelo</w:t>
      </w:r>
      <w:proofErr w:type="spellEnd"/>
      <w:r>
        <w:t xml:space="preserve"> do té míry</w:t>
      </w:r>
      <w:r>
        <w:t xml:space="preserve">, že naléhali na svého duchovního správce, aby je příčiny těchto úsměšků zbavil. Trvalo to delší dobu, než toto prosadili. Před nepříliš dávnou </w:t>
      </w:r>
      <w:proofErr w:type="gramStart"/>
      <w:r>
        <w:t>dobou</w:t>
      </w:r>
      <w:r w:rsidR="006C61B8">
        <w:t>(</w:t>
      </w:r>
      <w:proofErr w:type="gramEnd"/>
      <w:r>
        <w:t xml:space="preserve">as prý v </w:t>
      </w:r>
      <w:r>
        <w:t xml:space="preserve">polovici devatenáctého století) duchovní správce za příležitosti jisté opravy v </w:t>
      </w:r>
      <w:r>
        <w:t xml:space="preserve">kostele povolal </w:t>
      </w:r>
      <w:r>
        <w:t>řezbáře, který tu pekelnou sochu zbavil charakteristických značek ženského pohlaví a udělal z ní mužského čerta. Ještě nyní lze na barvě dřeva poznati stopy této operace, která se bez bolesti zdařila. Nyní jsou Plzenečtí uspokojeni, že jim »nikdo nemůže tu</w:t>
      </w:r>
      <w:r>
        <w:t xml:space="preserve"> čertici dokázati.«</w:t>
      </w:r>
    </w:p>
    <w:p w:rsidR="005946A7" w:rsidRDefault="00C8501D">
      <w:pPr>
        <w:pStyle w:val="Standard"/>
        <w:jc w:val="both"/>
      </w:pPr>
      <w:r>
        <w:t xml:space="preserve">Sobotka Primus: »Kratochvilná historie«. Doplnili </w:t>
      </w:r>
      <w:proofErr w:type="spellStart"/>
      <w:r>
        <w:t>Fabera</w:t>
      </w:r>
      <w:proofErr w:type="spellEnd"/>
      <w:r>
        <w:t xml:space="preserve"> a měst. taj. Basl.</w:t>
      </w:r>
    </w:p>
    <w:p w:rsidR="005946A7" w:rsidRDefault="00C8501D">
      <w:pPr>
        <w:pStyle w:val="Standard"/>
        <w:jc w:val="both"/>
      </w:pPr>
      <w:r>
        <w:t>V KOSTELÍKU SV. BLAŽEJE U PLZENCE.</w:t>
      </w:r>
    </w:p>
    <w:p w:rsidR="005946A7" w:rsidRDefault="00C8501D">
      <w:pPr>
        <w:pStyle w:val="Standard"/>
        <w:jc w:val="both"/>
      </w:pPr>
      <w:r>
        <w:t xml:space="preserve">Ještě na počátku devatenáctého století stály nedaleko Plzence zbytky starého kostelíka sv. Blažeje, ze kterého během času </w:t>
      </w:r>
      <w:r>
        <w:t>stala se poustevna. Do této uchýlil se, aby tu vedl zbožný život, člověk jménem Andres, který byl potomek bohaté plzenecké rodiny. Při jedné příležitosti se znešvařil se svojí rodnou obcí, a když už pro churavost nemohl ve své poustevně dále sám přebývati,</w:t>
      </w:r>
      <w:r>
        <w:t xml:space="preserve"> uchýlil se do Plzně, kterému městu odkázal les »</w:t>
      </w:r>
      <w:proofErr w:type="spellStart"/>
      <w:r>
        <w:t>Andresky</w:t>
      </w:r>
      <w:proofErr w:type="spellEnd"/>
      <w:r>
        <w:t xml:space="preserve">« zvaný, který se rozprostíral nedaleko kostela sv. Blažeje. Andres zemřel v </w:t>
      </w:r>
      <w:r>
        <w:t>Plzni jako městský chudý.</w:t>
      </w:r>
    </w:p>
    <w:p w:rsidR="005946A7" w:rsidRDefault="00C8501D">
      <w:pPr>
        <w:pStyle w:val="Standard"/>
        <w:jc w:val="both"/>
      </w:pPr>
      <w:r>
        <w:t xml:space="preserve">V roce 1800, když už byl kostelík úplně opuštěný, byla uspořádána pod Radyní panská honba. </w:t>
      </w:r>
      <w:proofErr w:type="spellStart"/>
      <w:r>
        <w:t>Nebyl</w:t>
      </w:r>
      <w:r>
        <w:t>ovští</w:t>
      </w:r>
      <w:proofErr w:type="spellEnd"/>
      <w:r>
        <w:t xml:space="preserve"> chlapci jako honci byli shromážděni u zbytků kostelíka a ježto jim byla při čekání na počátek lovu zima, hleděli se různým skotačením </w:t>
      </w:r>
      <w:proofErr w:type="spellStart"/>
      <w:r>
        <w:t>zahříti</w:t>
      </w:r>
      <w:proofErr w:type="spellEnd"/>
      <w:r>
        <w:t xml:space="preserve">. Konečně počali rozpustile také kamením házeti do zvonce, visícího ještě ve vížce trosek svatyňky. Působilo </w:t>
      </w:r>
      <w:r>
        <w:t xml:space="preserve">jim kratochvíli, když kameny zasáhly zvonek a tento vydal žalostný hlas. Pojednou však zvonek </w:t>
      </w:r>
      <w:proofErr w:type="gramStart"/>
      <w:r>
        <w:t>jakoby</w:t>
      </w:r>
      <w:proofErr w:type="gramEnd"/>
      <w:r>
        <w:t xml:space="preserve"> úpěnlivě vykřikl a na kusy se rozsypal. Svévolní hoši bolestného toho zvuku se tak velice ulekli, že svého uličnictví zanechali, ustrašeni </w:t>
      </w:r>
      <w:proofErr w:type="gramStart"/>
      <w:r>
        <w:t>s</w:t>
      </w:r>
      <w:proofErr w:type="gramEnd"/>
      <w:r>
        <w:t xml:space="preserve"> místa prchali.</w:t>
      </w:r>
      <w:r>
        <w:t xml:space="preserve"> Hajní je měli pak co sháněti.</w:t>
      </w:r>
    </w:p>
    <w:p w:rsidR="005946A7" w:rsidRDefault="00C8501D">
      <w:pPr>
        <w:pStyle w:val="Standard"/>
        <w:jc w:val="both"/>
      </w:pPr>
      <w:r>
        <w:t xml:space="preserve">Dnes jest místo, kde stával kostelík ten, označeno skupinkou stromů, uprostřed jichž stojí socha sv. Blažeje, kterou prý po </w:t>
      </w:r>
      <w:proofErr w:type="spellStart"/>
      <w:r>
        <w:t>sboření</w:t>
      </w:r>
      <w:proofErr w:type="spellEnd"/>
      <w:r>
        <w:t xml:space="preserve"> kostelíka odvezli do hostince u Huclů v </w:t>
      </w:r>
      <w:r>
        <w:t>Plzenci, kde stála dlouho za vraty, až ji plzenecký o</w:t>
      </w:r>
      <w:r>
        <w:t xml:space="preserve">bčan Hruška dal na dnešní její místo odvézti a t do základů pod ni prý uložil nějaké listiny a peníze, sklem obklopené. ZA noční doby obchází prý v </w:t>
      </w:r>
      <w:r>
        <w:t xml:space="preserve">místech těch </w:t>
      </w:r>
      <w:proofErr w:type="spellStart"/>
      <w:r>
        <w:t>jakás</w:t>
      </w:r>
      <w:proofErr w:type="spellEnd"/>
      <w:r>
        <w:t xml:space="preserve"> tajemná postava.</w:t>
      </w:r>
    </w:p>
    <w:p w:rsidR="005946A7" w:rsidRDefault="00C8501D">
      <w:pPr>
        <w:pStyle w:val="Standard"/>
        <w:jc w:val="both"/>
      </w:pPr>
      <w:r>
        <w:t xml:space="preserve">Dle ústního podání prach </w:t>
      </w:r>
      <w:proofErr w:type="spellStart"/>
      <w:r>
        <w:t>prachoucí</w:t>
      </w:r>
      <w:proofErr w:type="spellEnd"/>
      <w:r>
        <w:t xml:space="preserve"> babičky </w:t>
      </w:r>
      <w:proofErr w:type="spellStart"/>
      <w:r>
        <w:t>Šatkojc</w:t>
      </w:r>
      <w:proofErr w:type="spellEnd"/>
      <w:r>
        <w:t>, která ještě kostelík</w:t>
      </w:r>
      <w:r>
        <w:t xml:space="preserve"> sv. Blažeje pamatovala. - </w:t>
      </w:r>
      <w:proofErr w:type="spellStart"/>
      <w:r>
        <w:lastRenderedPageBreak/>
        <w:t>Herejk</w:t>
      </w:r>
      <w:proofErr w:type="spellEnd"/>
      <w:r>
        <w:t xml:space="preserve"> 1881 - </w:t>
      </w:r>
      <w:proofErr w:type="spellStart"/>
      <w:r>
        <w:t>Šuchmann</w:t>
      </w:r>
      <w:proofErr w:type="spellEnd"/>
      <w:r>
        <w:t xml:space="preserve"> 1920 - </w:t>
      </w:r>
      <w:proofErr w:type="spellStart"/>
      <w:r>
        <w:t>Fabera</w:t>
      </w:r>
      <w:proofErr w:type="spellEnd"/>
      <w:r>
        <w:t xml:space="preserve"> 1920. Některé detaily pocházejí od pí. Hruškové dle vypravování jejího otce.</w:t>
      </w:r>
    </w:p>
    <w:p w:rsidR="005946A7" w:rsidRDefault="005946A7">
      <w:pPr>
        <w:pStyle w:val="Standard"/>
        <w:jc w:val="both"/>
      </w:pPr>
    </w:p>
    <w:p w:rsidR="005946A7" w:rsidRDefault="005946A7">
      <w:pPr>
        <w:pStyle w:val="Standard"/>
        <w:jc w:val="both"/>
      </w:pPr>
    </w:p>
    <w:p w:rsidR="005946A7" w:rsidRDefault="005946A7">
      <w:pPr>
        <w:pStyle w:val="Standard"/>
        <w:jc w:val="both"/>
      </w:pPr>
    </w:p>
    <w:p w:rsidR="005946A7" w:rsidRDefault="00C8501D">
      <w:pPr>
        <w:pStyle w:val="Standard"/>
        <w:jc w:val="both"/>
      </w:pPr>
      <w:r>
        <w:t>ŽIŽKOVA KOLENA.</w:t>
      </w:r>
    </w:p>
    <w:p w:rsidR="005946A7" w:rsidRDefault="00C8501D">
      <w:pPr>
        <w:pStyle w:val="Standard"/>
        <w:jc w:val="both"/>
      </w:pPr>
      <w:r>
        <w:t xml:space="preserve">Na svahu vrchu Hůrky, pod románskou kaplí sv. Petra nalézaly se ve skále dvě kulaté prohlubiny, </w:t>
      </w:r>
      <w:r>
        <w:t xml:space="preserve">které lid označoval jako »Žižkova kolena«, totiž otisky kolenou Jana </w:t>
      </w:r>
      <w:proofErr w:type="spellStart"/>
      <w:r>
        <w:t>Žizky</w:t>
      </w:r>
      <w:proofErr w:type="spellEnd"/>
      <w:r>
        <w:t xml:space="preserve"> z Trocnova, který prý se tudy výzvědně ke hradu šplhal a sem svá kolena vtiskl. Během času účinkem dešťů prý tyto prohlubiny až na malé jich stopy zmizely.</w:t>
      </w:r>
    </w:p>
    <w:p w:rsidR="005946A7" w:rsidRDefault="00C8501D">
      <w:pPr>
        <w:pStyle w:val="Standard"/>
        <w:jc w:val="both"/>
      </w:pPr>
      <w:r>
        <w:t xml:space="preserve">Tato pověst byla zapsána </w:t>
      </w:r>
      <w:r>
        <w:t xml:space="preserve">dle vypravování staré </w:t>
      </w:r>
      <w:proofErr w:type="spellStart"/>
      <w:r>
        <w:t>výměnkářky</w:t>
      </w:r>
      <w:proofErr w:type="spellEnd"/>
      <w:r>
        <w:t xml:space="preserve">, přicházející do Plzně za nákupem drobných věcí, které zde jako poslice pro různé občany do Plzence a Sedlce obstarávala. První zápis pochází z roku 1876. Když pak autor v </w:t>
      </w:r>
      <w:r>
        <w:t xml:space="preserve">roce 1920 v </w:t>
      </w:r>
      <w:r>
        <w:t>Plzenci meškal, aby zde paběrkoval, dal</w:t>
      </w:r>
      <w:r>
        <w:t xml:space="preserve">y-li by se ještě některé pověsti vypátrati, tu byla mu stejná verse vypravována kominickým mistrem p. </w:t>
      </w:r>
      <w:proofErr w:type="spellStart"/>
      <w:r>
        <w:t>Faberou</w:t>
      </w:r>
      <w:proofErr w:type="spellEnd"/>
      <w:r>
        <w:t xml:space="preserve">. Přes to musíme prohlásiti, že tato pověst zdá se nám výmyslem novější doby. Uvádíme ji jen jako ukázku, jak opatrně nutno bráti v </w:t>
      </w:r>
      <w:r>
        <w:t>některých míste</w:t>
      </w:r>
      <w:r>
        <w:t xml:space="preserve">ch poskytované nám informace. Nebudeme asi příliš vzdáleni pravdě, když vyslovíme domněnku, že na utvoření této pověsti působila také okolnost, že v </w:t>
      </w:r>
      <w:r>
        <w:t xml:space="preserve">poříčí Úslavy vyskytují se na četných místech otisknuté stopy, otisky tak </w:t>
      </w:r>
      <w:proofErr w:type="spellStart"/>
      <w:r>
        <w:t>zv</w:t>
      </w:r>
      <w:proofErr w:type="spellEnd"/>
      <w:r>
        <w:t>. »šlépěje sv. Vojtěcha«, ku kt</w:t>
      </w:r>
      <w:r>
        <w:t xml:space="preserve">erým se připínají legendy o pohybu tohoto světce v </w:t>
      </w:r>
      <w:r>
        <w:t xml:space="preserve">krajině </w:t>
      </w:r>
      <w:proofErr w:type="gramStart"/>
      <w:r>
        <w:t>té,</w:t>
      </w:r>
      <w:r w:rsidR="006C61B8">
        <w:t>(</w:t>
      </w:r>
      <w:proofErr w:type="gramEnd"/>
      <w:r>
        <w:t>Vrčeň, Zelená Hora, Planiny atd.)</w:t>
      </w:r>
    </w:p>
    <w:p w:rsidR="005946A7" w:rsidRDefault="00C8501D">
      <w:pPr>
        <w:pStyle w:val="Standard"/>
        <w:jc w:val="both"/>
      </w:pPr>
      <w:r>
        <w:t>JAK POVSTAL PLZENEC.</w:t>
      </w:r>
    </w:p>
    <w:p w:rsidR="005946A7" w:rsidRDefault="00C8501D">
      <w:pPr>
        <w:pStyle w:val="Standard"/>
        <w:jc w:val="both"/>
      </w:pPr>
      <w:r>
        <w:t xml:space="preserve">Kdy a jak nynější městys </w:t>
      </w:r>
      <w:proofErr w:type="gramStart"/>
      <w:r>
        <w:t>Plzenec - jindy</w:t>
      </w:r>
      <w:proofErr w:type="gramEnd"/>
      <w:r>
        <w:t xml:space="preserve"> »Stará Plzeň« zvaný - povstal, o tom se nám nezachovalo nižádných historických dokladů; původ je</w:t>
      </w:r>
      <w:r>
        <w:t>ho je zahalen temnou rouškou báječnou. Vypravuje se, že Radouš, nemaje na svém hradě »Radyni« dosti místa pro veškerou svou čeleď a velká stáda dobytka, kázal prý vystavěti pod hradem na břehu řeky Úslavy veliký dvorec, jenž obehnán byl pevnou, 700 kroků d</w:t>
      </w:r>
      <w:r>
        <w:t xml:space="preserve">louhou a taktéž širokou hradbou. Při zakládání dvorce toho nalezli prý dělníci množství plžů, což když Radoušovi oznámili, použiv </w:t>
      </w:r>
      <w:r>
        <w:t xml:space="preserve">tento náhody té, nazval dotčený dvorec »Plzeň«, což se časem pak změnilo v </w:t>
      </w:r>
      <w:r>
        <w:t xml:space="preserve">»Stará Plzeň« neb Plzeň a konečně Plzenec. Někteří </w:t>
      </w:r>
      <w:r>
        <w:t xml:space="preserve">se domnívají, že jméno Plzeň neb Plzenec od místa </w:t>
      </w:r>
      <w:proofErr w:type="spellStart"/>
      <w:r>
        <w:t>plského</w:t>
      </w:r>
      <w:proofErr w:type="spellEnd"/>
      <w:r>
        <w:t xml:space="preserve">, tolik co kluzkého povstalo; jiní opět odvozují název </w:t>
      </w:r>
      <w:r>
        <w:t xml:space="preserve">Plzeň od starověku </w:t>
      </w:r>
      <w:proofErr w:type="spellStart"/>
      <w:r>
        <w:t>plza</w:t>
      </w:r>
      <w:proofErr w:type="spellEnd"/>
      <w:r>
        <w:t xml:space="preserve">, </w:t>
      </w:r>
      <w:proofErr w:type="gramStart"/>
      <w:r>
        <w:t>t. j.</w:t>
      </w:r>
      <w:proofErr w:type="gramEnd"/>
      <w:r>
        <w:t xml:space="preserve"> úroda, a tudy Plzeň tolik co místo úrodné. Tvrzení toto jest asi nejsprávnější. Jak asi ten název </w:t>
      </w:r>
      <w:r>
        <w:t>povstal, nechce</w:t>
      </w:r>
      <w:r>
        <w:t xml:space="preserve">me se ostatně příti. Po nějakém čase rozmnožila se čeleď </w:t>
      </w:r>
      <w:proofErr w:type="spellStart"/>
      <w:r>
        <w:t>Radoušova</w:t>
      </w:r>
      <w:proofErr w:type="spellEnd"/>
      <w:r>
        <w:t>, že dvorec Plzeň potomkům již nestačil, takže přinuceni byli kolem dvorce nových si zakládati obydlí, z čehož brzy velmi lidnatá krajina povstala.</w:t>
      </w:r>
    </w:p>
    <w:p w:rsidR="005946A7" w:rsidRDefault="00C8501D">
      <w:pPr>
        <w:pStyle w:val="Standard"/>
        <w:jc w:val="both"/>
      </w:pPr>
      <w:r>
        <w:t>Vilém Šála: Pověsti z Plzně a okolí. 1877</w:t>
      </w:r>
      <w:r w:rsidR="006C61B8">
        <w:t>(</w:t>
      </w:r>
      <w:r>
        <w:t>dle Hájka).</w:t>
      </w:r>
    </w:p>
    <w:p w:rsidR="005946A7" w:rsidRDefault="00C8501D">
      <w:pPr>
        <w:pStyle w:val="Standard"/>
        <w:jc w:val="both"/>
      </w:pPr>
      <w:r>
        <w:t>SLOUP NA NÁMĚSTÍ V PLZENCI.</w:t>
      </w:r>
    </w:p>
    <w:p w:rsidR="005946A7" w:rsidRDefault="00C8501D">
      <w:pPr>
        <w:pStyle w:val="Standard"/>
        <w:jc w:val="both"/>
      </w:pPr>
      <w:r>
        <w:t xml:space="preserve">Před zrušením roboty stával na náměstí v </w:t>
      </w:r>
      <w:r>
        <w:t>Plzenci sloup, který tam byl vyzdvižen na znamení poddanosti plzeneckých občanů. Sloup ten byl prý při zrušení roboty rozradostněným lidem poražen a každá stopa po něm odstra</w:t>
      </w:r>
      <w:r>
        <w:t>něna.</w:t>
      </w:r>
    </w:p>
    <w:p w:rsidR="005946A7" w:rsidRDefault="00C8501D">
      <w:pPr>
        <w:pStyle w:val="Standard"/>
        <w:jc w:val="both"/>
      </w:pPr>
      <w:r>
        <w:t xml:space="preserve">Martin Hruška v </w:t>
      </w:r>
      <w:r>
        <w:t xml:space="preserve">Plzni, ústní sdělení. Též pamětní kniha obce </w:t>
      </w:r>
      <w:proofErr w:type="spellStart"/>
      <w:r>
        <w:t>Nebylova</w:t>
      </w:r>
      <w:proofErr w:type="spellEnd"/>
      <w:r>
        <w:t xml:space="preserve"> od Františka </w:t>
      </w:r>
      <w:proofErr w:type="spellStart"/>
      <w:r>
        <w:t>Civiše</w:t>
      </w:r>
      <w:proofErr w:type="spellEnd"/>
      <w:r>
        <w:t>.</w:t>
      </w:r>
    </w:p>
    <w:p w:rsidR="005946A7" w:rsidRDefault="00C8501D">
      <w:pPr>
        <w:pStyle w:val="Standard"/>
        <w:jc w:val="both"/>
      </w:pPr>
      <w:r>
        <w:t>ZABITÁ BOJOVNICE ZA SVOBODU LIDU.</w:t>
      </w:r>
    </w:p>
    <w:p w:rsidR="005946A7" w:rsidRDefault="00C8501D">
      <w:pPr>
        <w:pStyle w:val="Standard"/>
        <w:jc w:val="both"/>
      </w:pPr>
      <w:r>
        <w:t xml:space="preserve">Když se v </w:t>
      </w:r>
      <w:r>
        <w:t xml:space="preserve">Plzenci lid proti vrchnosti vzbouřil, stála v </w:t>
      </w:r>
      <w:r>
        <w:t xml:space="preserve">čele jeho </w:t>
      </w:r>
      <w:proofErr w:type="spellStart"/>
      <w:r>
        <w:t>jakás</w:t>
      </w:r>
      <w:proofErr w:type="spellEnd"/>
      <w:r>
        <w:t xml:space="preserve"> </w:t>
      </w:r>
      <w:proofErr w:type="spellStart"/>
      <w:r>
        <w:t>Andrešková</w:t>
      </w:r>
      <w:proofErr w:type="spellEnd"/>
      <w:r>
        <w:t xml:space="preserve"> s praporem v </w:t>
      </w:r>
      <w:r>
        <w:t>ruce, vedouc vyzbrojené sedlá</w:t>
      </w:r>
      <w:r>
        <w:t>ky na valy, také »</w:t>
      </w:r>
      <w:proofErr w:type="spellStart"/>
      <w:r>
        <w:t>Šišiny</w:t>
      </w:r>
      <w:proofErr w:type="spellEnd"/>
      <w:r>
        <w:t>« zvané. Byla při bojích tam povstalých zastřelena panským ozbrojencem.</w:t>
      </w:r>
    </w:p>
    <w:p w:rsidR="005946A7" w:rsidRDefault="00C8501D">
      <w:pPr>
        <w:pStyle w:val="Standard"/>
        <w:jc w:val="both"/>
      </w:pPr>
      <w:r>
        <w:t>Dle vypravování starého Čejky.</w:t>
      </w:r>
    </w:p>
    <w:p w:rsidR="005946A7" w:rsidRDefault="00C8501D">
      <w:pPr>
        <w:pStyle w:val="Standard"/>
        <w:jc w:val="both"/>
      </w:pPr>
      <w:r>
        <w:t>PŮVOD RADYNĚ.</w:t>
      </w:r>
    </w:p>
    <w:p w:rsidR="005946A7" w:rsidRDefault="00C8501D">
      <w:pPr>
        <w:pStyle w:val="Standard"/>
        <w:jc w:val="both"/>
      </w:pPr>
      <w:r>
        <w:t xml:space="preserve">Před dávnými </w:t>
      </w:r>
      <w:proofErr w:type="gramStart"/>
      <w:r>
        <w:t xml:space="preserve">časy - </w:t>
      </w:r>
      <w:proofErr w:type="spellStart"/>
      <w:r>
        <w:t>byloť</w:t>
      </w:r>
      <w:proofErr w:type="spellEnd"/>
      <w:proofErr w:type="gramEnd"/>
      <w:r>
        <w:t xml:space="preserve"> to prý roku 775 - opustil jistý Radouš, syn Charvatského vladyky </w:t>
      </w:r>
      <w:proofErr w:type="spellStart"/>
      <w:r>
        <w:t>Hrozislava</w:t>
      </w:r>
      <w:proofErr w:type="spellEnd"/>
      <w:r>
        <w:t xml:space="preserve">, rodiště své </w:t>
      </w:r>
      <w:r>
        <w:t>s četnou čeledí a dobytkem, aby si nového sídla vyhledal. Po cestě, která jej na západ vedla, pátral pilně po příhodné krajině, kdež by se usaditi mohl. Po nějakém čase stanul u vysokého kopce, pod nímž vinul se čistý potok a jehož úrodné břehy jaksi vybíz</w:t>
      </w:r>
      <w:r>
        <w:t xml:space="preserve">ely Radouše, aby si zde zvolil nový domov. Chtěje ohledati kopec, zdali by se na něm nedal vystavěti hrad, dostal se do bujného háje, v </w:t>
      </w:r>
      <w:r>
        <w:t xml:space="preserve">němž pod košatým stromem seděl jakýsi přepodivný muž, jenž zahalen jsa v </w:t>
      </w:r>
      <w:r>
        <w:t xml:space="preserve">černý plášť, tvrdě spáti se zdál. Hlavu i tvář </w:t>
      </w:r>
      <w:r>
        <w:t xml:space="preserve">kryly dlouhé, co padlý sníh bílé šediny a vedle sebe měl hůl poutnickou a tlustou černou knihu v </w:t>
      </w:r>
      <w:r>
        <w:t xml:space="preserve">silných okovaných deskách. Muž ten byl Radoušovi tím </w:t>
      </w:r>
      <w:r>
        <w:lastRenderedPageBreak/>
        <w:t xml:space="preserve">nápadnějším, </w:t>
      </w:r>
      <w:proofErr w:type="spellStart"/>
      <w:r>
        <w:t>an</w:t>
      </w:r>
      <w:proofErr w:type="spellEnd"/>
      <w:r>
        <w:t xml:space="preserve"> v </w:t>
      </w:r>
      <w:r>
        <w:t>celém okolí nikde byl nenalezl stopy lidské. I nemínil jinak, než že to »</w:t>
      </w:r>
      <w:proofErr w:type="spellStart"/>
      <w:r>
        <w:t>ňáký</w:t>
      </w:r>
      <w:proofErr w:type="spellEnd"/>
      <w:r>
        <w:t>« černokněž</w:t>
      </w:r>
      <w:r>
        <w:t>ník, anebo dokonce bytost nadpozemská.</w:t>
      </w:r>
    </w:p>
    <w:p w:rsidR="005946A7" w:rsidRDefault="00C8501D">
      <w:pPr>
        <w:pStyle w:val="Standard"/>
        <w:jc w:val="both"/>
      </w:pPr>
      <w:r>
        <w:t xml:space="preserve">Ze zvědavosti napadlo mu oloupiti podivného muže o onu knihu. Kvapně sáhl po ní a dvěma skoky byl v </w:t>
      </w:r>
      <w:r>
        <w:t xml:space="preserve">křoví. Chtěje </w:t>
      </w:r>
      <w:proofErr w:type="spellStart"/>
      <w:r>
        <w:t>náhlédnouti</w:t>
      </w:r>
      <w:proofErr w:type="spellEnd"/>
      <w:r>
        <w:t xml:space="preserve"> v </w:t>
      </w:r>
      <w:r>
        <w:t xml:space="preserve">obsah knihy, ohlédl se, zdali majitel její dosud se neprobudil, avšak po podivném starci </w:t>
      </w:r>
      <w:r>
        <w:t xml:space="preserve">nebylo ani stopy - </w:t>
      </w:r>
      <w:proofErr w:type="gramStart"/>
      <w:r>
        <w:t>jakoby</w:t>
      </w:r>
      <w:proofErr w:type="gramEnd"/>
      <w:r>
        <w:t xml:space="preserve"> jej země byla pohltila. Posvátná hrůza se zmocnila Radouše, </w:t>
      </w:r>
      <w:proofErr w:type="spellStart"/>
      <w:r>
        <w:t>bylť</w:t>
      </w:r>
      <w:proofErr w:type="spellEnd"/>
      <w:r>
        <w:t xml:space="preserve"> na rozpacích, nevěda, má-li si knihu podržeti, aneb na předešlé místo položiti. Jakýsi vnitřní hlas pobádal jej ustavičně, aby aspoň se přesvědčil, co v </w:t>
      </w:r>
      <w:r>
        <w:t>knize je psá</w:t>
      </w:r>
      <w:r>
        <w:t xml:space="preserve">no. </w:t>
      </w:r>
      <w:proofErr w:type="spellStart"/>
      <w:r>
        <w:t>Uposlechna</w:t>
      </w:r>
      <w:proofErr w:type="spellEnd"/>
      <w:r>
        <w:t xml:space="preserve"> hlasu toho, otevřel knihu a jal se do ní nahlížeti. Byla psána v </w:t>
      </w:r>
      <w:r>
        <w:t xml:space="preserve">jazyku mu neznámém. I nedal se však tím másti a znaje písmo pustil se do čtení. Sotva ale několik slov, jimž ovšem nerozuměl, předčítal, počal jej někdo ze </w:t>
      </w:r>
      <w:proofErr w:type="spellStart"/>
      <w:r>
        <w:t>zadu</w:t>
      </w:r>
      <w:proofErr w:type="spellEnd"/>
      <w:r>
        <w:t xml:space="preserve"> za šat poškubáv</w:t>
      </w:r>
      <w:r>
        <w:t xml:space="preserve">ati. Domnívaje se, že to nejspíše černokněžník pro knihu si jdoucí, ohlédl </w:t>
      </w:r>
      <w:proofErr w:type="gramStart"/>
      <w:r>
        <w:t>se - ale</w:t>
      </w:r>
      <w:proofErr w:type="gramEnd"/>
      <w:r>
        <w:t xml:space="preserve"> nespatřil nikoho. I četl dále. Nicméně poškubávání se opakovalo, kdykoliv </w:t>
      </w:r>
      <w:r>
        <w:t>nového slova přečetl, a to povždy silněji. Radouš, nemoha to již déle snésti, ohlédl se poznovu be</w:t>
      </w:r>
      <w:r>
        <w:t>dlivěji kolem sebe. Jaké bylo však jeho udivení, vida kolem sebe poskakovat hejno šedých pidimužíků. Trvalo to hezkou dobu, než se poněkud vzpamatoval a podivné tyto pokušitele osloviti mohl.</w:t>
      </w:r>
    </w:p>
    <w:p w:rsidR="005946A7" w:rsidRDefault="00C8501D">
      <w:pPr>
        <w:pStyle w:val="Standard"/>
        <w:jc w:val="both"/>
      </w:pPr>
      <w:r>
        <w:t>»Čeho žádáte ode mne?« vypravil konečně ze sebe. »Jsme tvými otr</w:t>
      </w:r>
      <w:r>
        <w:t xml:space="preserve">oky, co nynějšího majitele knihy mocné, zasípal jeden z pidimužíků, a čekáme rozkazů tvých, protož co nejponíženěji se tážeme, čehož si přeješ. Ulož nám, pane, práci </w:t>
      </w:r>
      <w:proofErr w:type="spellStart"/>
      <w:r>
        <w:t>jakokoliv</w:t>
      </w:r>
      <w:proofErr w:type="spellEnd"/>
      <w:r>
        <w:t xml:space="preserve"> </w:t>
      </w:r>
      <w:r>
        <w:t xml:space="preserve">a věz, že ji vykonáme, byť by se na ni nižádná ruka smrtelníka ani neodvážila.« </w:t>
      </w:r>
      <w:r>
        <w:t>- »Dobrá,« pomyslil sobě Radouš, »vy chlapíci jste mi přišli vhod. Nejsou-li slova jejich pouhý klam, mohu se způsobem nejsnazším zbaviti pojednou práce nejobtížnější. - »Jste-li tak mocnými, jak pravíš,« jal se Radouš mluviti, »tedy postavte mi na tomto m</w:t>
      </w:r>
      <w:r>
        <w:t xml:space="preserve">ístě co možná v </w:t>
      </w:r>
      <w:r>
        <w:t>nejkratší době hrad pevný a zároveň pohodlný.«</w:t>
      </w:r>
    </w:p>
    <w:p w:rsidR="005946A7" w:rsidRDefault="00C8501D">
      <w:pPr>
        <w:pStyle w:val="Standard"/>
        <w:jc w:val="both"/>
      </w:pPr>
      <w:r>
        <w:t>»Má s státi,« dal pidimužík za odpověď. »Dříve než slunce za hory zajde, bude přání tvému vyhověno.«</w:t>
      </w:r>
    </w:p>
    <w:p w:rsidR="005946A7" w:rsidRDefault="00C8501D">
      <w:pPr>
        <w:pStyle w:val="Standard"/>
        <w:jc w:val="both"/>
      </w:pPr>
      <w:r>
        <w:t>I zmizel pojednou malý řečník i se soudruhy svými, s nimi zároveň však divotvorná kniha z ru</w:t>
      </w:r>
      <w:r>
        <w:t xml:space="preserve">kou </w:t>
      </w:r>
      <w:proofErr w:type="spellStart"/>
      <w:r>
        <w:t>Radoušových</w:t>
      </w:r>
      <w:proofErr w:type="spellEnd"/>
      <w:r>
        <w:t>. Na temenu kopce však ozval se ryk přepodivný, nesčíslné množství dělníků jako mravenců vystupovalo ze země, jedni les porážejíce, druzí základy kopajíce, a jiní dokonce snášejíce celé kusy hotových již zdí z ohromných balvanů a vůbec veške</w:t>
      </w:r>
      <w:r>
        <w:t xml:space="preserve">ré ku stavbě pevného hradu potřebné věci, takže každým okamžikem vůčihledně přibývalo hradu </w:t>
      </w:r>
      <w:proofErr w:type="gramStart"/>
      <w:r>
        <w:t>jakoby</w:t>
      </w:r>
      <w:proofErr w:type="gramEnd"/>
      <w:r>
        <w:t xml:space="preserve"> ze země vyrůstal.</w:t>
      </w:r>
    </w:p>
    <w:p w:rsidR="005946A7" w:rsidRDefault="00C8501D">
      <w:pPr>
        <w:pStyle w:val="Standard"/>
        <w:jc w:val="both"/>
      </w:pPr>
      <w:r>
        <w:t>Věru, pidimužík dostál slovu: slunce se ještě ani za hory neklonilo a celá stavba byla hotova. Nádherný hrad ze šedých kamenů jako slitý, s</w:t>
      </w:r>
      <w:r>
        <w:t xml:space="preserve"> vysokými </w:t>
      </w:r>
      <w:proofErr w:type="spellStart"/>
      <w:r>
        <w:t>věžmi</w:t>
      </w:r>
      <w:proofErr w:type="spellEnd"/>
      <w:r>
        <w:t xml:space="preserve"> a cimbuřím zdobený a hlubokými příkopy obehnaný i vším pohodlím opatřený, vypínal se hrdě před </w:t>
      </w:r>
      <w:proofErr w:type="spellStart"/>
      <w:r>
        <w:t>zrakoma</w:t>
      </w:r>
      <w:proofErr w:type="spellEnd"/>
      <w:r>
        <w:t xml:space="preserve"> udiveného Radouše. - Radouš pojmenoval ten hrad »Radyně«, z čehož později název </w:t>
      </w:r>
      <w:r>
        <w:t>»</w:t>
      </w:r>
      <w:proofErr w:type="spellStart"/>
      <w:r>
        <w:t>Radina</w:t>
      </w:r>
      <w:proofErr w:type="spellEnd"/>
      <w:r>
        <w:t>« povstal.</w:t>
      </w:r>
    </w:p>
    <w:p w:rsidR="005946A7" w:rsidRDefault="00C8501D">
      <w:pPr>
        <w:pStyle w:val="Standard"/>
        <w:jc w:val="both"/>
      </w:pPr>
      <w:r>
        <w:t>Vil. St. Šála: »Pověsti z Plzně a okolí</w:t>
      </w:r>
      <w:r>
        <w:t xml:space="preserve">«. Plzeň, 1877. - Také VI. Kohout, ve Sborníku Kroužku přát. </w:t>
      </w:r>
      <w:proofErr w:type="spellStart"/>
      <w:r>
        <w:t>star</w:t>
      </w:r>
      <w:proofErr w:type="spellEnd"/>
      <w:r>
        <w:t xml:space="preserve">. v </w:t>
      </w:r>
      <w:r>
        <w:t>Plzni</w:t>
      </w:r>
      <w:r w:rsidR="006C61B8">
        <w:t>(</w:t>
      </w:r>
      <w:r>
        <w:t>varianta).</w:t>
      </w:r>
    </w:p>
    <w:p w:rsidR="005946A7" w:rsidRDefault="00C8501D">
      <w:pPr>
        <w:pStyle w:val="Standard"/>
        <w:jc w:val="both"/>
      </w:pPr>
      <w:r>
        <w:t xml:space="preserve">Při této příležitosti máme za </w:t>
      </w:r>
      <w:proofErr w:type="spellStart"/>
      <w:r>
        <w:t>užitečno</w:t>
      </w:r>
      <w:proofErr w:type="spellEnd"/>
      <w:r>
        <w:t xml:space="preserve"> pozastaviti se také na chvíli u pohádkového zjevu Radouše, kterého mnozí nikoliv </w:t>
      </w:r>
      <w:r>
        <w:t>bezdůvodně označují jako západočeského »Rýbrcoula</w:t>
      </w:r>
      <w:r>
        <w:t xml:space="preserve">«. Hájek z Libočan ve své kronice uvedl zjev </w:t>
      </w:r>
      <w:r>
        <w:t xml:space="preserve">tento do okruhu pověstí naší krajiny. Odkud ho vzal, na ten čas nevíme, tolik však jest jisto, že měl na mysli, když si tuto postavu pro českou pověst vyhledal, frygického krále Midase, syna </w:t>
      </w:r>
      <w:proofErr w:type="spellStart"/>
      <w:r>
        <w:t>Gordiase</w:t>
      </w:r>
      <w:proofErr w:type="spellEnd"/>
      <w:r>
        <w:t xml:space="preserve"> a </w:t>
      </w:r>
      <w:proofErr w:type="spellStart"/>
      <w:r>
        <w:t>Kybeli</w:t>
      </w:r>
      <w:proofErr w:type="spellEnd"/>
      <w:r>
        <w:t>, z</w:t>
      </w:r>
      <w:r>
        <w:t xml:space="preserve">e staročeské </w:t>
      </w:r>
      <w:proofErr w:type="spellStart"/>
      <w:r>
        <w:t>mythologie</w:t>
      </w:r>
      <w:proofErr w:type="spellEnd"/>
      <w:r>
        <w:t xml:space="preserve">. Tento král byl tak šťasten, či nešťasten, že </w:t>
      </w:r>
      <w:proofErr w:type="gramStart"/>
      <w:r>
        <w:t>vše</w:t>
      </w:r>
      <w:proofErr w:type="gramEnd"/>
      <w:r>
        <w:t xml:space="preserve"> čeho se dotkl, měnilo se ve zlato, takže i pokrmy, jakmile přišly do styku s jeho rty, měnily se v </w:t>
      </w:r>
      <w:r>
        <w:t xml:space="preserve">ryzí tento kov. Byl by musel hlady zemříti, kdyby ho nebyl </w:t>
      </w:r>
      <w:proofErr w:type="spellStart"/>
      <w:r>
        <w:t>Dionynos</w:t>
      </w:r>
      <w:proofErr w:type="spellEnd"/>
      <w:r>
        <w:t>, jenž mu prve v</w:t>
      </w:r>
      <w:r>
        <w:t xml:space="preserve">lastnost </w:t>
      </w:r>
      <w:proofErr w:type="spellStart"/>
      <w:r>
        <w:t>zlatotvornou</w:t>
      </w:r>
      <w:proofErr w:type="spellEnd"/>
      <w:r>
        <w:t xml:space="preserve"> dal, opět od ní vysvobodil tím, že mu nařídil vykoupání se v </w:t>
      </w:r>
      <w:r>
        <w:t xml:space="preserve">řece </w:t>
      </w:r>
      <w:proofErr w:type="spellStart"/>
      <w:r>
        <w:t>Paktolu</w:t>
      </w:r>
      <w:proofErr w:type="spellEnd"/>
      <w:r>
        <w:t xml:space="preserve">, která od té doby stala se zlatonosnou. V náhradu za ztracenou vlastnost uštědřil zlomyslný </w:t>
      </w:r>
      <w:proofErr w:type="spellStart"/>
      <w:r>
        <w:t>Dionysos</w:t>
      </w:r>
      <w:proofErr w:type="spellEnd"/>
      <w:r>
        <w:t xml:space="preserve"> Midasovi jinou nepříjemnou vlastnost, totiž oslí uši. Midas</w:t>
      </w:r>
      <w:r>
        <w:t xml:space="preserve"> honosil se také zvláště měkkým srdcem pro ženské a stal se dokonce pravzorem pro rytíře </w:t>
      </w:r>
      <w:proofErr w:type="spellStart"/>
      <w:r>
        <w:t>Modrovousa</w:t>
      </w:r>
      <w:proofErr w:type="spellEnd"/>
      <w:r>
        <w:t xml:space="preserve">. Náš Radouš měl také oslí uši, měl také schopnost, </w:t>
      </w:r>
      <w:proofErr w:type="gramStart"/>
      <w:r>
        <w:t>vše</w:t>
      </w:r>
      <w:proofErr w:type="gramEnd"/>
      <w:r>
        <w:t xml:space="preserve"> co navštěvovatelům zříceniny uštědřoval, byť to jen i suché listí bylo, ve zlato měniti. A také v </w:t>
      </w:r>
      <w:r>
        <w:t>ohl</w:t>
      </w:r>
      <w:r>
        <w:t xml:space="preserve">edu jeho vášní pro ženské pohlaví líčí ho naše pověst jako </w:t>
      </w:r>
      <w:proofErr w:type="gramStart"/>
      <w:r>
        <w:t>českého</w:t>
      </w:r>
      <w:r w:rsidR="006C61B8">
        <w:t>(</w:t>
      </w:r>
      <w:proofErr w:type="gramEnd"/>
      <w:r>
        <w:t xml:space="preserve">arci pohádkového) </w:t>
      </w:r>
      <w:proofErr w:type="spellStart"/>
      <w:r>
        <w:t>Modrovousa</w:t>
      </w:r>
      <w:proofErr w:type="spellEnd"/>
      <w:r>
        <w:t xml:space="preserve">, jak možno se dočísti v </w:t>
      </w:r>
      <w:r>
        <w:t>pověstech o hradu Radyni, vydaných autorem této knihy.</w:t>
      </w:r>
    </w:p>
    <w:p w:rsidR="005946A7" w:rsidRDefault="00C8501D">
      <w:pPr>
        <w:pStyle w:val="Standard"/>
        <w:jc w:val="both"/>
      </w:pPr>
      <w:r>
        <w:t>ZLATÝ KLÍČ OD POKLADU NA RADYNI.</w:t>
      </w:r>
    </w:p>
    <w:p w:rsidR="005946A7" w:rsidRDefault="00C8501D">
      <w:pPr>
        <w:pStyle w:val="Standard"/>
        <w:jc w:val="both"/>
      </w:pPr>
      <w:r>
        <w:t xml:space="preserve">Před dávnými léty poradil plzeňský kat jistému </w:t>
      </w:r>
      <w:r>
        <w:t xml:space="preserve">řeznickému tovaryši, s nímž sedával za Malou branou v </w:t>
      </w:r>
      <w:r>
        <w:t>hospodě, jak by nalezl velkého bohatství, kterého on</w:t>
      </w:r>
      <w:r w:rsidR="006C61B8">
        <w:t>(</w:t>
      </w:r>
      <w:r>
        <w:t>kat) prý dosáhnouti nemůže, jelikož proléval již lidskou krev.</w:t>
      </w:r>
    </w:p>
    <w:p w:rsidR="005946A7" w:rsidRDefault="00C8501D">
      <w:pPr>
        <w:pStyle w:val="Standard"/>
        <w:jc w:val="both"/>
      </w:pPr>
      <w:r>
        <w:lastRenderedPageBreak/>
        <w:t xml:space="preserve">Poradil mu, že se musí šestkrát po sobě vyspati bez strachu na </w:t>
      </w:r>
      <w:proofErr w:type="spellStart"/>
      <w:r>
        <w:t>marách</w:t>
      </w:r>
      <w:proofErr w:type="spellEnd"/>
      <w:r>
        <w:t xml:space="preserve"> v </w:t>
      </w:r>
      <w:r>
        <w:t>umrlčí komoře</w:t>
      </w:r>
      <w:r>
        <w:t xml:space="preserve">, na kterých byly nošeny jen samé poctivé panny. Když to vykoná, najde na hřbitově zlatý klíč od sklepa v </w:t>
      </w:r>
      <w:r>
        <w:t xml:space="preserve">Radyni. Tam se musí odebrati na Velký pátek a když kněz v </w:t>
      </w:r>
      <w:r>
        <w:t>kostele bude čísti pašije, tu otevře se mu sklep, ve kterém jest velké bohatství. Aniž by mu</w:t>
      </w:r>
      <w:r>
        <w:t xml:space="preserve"> někdo bránil, může si tam nabrati zlata, stříbra a jiných pokladů, co budě chtíti a co sám unese.</w:t>
      </w:r>
    </w:p>
    <w:p w:rsidR="005946A7" w:rsidRDefault="00C8501D">
      <w:pPr>
        <w:pStyle w:val="Standard"/>
        <w:jc w:val="both"/>
      </w:pPr>
      <w:r>
        <w:t xml:space="preserve">Tovaryš vykonal vše, jak mu poraděno. V umrlčí komoře u Všech </w:t>
      </w:r>
      <w:proofErr w:type="gramStart"/>
      <w:r>
        <w:t>Svatých</w:t>
      </w:r>
      <w:proofErr w:type="gramEnd"/>
      <w:r>
        <w:t xml:space="preserve"> se vyspal na </w:t>
      </w:r>
      <w:proofErr w:type="spellStart"/>
      <w:r>
        <w:t>marách</w:t>
      </w:r>
      <w:proofErr w:type="spellEnd"/>
      <w:r>
        <w:t>, na kterých se nosily než mrtvoly svobodných. A náhodou leželo na n</w:t>
      </w:r>
      <w:r>
        <w:t>ich po sobě šest mrtvol dívčích. Když po šestém noclehu šel z márnice, našel u kostelních dveří zlatý klíč. Na Velký pátek odebral se na Radyni, sklep se mu otevřel, jak předpověděl kat. Tovaryš si nabral velký poklad.</w:t>
      </w:r>
    </w:p>
    <w:p w:rsidR="005946A7" w:rsidRDefault="00C8501D">
      <w:pPr>
        <w:pStyle w:val="Standard"/>
        <w:jc w:val="both"/>
      </w:pPr>
      <w:r>
        <w:t>Když ale vycházel ze sklepa, zapomněl</w:t>
      </w:r>
      <w:r>
        <w:t xml:space="preserve"> klíč hoditi za sebe, jak mu bylo přikázáno. Následujícího dne nalezli jej lidé, kteří ho hledali, když domů nepřišel, na prostranství před hradem na kusy roztrhaného.</w:t>
      </w:r>
    </w:p>
    <w:p w:rsidR="005946A7" w:rsidRDefault="00C8501D">
      <w:pPr>
        <w:pStyle w:val="Standard"/>
        <w:jc w:val="both"/>
      </w:pPr>
      <w:r>
        <w:t xml:space="preserve">Zapsáno roku 1875 dle vypravování Matěje </w:t>
      </w:r>
      <w:proofErr w:type="spellStart"/>
      <w:r>
        <w:t>Střízka</w:t>
      </w:r>
      <w:proofErr w:type="spellEnd"/>
      <w:r>
        <w:t xml:space="preserve">, hrobníka u Všech </w:t>
      </w:r>
      <w:proofErr w:type="gramStart"/>
      <w:r>
        <w:t>Svatých</w:t>
      </w:r>
      <w:proofErr w:type="gramEnd"/>
      <w:r>
        <w:t xml:space="preserve"> v </w:t>
      </w:r>
      <w:r>
        <w:t>Plzni.</w:t>
      </w:r>
    </w:p>
    <w:p w:rsidR="005946A7" w:rsidRDefault="00C8501D">
      <w:pPr>
        <w:pStyle w:val="Standard"/>
        <w:jc w:val="both"/>
      </w:pPr>
      <w:r>
        <w:t>KOMU</w:t>
      </w:r>
      <w:r>
        <w:t xml:space="preserve"> PŘIPADNE POKLAD Z RADYNĚ?</w:t>
      </w:r>
    </w:p>
    <w:p w:rsidR="005946A7" w:rsidRDefault="00C8501D">
      <w:pPr>
        <w:pStyle w:val="Standard"/>
        <w:jc w:val="both"/>
      </w:pPr>
      <w:r>
        <w:t xml:space="preserve">Jistý mnich ze starého kláštera Dominikánů z Plzně našel prý ve staré rukopisné legendě, zachované v </w:t>
      </w:r>
      <w:r>
        <w:t>knihovně svého kláštera, že velké poklady z Radyně připadnou chudé čisté dívce, která o Květnou neděli náhodou do zříceniny zabl</w:t>
      </w:r>
      <w:r>
        <w:t>oudí a pak tamní poklady věnuje klášteru, do kterého jako jeptiška vstoupí.</w:t>
      </w:r>
    </w:p>
    <w:p w:rsidR="005946A7" w:rsidRDefault="00C8501D">
      <w:pPr>
        <w:pStyle w:val="Standard"/>
        <w:jc w:val="both"/>
      </w:pPr>
      <w:r>
        <w:t xml:space="preserve">Antonín Fischer, </w:t>
      </w:r>
      <w:proofErr w:type="spellStart"/>
      <w:r>
        <w:t>Pilsner</w:t>
      </w:r>
      <w:proofErr w:type="spellEnd"/>
      <w:r>
        <w:t xml:space="preserve"> </w:t>
      </w:r>
      <w:proofErr w:type="spellStart"/>
      <w:r>
        <w:t>Anzeiger</w:t>
      </w:r>
      <w:proofErr w:type="spellEnd"/>
      <w:r>
        <w:t>, 1848.</w:t>
      </w:r>
    </w:p>
    <w:p w:rsidR="005946A7" w:rsidRDefault="00C8501D">
      <w:pPr>
        <w:pStyle w:val="Standard"/>
        <w:jc w:val="both"/>
      </w:pPr>
      <w:r>
        <w:t>CHODBA Z KLÁŠTERA V PLZNI NA RADYNI.</w:t>
      </w:r>
    </w:p>
    <w:p w:rsidR="005946A7" w:rsidRDefault="00C8501D">
      <w:pPr>
        <w:pStyle w:val="Standard"/>
        <w:jc w:val="both"/>
      </w:pPr>
      <w:r>
        <w:t xml:space="preserve">Za starých časů stával asi dvě hodiny od Radyně klášter, z něhož vedla chodba až na tento hrad. Tou </w:t>
      </w:r>
      <w:r>
        <w:t xml:space="preserve">chodbou páni páteři dopravovali na hrad potravu, když byl nepřítelem obléhán. V klášteře Dominikánů v </w:t>
      </w:r>
      <w:r>
        <w:t xml:space="preserve">Plzni byla o tom kronika psaná. Vypravoval prý o tom poslední kněz z kláštera starému měšťanu </w:t>
      </w:r>
      <w:proofErr w:type="spellStart"/>
      <w:r>
        <w:t>Žanžánovi</w:t>
      </w:r>
      <w:proofErr w:type="spellEnd"/>
      <w:r>
        <w:t>.</w:t>
      </w:r>
    </w:p>
    <w:p w:rsidR="005946A7" w:rsidRDefault="00C8501D">
      <w:pPr>
        <w:pStyle w:val="Standard"/>
        <w:jc w:val="both"/>
      </w:pPr>
      <w:r>
        <w:t xml:space="preserve">Zapsáno v </w:t>
      </w:r>
      <w:r>
        <w:t>roce 1875 dle vypravování Em. Langa, sl</w:t>
      </w:r>
      <w:r>
        <w:t xml:space="preserve">ádka v </w:t>
      </w:r>
      <w:r>
        <w:t>Plzni.</w:t>
      </w:r>
    </w:p>
    <w:p w:rsidR="005946A7" w:rsidRDefault="00C8501D">
      <w:pPr>
        <w:pStyle w:val="Standard"/>
        <w:jc w:val="both"/>
      </w:pPr>
      <w:r>
        <w:t>CHODBY Z PLZNĚ NA RADYNI.</w:t>
      </w:r>
    </w:p>
    <w:p w:rsidR="005946A7" w:rsidRDefault="00C8501D">
      <w:pPr>
        <w:pStyle w:val="Standard"/>
        <w:jc w:val="both"/>
      </w:pPr>
      <w:r>
        <w:t xml:space="preserve">»Od starých lidí v </w:t>
      </w:r>
      <w:r>
        <w:t xml:space="preserve">Plzni slýchávala jsem, že ze starého </w:t>
      </w:r>
      <w:proofErr w:type="spellStart"/>
      <w:r>
        <w:t>Říhovic</w:t>
      </w:r>
      <w:proofErr w:type="spellEnd"/>
      <w:r>
        <w:t xml:space="preserve"> domu vedla chodba až na hrad </w:t>
      </w:r>
      <w:proofErr w:type="spellStart"/>
      <w:r>
        <w:t>Radinu</w:t>
      </w:r>
      <w:proofErr w:type="spellEnd"/>
      <w:r>
        <w:t>.«</w:t>
      </w:r>
    </w:p>
    <w:p w:rsidR="005946A7" w:rsidRDefault="00C8501D">
      <w:pPr>
        <w:pStyle w:val="Standard"/>
        <w:jc w:val="both"/>
      </w:pPr>
      <w:r>
        <w:t xml:space="preserve">Zapsáno roku 1869 dle sdělení Anny Jonákové, prodavačky ovoce v </w:t>
      </w:r>
      <w:r>
        <w:t xml:space="preserve">průjezdu starého Říhova domu v </w:t>
      </w:r>
      <w:r>
        <w:t>Plzni.</w:t>
      </w:r>
    </w:p>
    <w:p w:rsidR="005946A7" w:rsidRDefault="00C8501D">
      <w:pPr>
        <w:pStyle w:val="Standard"/>
        <w:jc w:val="both"/>
      </w:pPr>
      <w:r>
        <w:t>VŠETEČNÍ KRA</w:t>
      </w:r>
      <w:r>
        <w:t>JÁNKOVÉ.</w:t>
      </w:r>
    </w:p>
    <w:p w:rsidR="005946A7" w:rsidRDefault="00C8501D">
      <w:pPr>
        <w:pStyle w:val="Standard"/>
        <w:jc w:val="both"/>
      </w:pPr>
      <w:r>
        <w:t xml:space="preserve">Dne 20. dubna roku 1652 zrána zavítali do mlýna v </w:t>
      </w:r>
      <w:r>
        <w:t xml:space="preserve">Plzenci dva krajánkové, vzezření velmi zanedbaného, ba zdivočelého. Byli </w:t>
      </w:r>
      <w:proofErr w:type="gramStart"/>
      <w:r>
        <w:t>tu - jak</w:t>
      </w:r>
      <w:proofErr w:type="gramEnd"/>
      <w:r>
        <w:t xml:space="preserve"> v </w:t>
      </w:r>
      <w:r>
        <w:t xml:space="preserve">řemesle </w:t>
      </w:r>
      <w:proofErr w:type="spellStart"/>
      <w:r>
        <w:t>obvyklo</w:t>
      </w:r>
      <w:proofErr w:type="spellEnd"/>
      <w:r>
        <w:t xml:space="preserve"> - přijati pohostinsky. Vesele a směle vmísili se bez okolků mezi četné mleče z místa a okolí, kte</w:t>
      </w:r>
      <w:r>
        <w:t xml:space="preserve">ří se právě bavili o pokladech na Radyni, o ušatém Radoušovi, o černém Honzovi-kolomazníku a o všem tom vypravovali pověsti tak hrůzné, že jim při tom samotným naskakovala husí kůže. Tak mnohý z nich pokradmo pohlédl k zřícenině, v </w:t>
      </w:r>
      <w:r>
        <w:t xml:space="preserve">mlhavém závoji tonoucí, </w:t>
      </w:r>
      <w:r>
        <w:t>jako by se chtěl přesvědčiti, zdali odtamtud vypravování jeho nedochází nějakým strašným zjevem potvrzení.</w:t>
      </w:r>
    </w:p>
    <w:p w:rsidR="005946A7" w:rsidRDefault="00C8501D">
      <w:pPr>
        <w:pStyle w:val="Standard"/>
        <w:jc w:val="both"/>
      </w:pPr>
      <w:r>
        <w:t>Krajánci dlouho naslouchali klidně strašidelnému tomu povídání, pak ale dali se do posupného smíchu a prohlašovali vše to za bláznovství a dětinské v</w:t>
      </w:r>
      <w:r>
        <w:t xml:space="preserve">ýmysly. Nabídli se dokonce, že v </w:t>
      </w:r>
      <w:r>
        <w:t xml:space="preserve">pravé poledne dostaví se na Radyni a tam vyzvou černého Honzu na souboj pěstmi. Přítomní trnuli nad tímto bohaprázdným chvástáním a křižovali se zbožně. Když však ti smělí chasníci dokonce prohlásili, že se ihned vydají na </w:t>
      </w:r>
      <w:r>
        <w:t>cestu, zakročil stárek z mlýna a prosil je při všem, co jim bylo svaté, aby nezkoušeli pána Boha a nevcházeli všetečně do zříceniny, neboť prý by se zdrávi nevrátili. Stalo se již mnoho smutných případů, které by je před podobným počínáním varovati měly.</w:t>
      </w:r>
    </w:p>
    <w:p w:rsidR="005946A7" w:rsidRDefault="00C8501D">
      <w:pPr>
        <w:pStyle w:val="Standard"/>
        <w:jc w:val="both"/>
      </w:pPr>
      <w:r>
        <w:t>M</w:t>
      </w:r>
      <w:r>
        <w:t xml:space="preserve">arná byla však jeho dobře míněná výstraha. Právě bila </w:t>
      </w:r>
      <w:proofErr w:type="gramStart"/>
      <w:r>
        <w:t>s</w:t>
      </w:r>
      <w:proofErr w:type="gramEnd"/>
      <w:r>
        <w:t xml:space="preserve"> kostelní věže jedenáctá hodina před polednem, když se ti rouhační </w:t>
      </w:r>
      <w:proofErr w:type="spellStart"/>
      <w:r>
        <w:t>smělci</w:t>
      </w:r>
      <w:proofErr w:type="spellEnd"/>
      <w:r>
        <w:t xml:space="preserve"> vydali na cestu ke zřícenině.</w:t>
      </w:r>
    </w:p>
    <w:p w:rsidR="005946A7" w:rsidRDefault="00C8501D">
      <w:pPr>
        <w:pStyle w:val="Standard"/>
        <w:jc w:val="both"/>
      </w:pPr>
      <w:r>
        <w:t xml:space="preserve">Když dospěli do vnitra této, </w:t>
      </w:r>
      <w:proofErr w:type="spellStart"/>
      <w:r>
        <w:t>naslochali</w:t>
      </w:r>
      <w:proofErr w:type="spellEnd"/>
      <w:r>
        <w:t xml:space="preserve"> jen, až zazní z Plzence polední hodina, kdy měl Honza s k</w:t>
      </w:r>
      <w:r>
        <w:t xml:space="preserve">olomazí a trakařem svým po zdech Radyně objížděti. Jakmile zaslechli zvonit poledne, ihned započal starší z obou </w:t>
      </w:r>
      <w:proofErr w:type="spellStart"/>
      <w:r>
        <w:t>smělců</w:t>
      </w:r>
      <w:proofErr w:type="spellEnd"/>
      <w:r>
        <w:t xml:space="preserve"> silným hlasem volati:</w:t>
      </w:r>
    </w:p>
    <w:p w:rsidR="005946A7" w:rsidRDefault="00C8501D">
      <w:pPr>
        <w:pStyle w:val="Standard"/>
        <w:jc w:val="both"/>
      </w:pPr>
      <w:r>
        <w:t xml:space="preserve">»Honzo, černý Honzo, kde vězíš, čertův </w:t>
      </w:r>
      <w:r>
        <w:t>chlape, se svým trakařem? Ukaž se, bídný kolomazníku, a třes se...«</w:t>
      </w:r>
    </w:p>
    <w:p w:rsidR="005946A7" w:rsidRDefault="00C8501D">
      <w:pPr>
        <w:pStyle w:val="Standard"/>
        <w:jc w:val="both"/>
      </w:pPr>
      <w:r>
        <w:t>Dále vš</w:t>
      </w:r>
      <w:r>
        <w:t xml:space="preserve">ak </w:t>
      </w:r>
      <w:proofErr w:type="spellStart"/>
      <w:r>
        <w:t>smělec</w:t>
      </w:r>
      <w:proofErr w:type="spellEnd"/>
      <w:r>
        <w:t xml:space="preserve"> nedopověděl. Hrozná rána povalila jej k zemi. Černý Honza stál zároveň v </w:t>
      </w:r>
      <w:r>
        <w:t xml:space="preserve">plné své </w:t>
      </w:r>
      <w:r>
        <w:lastRenderedPageBreak/>
        <w:t xml:space="preserve">strašidelnosti mezi oběma </w:t>
      </w:r>
      <w:proofErr w:type="spellStart"/>
      <w:r>
        <w:t>všetečníky</w:t>
      </w:r>
      <w:proofErr w:type="spellEnd"/>
      <w:r>
        <w:t xml:space="preserve">. Rouhače vhodil na trakař, než se překvapený nadál, a v </w:t>
      </w:r>
      <w:r>
        <w:t>šíleném běhu jezdil s ním po zdích hradu. Druhý krajánek, zděšením polo</w:t>
      </w:r>
      <w:r>
        <w:t>šílený, dal se na útěk, jako by mu hlavu zapálil, a bez dechu vrátil se do plzeneckého mlýna, kdež na prahu padl do mdlob. Když jej vzkřísili, vypravoval zbožným a ustrašeným venkovanům hroznou zvěst o zjevení černého Honzy. Když minula jedna hodina, dopro</w:t>
      </w:r>
      <w:r>
        <w:t xml:space="preserve">vodili jej srdnatější lidé do hradu, kdež nalezli v </w:t>
      </w:r>
      <w:r>
        <w:t>hradním příkopu mrtvolu krutě potrestaného rouhače, politou černou krví.</w:t>
      </w:r>
    </w:p>
    <w:p w:rsidR="005946A7" w:rsidRDefault="00C8501D">
      <w:pPr>
        <w:pStyle w:val="Standard"/>
        <w:jc w:val="both"/>
      </w:pPr>
      <w:proofErr w:type="spellStart"/>
      <w:r>
        <w:t>Heber</w:t>
      </w:r>
      <w:proofErr w:type="spellEnd"/>
      <w:r>
        <w:t xml:space="preserve">, </w:t>
      </w:r>
      <w:proofErr w:type="spellStart"/>
      <w:r>
        <w:t>Burgen</w:t>
      </w:r>
      <w:proofErr w:type="spellEnd"/>
      <w:r>
        <w:t xml:space="preserve"> </w:t>
      </w:r>
      <w:proofErr w:type="spellStart"/>
      <w:r>
        <w:t>und</w:t>
      </w:r>
      <w:proofErr w:type="spellEnd"/>
      <w:r>
        <w:t xml:space="preserve"> </w:t>
      </w:r>
      <w:proofErr w:type="spellStart"/>
      <w:r>
        <w:t>Schlösser</w:t>
      </w:r>
      <w:proofErr w:type="spellEnd"/>
      <w:r>
        <w:t xml:space="preserve">, I., 147, dle vypravování hostinského Ant. Pokorného ze Šťáhlav. Stejnou pověst zapsal </w:t>
      </w:r>
      <w:proofErr w:type="spellStart"/>
      <w:r>
        <w:t>Jos</w:t>
      </w:r>
      <w:proofErr w:type="spellEnd"/>
      <w:r>
        <w:t>. Rádl do Šál</w:t>
      </w:r>
      <w:r>
        <w:t>ovy sbírky.</w:t>
      </w:r>
    </w:p>
    <w:p w:rsidR="005946A7" w:rsidRDefault="005946A7">
      <w:pPr>
        <w:pStyle w:val="Standard"/>
        <w:jc w:val="both"/>
      </w:pPr>
    </w:p>
    <w:p w:rsidR="005946A7" w:rsidRDefault="00C8501D">
      <w:pPr>
        <w:pStyle w:val="Standard"/>
        <w:jc w:val="both"/>
      </w:pPr>
      <w:r>
        <w:t>ZALOŽENÍ MĚSTA NOVÁ PLZEŇ.</w:t>
      </w:r>
    </w:p>
    <w:p w:rsidR="005946A7" w:rsidRDefault="00C8501D">
      <w:pPr>
        <w:pStyle w:val="Standard"/>
        <w:jc w:val="both"/>
      </w:pPr>
      <w:r>
        <w:t>ERB MĚSTSKÝ.</w:t>
      </w:r>
    </w:p>
    <w:p w:rsidR="005946A7" w:rsidRDefault="00C8501D">
      <w:pPr>
        <w:pStyle w:val="Standard"/>
        <w:jc w:val="both"/>
      </w:pPr>
      <w:r>
        <w:t xml:space="preserve">Město Plzeň bylo založeno jako nejmladší z královských měst na konci </w:t>
      </w:r>
      <w:proofErr w:type="spellStart"/>
      <w:r>
        <w:t>kolonisační</w:t>
      </w:r>
      <w:proofErr w:type="spellEnd"/>
      <w:r>
        <w:t xml:space="preserve"> periody Přemyslovy v </w:t>
      </w:r>
      <w:r>
        <w:t xml:space="preserve">posledních letech XIII. století. Na rozdíl od hradu Plzeň a jeho podhradí, Staré Plzně, byl </w:t>
      </w:r>
      <w:proofErr w:type="gramStart"/>
      <w:r>
        <w:t>s</w:t>
      </w:r>
      <w:proofErr w:type="gramEnd"/>
      <w:r>
        <w:t xml:space="preserve"> počátku</w:t>
      </w:r>
      <w:r>
        <w:t xml:space="preserve"> jmenován nový městský základ Nová Plzeň nebo také Nový Plzeň.</w:t>
      </w:r>
    </w:p>
    <w:p w:rsidR="005946A7" w:rsidRDefault="00C8501D">
      <w:pPr>
        <w:pStyle w:val="Standard"/>
        <w:jc w:val="both"/>
      </w:pPr>
      <w:r>
        <w:t>Volba území pro tuto byla znamenitá, neboť nové město bylo situováno k soutoku čtyř řek: Mže, Radbuzy, Úslavy a Úhlavy. Také jinak byla poloha nového města neobyčejně šťastnou, neboť předurčila</w:t>
      </w:r>
      <w:r>
        <w:t xml:space="preserve"> Plzeň jako nejdůležitější středisko všeho života na českém západě a strategicky neobyčejně důležitou posici. Následkem této výhodné zeměpisné situace stala se Plzeň záhy vyhledávaným střediskem pro čilý hospodářský a cestovní ruch </w:t>
      </w:r>
      <w:proofErr w:type="gramStart"/>
      <w:r>
        <w:t>a - byvši</w:t>
      </w:r>
      <w:proofErr w:type="gramEnd"/>
      <w:r>
        <w:t xml:space="preserve"> důkladně opevn</w:t>
      </w:r>
      <w:r>
        <w:t>ěna - také vojensky velice významnou.</w:t>
      </w:r>
    </w:p>
    <w:p w:rsidR="005946A7" w:rsidRDefault="00C8501D">
      <w:pPr>
        <w:pStyle w:val="Standard"/>
        <w:jc w:val="both"/>
      </w:pPr>
      <w:r>
        <w:t xml:space="preserve">Výroční trhy, z nichž první udělil Karel IV., urychlily a podepřely hospodářský rozvoj Plzně a učinily ji záhy nejdůležitějším městem v </w:t>
      </w:r>
      <w:r>
        <w:t>Čechách po Praze.</w:t>
      </w:r>
    </w:p>
    <w:p w:rsidR="005946A7" w:rsidRDefault="00C8501D">
      <w:pPr>
        <w:pStyle w:val="Standard"/>
        <w:jc w:val="both"/>
      </w:pPr>
      <w:r>
        <w:t>Území, na němž bylo vystavěno město Nová Plzeň, bylo již předtím</w:t>
      </w:r>
      <w:r>
        <w:t xml:space="preserve"> osídleno. Na severní straně přiléhala k němu osada </w:t>
      </w:r>
      <w:proofErr w:type="spellStart"/>
      <w:r>
        <w:t>Malice</w:t>
      </w:r>
      <w:proofErr w:type="spellEnd"/>
      <w:r>
        <w:t xml:space="preserve">, ku které byl nový městský základ zprvu přifařen. Na březích řek, u Plzně se sbíhajících, nacházely se rybářské a jiné samoty a významné nálezy z dob předhusitských na staveništi soudní budovy, na </w:t>
      </w:r>
      <w:proofErr w:type="spellStart"/>
      <w:r>
        <w:t>Jikalce</w:t>
      </w:r>
      <w:proofErr w:type="spellEnd"/>
      <w:r>
        <w:t xml:space="preserve"> a za hřbitovem sv. Mikuláše dokazují, že krajina tato byla již v </w:t>
      </w:r>
      <w:r>
        <w:t>době předhistorické oživena.</w:t>
      </w:r>
    </w:p>
    <w:p w:rsidR="005946A7" w:rsidRDefault="00C8501D">
      <w:pPr>
        <w:pStyle w:val="Standard"/>
        <w:jc w:val="both"/>
      </w:pPr>
      <w:r>
        <w:t>Dokumentárních dokladů o založení Plzně je velmi málo. Zato tím výmluvněji, ačkoli fantastičtěji, zabývá se touto látkou následující skupina místních pově</w:t>
      </w:r>
      <w:r>
        <w:t>stí.</w:t>
      </w:r>
    </w:p>
    <w:p w:rsidR="005946A7" w:rsidRDefault="00C8501D">
      <w:pPr>
        <w:pStyle w:val="Standard"/>
        <w:jc w:val="both"/>
      </w:pPr>
      <w:r>
        <w:t>O ZALOŽENÍ NOVÉ PLZNĚ.</w:t>
      </w:r>
    </w:p>
    <w:p w:rsidR="005946A7" w:rsidRDefault="00C8501D">
      <w:pPr>
        <w:pStyle w:val="Standard"/>
        <w:jc w:val="both"/>
      </w:pPr>
      <w:r>
        <w:t xml:space="preserve">Když v </w:t>
      </w:r>
      <w:r>
        <w:t xml:space="preserve">Staré Plzni, kteráž nyní Plzenec </w:t>
      </w:r>
      <w:proofErr w:type="spellStart"/>
      <w:r>
        <w:t>slove</w:t>
      </w:r>
      <w:proofErr w:type="spellEnd"/>
      <w:r>
        <w:t xml:space="preserve">, měšťané o to se radili, kterak by město své rozšířili a </w:t>
      </w:r>
      <w:proofErr w:type="spellStart"/>
      <w:r>
        <w:t>nenalezevše</w:t>
      </w:r>
      <w:proofErr w:type="spellEnd"/>
      <w:r>
        <w:t xml:space="preserve"> žádné příhodnosti pro to, neb městečko mezi vrchy a </w:t>
      </w:r>
      <w:proofErr w:type="spellStart"/>
      <w:r>
        <w:t>nerovinami</w:t>
      </w:r>
      <w:proofErr w:type="spellEnd"/>
      <w:r>
        <w:t xml:space="preserve"> postaveno bylo, musili od rozšiřování upustiti.</w:t>
      </w:r>
    </w:p>
    <w:p w:rsidR="005946A7" w:rsidRDefault="00C8501D">
      <w:pPr>
        <w:pStyle w:val="Standard"/>
        <w:jc w:val="both"/>
      </w:pPr>
      <w:r>
        <w:t>Je</w:t>
      </w:r>
      <w:r>
        <w:t xml:space="preserve">dnoho pak času měli u vězení svém dvě osoby, to se věděti nemůže, z jakých příčin se tam dostaly. Ty dvě osoby postavy mužské jsouce, žádaly měšťanů a starších téhož městečka, aby byly vedeny tu, kdež ony vědí, že by jim chtěly místo ukázati, na kterém by </w:t>
      </w:r>
      <w:r>
        <w:t xml:space="preserve">příhodné město postaviti mohli. I povolili tomu </w:t>
      </w:r>
      <w:proofErr w:type="spellStart"/>
      <w:r>
        <w:t>Staroplzenští</w:t>
      </w:r>
      <w:proofErr w:type="spellEnd"/>
      <w:r>
        <w:t xml:space="preserve"> a vedli je v </w:t>
      </w:r>
      <w:r>
        <w:t xml:space="preserve">poutech na to místo, které jim ukazovaly, až přišli k nějakému kostelíku, malému, sv. panny Barborky, který nyní kaple jest v </w:t>
      </w:r>
      <w:r>
        <w:t xml:space="preserve">klášteře bosáckém v </w:t>
      </w:r>
      <w:proofErr w:type="spellStart"/>
      <w:r>
        <w:t>ambitě</w:t>
      </w:r>
      <w:proofErr w:type="spellEnd"/>
      <w:r>
        <w:t>, od toho pak kostelíku nedal</w:t>
      </w:r>
      <w:r>
        <w:t xml:space="preserve">eko byla krčma tu, kde nyní dům </w:t>
      </w:r>
      <w:proofErr w:type="spellStart"/>
      <w:proofErr w:type="gramStart"/>
      <w:r>
        <w:t>Heverníkův</w:t>
      </w:r>
      <w:proofErr w:type="spellEnd"/>
      <w:r w:rsidR="006C61B8">
        <w:t>(</w:t>
      </w:r>
      <w:proofErr w:type="gramEnd"/>
      <w:r>
        <w:t xml:space="preserve">čp. 115 v </w:t>
      </w:r>
      <w:r>
        <w:t>dnešní Zbrojnické ulici) stojí a tu byla silnice.</w:t>
      </w:r>
    </w:p>
    <w:p w:rsidR="005946A7" w:rsidRDefault="00C8501D">
      <w:pPr>
        <w:pStyle w:val="Standard"/>
        <w:jc w:val="both"/>
      </w:pPr>
      <w:r>
        <w:t>Když pak na to místo přišli, ty dvě osoby těm, kteří je tu přivedli, mluvily, pravíce, aby tu město založili a o tom předpovídali, »že přijde k povýšeno</w:t>
      </w:r>
      <w:r>
        <w:t xml:space="preserve">sti a pověst jeho, že jiným a mnohým národům známa bude a že Pán Bůh pro obyvatelův </w:t>
      </w:r>
      <w:r>
        <w:t xml:space="preserve">toho města ctnost vždycky milostivým ochráncem jeho bude. A tak v </w:t>
      </w:r>
      <w:r>
        <w:t xml:space="preserve">ten </w:t>
      </w:r>
      <w:proofErr w:type="spellStart"/>
      <w:r>
        <w:t>spůsob</w:t>
      </w:r>
      <w:proofErr w:type="spellEnd"/>
      <w:r>
        <w:t xml:space="preserve"> mnoho jiného předpovídajíce, oba zmizeli, tak že ani těch pout viděti nebylo.</w:t>
      </w:r>
    </w:p>
    <w:p w:rsidR="005946A7" w:rsidRDefault="00C8501D">
      <w:pPr>
        <w:pStyle w:val="Standard"/>
        <w:jc w:val="both"/>
      </w:pPr>
      <w:r>
        <w:t>Hned jak se to st</w:t>
      </w:r>
      <w:r>
        <w:t xml:space="preserve">alo, oni oznamujíce sousedům svým Plzeneckým, po několika dnech počali město vyměřovati a tak v </w:t>
      </w:r>
      <w:r>
        <w:t>brzkém od toho času je založili.</w:t>
      </w:r>
    </w:p>
    <w:p w:rsidR="005946A7" w:rsidRDefault="00C8501D">
      <w:pPr>
        <w:pStyle w:val="Standard"/>
        <w:jc w:val="both"/>
      </w:pPr>
      <w:r>
        <w:t xml:space="preserve">I byl na tomto místě luh a křoví a </w:t>
      </w:r>
      <w:proofErr w:type="spellStart"/>
      <w:r>
        <w:t>volše</w:t>
      </w:r>
      <w:proofErr w:type="spellEnd"/>
      <w:r>
        <w:t>, mnoho též i skály se ukazovaly. I daly městu tomu jméno Nová Plzeň proto, neb prve St</w:t>
      </w:r>
      <w:r>
        <w:t xml:space="preserve">ará Plzeň byla, kterážto </w:t>
      </w:r>
      <w:proofErr w:type="gramStart"/>
      <w:r>
        <w:t>potom</w:t>
      </w:r>
      <w:r w:rsidR="006C61B8">
        <w:t>(</w:t>
      </w:r>
      <w:proofErr w:type="gramEnd"/>
      <w:r>
        <w:t>neb toto město Nová Plzeň o mnoho větší vzrost vzala), Plzenec jako by malá Plzeň byla, jmenována až do dnešního dne jest. Dokládá se i to, že před stavěním toho města Nového na týmž místě mnoho plžů bylo jako u Plzence, ane</w:t>
      </w:r>
      <w:r>
        <w:t xml:space="preserve">b u Plzně, dvora </w:t>
      </w:r>
      <w:proofErr w:type="spellStart"/>
      <w:r>
        <w:t>Radoušova</w:t>
      </w:r>
      <w:proofErr w:type="spellEnd"/>
      <w:r>
        <w:t>.«</w:t>
      </w:r>
    </w:p>
    <w:p w:rsidR="005946A7" w:rsidRDefault="00C8501D">
      <w:pPr>
        <w:pStyle w:val="Standard"/>
        <w:jc w:val="both"/>
      </w:pPr>
      <w:r>
        <w:t xml:space="preserve">Dle vypravování Jakuba </w:t>
      </w:r>
      <w:proofErr w:type="gramStart"/>
      <w:r>
        <w:t>Stehlíka</w:t>
      </w:r>
      <w:r w:rsidR="006C61B8">
        <w:t>(</w:t>
      </w:r>
      <w:proofErr w:type="gramEnd"/>
      <w:r>
        <w:t xml:space="preserve">nar. 1480), jak to slýchával od otce svého Bartoloměje a od své </w:t>
      </w:r>
      <w:r>
        <w:lastRenderedPageBreak/>
        <w:t xml:space="preserve">báby Markéty, ona pak od svého manžela Martina. Jakub dožil se věku 105 let a zemřel v </w:t>
      </w:r>
      <w:r>
        <w:t>roce 1585.</w:t>
      </w:r>
    </w:p>
    <w:p w:rsidR="005946A7" w:rsidRDefault="00C8501D">
      <w:pPr>
        <w:pStyle w:val="Standard"/>
        <w:ind w:left="3105"/>
        <w:jc w:val="both"/>
      </w:pPr>
      <w:r>
        <w:t xml:space="preserve">Vyňato z rukopisných zápisků M. </w:t>
      </w:r>
      <w:r>
        <w:t xml:space="preserve">Kašpara Ladislava </w:t>
      </w:r>
      <w:proofErr w:type="gramStart"/>
      <w:r>
        <w:t>Stehlíka</w:t>
      </w:r>
      <w:r w:rsidR="006C61B8">
        <w:t>(</w:t>
      </w:r>
      <w:proofErr w:type="gramEnd"/>
      <w:r>
        <w:t xml:space="preserve">1571-1611), nalézajících se v </w:t>
      </w:r>
      <w:r>
        <w:t xml:space="preserve">archivu Národního musea v </w:t>
      </w:r>
      <w:r>
        <w:t xml:space="preserve">Praze. - Srovnej článek Josefa Strnada: »Pověsti o Plzni, zachované v </w:t>
      </w:r>
      <w:r>
        <w:t xml:space="preserve">rodině </w:t>
      </w:r>
      <w:proofErr w:type="spellStart"/>
      <w:r>
        <w:t>Stehlíkovské</w:t>
      </w:r>
      <w:proofErr w:type="spellEnd"/>
      <w:r>
        <w:t xml:space="preserve">«. - Plzeňské Listy, 1899, čís. 271. - Předeslaná pověst byla tedy </w:t>
      </w:r>
      <w:proofErr w:type="spellStart"/>
      <w:r>
        <w:t>prokázatelně</w:t>
      </w:r>
      <w:proofErr w:type="spellEnd"/>
      <w:r>
        <w:t xml:space="preserve"> nej</w:t>
      </w:r>
      <w:r>
        <w:t xml:space="preserve">starší toho druhu. - Sídlo prastaré rodiny plzeňské </w:t>
      </w:r>
      <w:proofErr w:type="spellStart"/>
      <w:r>
        <w:t>Stehlýků</w:t>
      </w:r>
      <w:proofErr w:type="spellEnd"/>
      <w:r>
        <w:t xml:space="preserve"> bylo na řece Mži, kde provozovali živnost rybářskou.</w:t>
      </w:r>
    </w:p>
    <w:sectPr w:rsidR="005946A7">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C8501D">
      <w:r>
        <w:separator/>
      </w:r>
    </w:p>
  </w:endnote>
  <w:endnote w:type="continuationSeparator" w:id="0">
    <w:p w:rsidR="00000000" w:rsidRDefault="00C85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Unicode MS">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C8501D">
      <w:r>
        <w:rPr>
          <w:color w:val="000000"/>
        </w:rPr>
        <w:separator/>
      </w:r>
    </w:p>
  </w:footnote>
  <w:footnote w:type="continuationSeparator" w:id="0">
    <w:p w:rsidR="00000000" w:rsidRDefault="00C850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946A7"/>
    <w:rsid w:val="005946A7"/>
    <w:rsid w:val="006C61B8"/>
    <w:rsid w:val="00A9178D"/>
    <w:rsid w:val="00C8501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F14C6"/>
  <w15:docId w15:val="{85FF4E24-1933-414C-8E9C-E1B929644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Mangal"/>
        <w:kern w:val="3"/>
        <w:sz w:val="24"/>
        <w:szCs w:val="24"/>
        <w:lang w:val="cs-CZ"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pPr>
      <w:suppressAutoHyphens/>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pPr>
      <w:suppressAutoHyphens/>
    </w:pPr>
    <w:rPr>
      <w:rFonts w:cs="Times New Roman"/>
      <w:lang w:bidi="ar-SA"/>
    </w:rPr>
  </w:style>
  <w:style w:type="paragraph" w:customStyle="1" w:styleId="Heading">
    <w:name w:val="Heading"/>
    <w:basedOn w:val="Standard"/>
    <w:next w:val="Textbody"/>
    <w:pPr>
      <w:keepNext/>
      <w:spacing w:before="240" w:after="120"/>
    </w:pPr>
    <w:rPr>
      <w:rFonts w:ascii="Arial" w:hAnsi="Arial" w:cs="Mangal"/>
      <w:sz w:val="28"/>
      <w:szCs w:val="28"/>
    </w:rPr>
  </w:style>
  <w:style w:type="paragraph" w:customStyle="1" w:styleId="Textbody">
    <w:name w:val="Text body"/>
    <w:basedOn w:val="Standard"/>
    <w:pPr>
      <w:spacing w:after="120"/>
    </w:pPr>
  </w:style>
  <w:style w:type="paragraph" w:styleId="Seznam">
    <w:name w:val="List"/>
    <w:basedOn w:val="Textbody"/>
    <w:rPr>
      <w:rFonts w:cs="Tahoma"/>
    </w:rPr>
  </w:style>
  <w:style w:type="paragraph" w:styleId="Titulek">
    <w:name w:val="caption"/>
    <w:basedOn w:val="Standard"/>
    <w:pPr>
      <w:suppressLineNumbers/>
      <w:spacing w:before="120" w:after="120"/>
    </w:pPr>
    <w:rPr>
      <w:rFonts w:cs="Tahoma"/>
      <w:i/>
      <w:iCs/>
      <w:sz w:val="20"/>
      <w:szCs w:val="20"/>
    </w:rPr>
  </w:style>
  <w:style w:type="paragraph" w:customStyle="1" w:styleId="Index">
    <w:name w:val="Index"/>
    <w:basedOn w:val="Standard"/>
    <w:pPr>
      <w:suppressLineNumbers/>
    </w:pPr>
    <w:rPr>
      <w:rFonts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6674</Words>
  <Characters>39383</Characters>
  <Application>Microsoft Office Word</Application>
  <DocSecurity>0</DocSecurity>
  <Lines>328</Lines>
  <Paragraphs>91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dc:creator>
  <cp:lastModifiedBy>zak</cp:lastModifiedBy>
  <cp:revision>3</cp:revision>
  <cp:lastPrinted>2113-01-01T00:00:00Z</cp:lastPrinted>
  <dcterms:created xsi:type="dcterms:W3CDTF">2023-12-19T09:37:00Z</dcterms:created>
  <dcterms:modified xsi:type="dcterms:W3CDTF">2023-12-19T09:44:00Z</dcterms:modified>
</cp:coreProperties>
</file>