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85" w:rsidRDefault="00911F18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</w:rPr>
      </w:pPr>
      <w:r>
        <w:rPr>
          <w:sz w:val="24"/>
        </w:rPr>
        <w:tab/>
      </w:r>
      <w:r w:rsidR="005D0EEC" w:rsidRPr="005D0EEC">
        <w:rPr>
          <w:color w:val="FF0000"/>
          <w:sz w:val="24"/>
        </w:rPr>
        <w:t>Doporučeně</w:t>
      </w:r>
    </w:p>
    <w:p w:rsidR="008D6B85" w:rsidRDefault="00911F18">
      <w:pPr>
        <w:tabs>
          <w:tab w:val="left" w:pos="10206"/>
        </w:tabs>
        <w:spacing w:line="240" w:lineRule="exact"/>
        <w:ind w:left="4395" w:right="-369" w:hanging="4820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Arial" w:char="2022"/>
      </w:r>
      <w:r>
        <w:rPr>
          <w:sz w:val="24"/>
        </w:rPr>
        <w:tab/>
      </w:r>
      <w:r>
        <w:rPr>
          <w:vanish/>
          <w:sz w:val="24"/>
        </w:rPr>
        <w:sym w:font="Arial" w:char="2022"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VÁŠ DOPIS ZN.: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ZE DNE:</w:t>
      </w:r>
      <w:r>
        <w:rPr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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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NAŠE ZN.:</w:t>
      </w:r>
      <w:r>
        <w:rPr>
          <w:sz w:val="24"/>
        </w:rPr>
        <w:tab/>
      </w:r>
      <w:r w:rsidR="00DF25C2">
        <w:rPr>
          <w:sz w:val="24"/>
        </w:rPr>
        <w:t>216/2023-Ada</w:t>
      </w:r>
      <w:r>
        <w:rPr>
          <w:sz w:val="24"/>
        </w:rPr>
        <w:tab/>
      </w:r>
      <w:r w:rsidR="007A6C33">
        <w:rPr>
          <w:sz w:val="24"/>
        </w:rPr>
        <w:t>Stavba Jonáš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7A6C33">
        <w:rPr>
          <w:sz w:val="24"/>
        </w:rPr>
        <w:t>p. David Jonáš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VYŘIZUJE:</w:t>
      </w:r>
      <w:r>
        <w:rPr>
          <w:sz w:val="24"/>
        </w:rPr>
        <w:tab/>
      </w:r>
      <w:r w:rsidR="008F785A">
        <w:rPr>
          <w:sz w:val="24"/>
        </w:rPr>
        <w:t>Alena Adamová</w:t>
      </w:r>
      <w:r>
        <w:rPr>
          <w:sz w:val="24"/>
        </w:rPr>
        <w:tab/>
      </w:r>
      <w:r w:rsidR="007A6C33">
        <w:rPr>
          <w:sz w:val="24"/>
        </w:rPr>
        <w:t>Metelkova 108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TEL.:</w:t>
      </w:r>
      <w:r>
        <w:rPr>
          <w:sz w:val="24"/>
        </w:rPr>
        <w:tab/>
      </w:r>
      <w:r w:rsidR="008F785A">
        <w:rPr>
          <w:sz w:val="24"/>
        </w:rPr>
        <w:t>685 123 456</w:t>
      </w:r>
      <w:r>
        <w:rPr>
          <w:sz w:val="24"/>
        </w:rPr>
        <w:tab/>
      </w:r>
      <w:r w:rsidR="007A6C33">
        <w:rPr>
          <w:sz w:val="24"/>
        </w:rPr>
        <w:t>261 05</w:t>
      </w:r>
      <w:r w:rsidR="007A6C33">
        <w:rPr>
          <w:sz w:val="24"/>
        </w:rPr>
        <w:t> </w:t>
      </w:r>
      <w:r w:rsidR="007A6C33">
        <w:rPr>
          <w:sz w:val="24"/>
        </w:rPr>
        <w:t>Příbram 5</w:t>
      </w:r>
    </w:p>
    <w:p w:rsidR="008D6B85" w:rsidRDefault="00911F18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FAX:</w:t>
      </w:r>
      <w:r>
        <w:rPr>
          <w:sz w:val="24"/>
        </w:rPr>
        <w:tab/>
      </w:r>
      <w:r w:rsidR="008F785A">
        <w:rPr>
          <w:sz w:val="24"/>
        </w:rPr>
        <w:t>685 123 654</w:t>
      </w:r>
      <w:r>
        <w:rPr>
          <w:sz w:val="24"/>
        </w:rPr>
        <w:tab/>
      </w:r>
      <w:r>
        <w:rPr>
          <w:rFonts w:ascii="Symbol" w:hAnsi="Symbol"/>
          <w:sz w:val="24"/>
          <w:vertAlign w:val="subscript"/>
        </w:rPr>
        <w:tab/>
      </w:r>
      <w:r>
        <w:rPr>
          <w:rFonts w:ascii="Symbol" w:hAnsi="Symbol"/>
          <w:vanish/>
          <w:sz w:val="24"/>
          <w:vertAlign w:val="subscript"/>
        </w:rPr>
        <w:t></w:t>
      </w:r>
      <w:r>
        <w:rPr>
          <w:rFonts w:ascii="Symbol" w:hAnsi="Symbol"/>
          <w:sz w:val="24"/>
          <w:vertAlign w:val="subscript"/>
        </w:rPr>
        <w:tab/>
      </w:r>
    </w:p>
    <w:p w:rsidR="008D6B85" w:rsidRDefault="00911F18">
      <w:pPr>
        <w:tabs>
          <w:tab w:val="left" w:pos="1418"/>
          <w:tab w:val="left" w:pos="4395"/>
          <w:tab w:val="left" w:pos="10206"/>
        </w:tabs>
        <w:spacing w:line="240" w:lineRule="exact"/>
        <w:ind w:right="-313"/>
        <w:rPr>
          <w:sz w:val="24"/>
        </w:rPr>
      </w:pPr>
      <w:r>
        <w:rPr>
          <w:rFonts w:ascii="Arial" w:hAnsi="Arial"/>
          <w:sz w:val="16"/>
        </w:rPr>
        <w:t>E-MAIL:</w:t>
      </w:r>
      <w:r>
        <w:rPr>
          <w:sz w:val="24"/>
        </w:rPr>
        <w:tab/>
      </w:r>
      <w:r w:rsidR="008F785A">
        <w:rPr>
          <w:sz w:val="24"/>
        </w:rPr>
        <w:t>adamova.alena@email.cz</w:t>
      </w:r>
    </w:p>
    <w:p w:rsidR="008D6B85" w:rsidRDefault="00911F18">
      <w:pPr>
        <w:tabs>
          <w:tab w:val="left" w:pos="4395"/>
          <w:tab w:val="left" w:pos="10206"/>
        </w:tabs>
        <w:spacing w:line="240" w:lineRule="exact"/>
        <w:ind w:right="-369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Courier New" w:char="2022"/>
      </w:r>
      <w:r>
        <w:rPr>
          <w:sz w:val="24"/>
        </w:rPr>
        <w:tab/>
      </w:r>
      <w:r>
        <w:rPr>
          <w:vanish/>
          <w:sz w:val="24"/>
        </w:rPr>
        <w:sym w:font="Courier New" w:char="2022"/>
      </w:r>
    </w:p>
    <w:p w:rsidR="008D6B85" w:rsidRDefault="00911F18">
      <w:pPr>
        <w:tabs>
          <w:tab w:val="left" w:pos="1418"/>
          <w:tab w:val="left" w:pos="5103"/>
        </w:tabs>
        <w:spacing w:after="480" w:line="240" w:lineRule="exact"/>
        <w:rPr>
          <w:sz w:val="24"/>
        </w:rPr>
      </w:pPr>
      <w:r>
        <w:rPr>
          <w:rFonts w:ascii="Arial" w:hAnsi="Arial"/>
          <w:sz w:val="16"/>
        </w:rPr>
        <w:t>DATUM:</w:t>
      </w:r>
      <w:r>
        <w:rPr>
          <w:sz w:val="24"/>
        </w:rPr>
        <w:tab/>
      </w:r>
      <w:r w:rsidR="008F785A">
        <w:rPr>
          <w:sz w:val="24"/>
        </w:rPr>
        <w:t>01.06.2023</w:t>
      </w:r>
    </w:p>
    <w:p w:rsidR="008D6B85" w:rsidRDefault="007A6C33">
      <w:pPr>
        <w:pStyle w:val="Nadpis2"/>
        <w:tabs>
          <w:tab w:val="clear" w:pos="1418"/>
          <w:tab w:val="clear" w:pos="5103"/>
        </w:tabs>
        <w:spacing w:after="480"/>
        <w:ind w:right="454"/>
        <w:rPr>
          <w:sz w:val="24"/>
        </w:rPr>
      </w:pPr>
      <w:r>
        <w:rPr>
          <w:sz w:val="24"/>
        </w:rPr>
        <w:t>Reklamace mal</w:t>
      </w:r>
      <w:r w:rsidR="00921794">
        <w:rPr>
          <w:sz w:val="24"/>
        </w:rPr>
        <w:t>ířské práce</w:t>
      </w:r>
    </w:p>
    <w:p w:rsidR="00911F18" w:rsidRDefault="007A6C33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</w:pPr>
      <w:r>
        <w:t>Vážený pane Jonáši</w:t>
      </w:r>
      <w:r w:rsidR="00F57C2F">
        <w:t>,</w:t>
      </w:r>
    </w:p>
    <w:p w:rsidR="007A6C33" w:rsidRDefault="007A6C33" w:rsidP="007A6C33">
      <w:pPr>
        <w:pStyle w:val="Zkladntext"/>
        <w:spacing w:after="240"/>
        <w:ind w:right="454"/>
      </w:pPr>
      <w:r>
        <w:t xml:space="preserve">dne 4. 5. 2023 jsem převzala malířské práce v nově vybudovaném domě s pečovatelskou službou, podle objednávky č. 205/2023. </w:t>
      </w:r>
      <w:r w:rsidR="00A10A5D">
        <w:t>P</w:t>
      </w:r>
      <w:r>
        <w:t>o uplynutí týdne</w:t>
      </w:r>
      <w:r w:rsidR="00A10A5D">
        <w:t xml:space="preserve"> od převzetí</w:t>
      </w:r>
      <w:r>
        <w:t xml:space="preserve"> se začala malba v některých místnostech olupovat </w:t>
      </w:r>
      <w:r w:rsidR="00563913">
        <w:t xml:space="preserve">a </w:t>
      </w:r>
      <w:r>
        <w:t>praskat</w:t>
      </w:r>
      <w:r w:rsidR="00A10A5D">
        <w:t>.</w:t>
      </w:r>
      <w:bookmarkStart w:id="0" w:name="_GoBack"/>
      <w:bookmarkEnd w:id="0"/>
    </w:p>
    <w:p w:rsidR="007A6C33" w:rsidRDefault="00A129F9" w:rsidP="007A6C33">
      <w:pPr>
        <w:pStyle w:val="Zkladntext"/>
        <w:spacing w:after="240"/>
        <w:ind w:right="454"/>
      </w:pPr>
      <w:r w:rsidRPr="005D0EEC">
        <w:rPr>
          <w:strike/>
        </w:rPr>
        <w:t>D</w:t>
      </w:r>
      <w:r w:rsidR="00C46396" w:rsidRPr="005D0EEC">
        <w:rPr>
          <w:strike/>
        </w:rPr>
        <w:t>ovoluji</w:t>
      </w:r>
      <w:r w:rsidRPr="005D0EEC">
        <w:rPr>
          <w:strike/>
        </w:rPr>
        <w:t xml:space="preserve"> si</w:t>
      </w:r>
      <w:r w:rsidR="00C46396" w:rsidRPr="005D0EEC">
        <w:rPr>
          <w:strike/>
        </w:rPr>
        <w:t xml:space="preserve"> </w:t>
      </w:r>
      <w:r w:rsidR="007A6C33" w:rsidRPr="005D0EEC">
        <w:rPr>
          <w:strike/>
        </w:rPr>
        <w:t>reklam</w:t>
      </w:r>
      <w:r w:rsidR="00C46396" w:rsidRPr="005D0EEC">
        <w:rPr>
          <w:strike/>
        </w:rPr>
        <w:t>ovat</w:t>
      </w:r>
      <w:r w:rsidR="007A6C33">
        <w:t xml:space="preserve"> </w:t>
      </w:r>
      <w:r w:rsidR="005D0EEC" w:rsidRPr="005D0EEC">
        <w:rPr>
          <w:color w:val="FF0000"/>
        </w:rPr>
        <w:t xml:space="preserve">(Reklamuji </w:t>
      </w:r>
      <w:r w:rsidR="007A6C33">
        <w:t>výše uvedené závady a</w:t>
      </w:r>
      <w:r w:rsidR="005D0EEC" w:rsidRPr="005D0EEC">
        <w:rPr>
          <w:color w:val="FF0000"/>
        </w:rPr>
        <w:t>)</w:t>
      </w:r>
      <w:r w:rsidR="007A6C33">
        <w:t xml:space="preserve"> žádám </w:t>
      </w:r>
      <w:r w:rsidR="00DF5299">
        <w:t>V</w:t>
      </w:r>
      <w:r w:rsidR="007A6C33">
        <w:t>ás, abyste si je osobně pr</w:t>
      </w:r>
      <w:r w:rsidR="005561E4">
        <w:t>o</w:t>
      </w:r>
      <w:r w:rsidR="007A6C33">
        <w:t xml:space="preserve">hlédl a zjednal jejich nápravu nejpozději do 14 dnů od obdržení tohoto dopisu. </w:t>
      </w:r>
      <w:r w:rsidR="007A6C33" w:rsidRPr="005D0EEC">
        <w:rPr>
          <w:strike/>
        </w:rPr>
        <w:t xml:space="preserve">Je důležité zdůraznit, že </w:t>
      </w:r>
      <w:r w:rsidR="005D0EEC" w:rsidRPr="005D0EEC">
        <w:rPr>
          <w:color w:val="FF0000"/>
        </w:rPr>
        <w:t>D</w:t>
      </w:r>
      <w:r w:rsidR="007A6C33">
        <w:t>ům by měl být zprovozněn již za tři týdny, a proto je pro nás klíčové, aby opravy byly provedeny včas.</w:t>
      </w:r>
    </w:p>
    <w:p w:rsidR="007A6C33" w:rsidRDefault="007A6C33" w:rsidP="007A6C33">
      <w:pPr>
        <w:pStyle w:val="Zkladntext"/>
        <w:spacing w:after="240"/>
        <w:ind w:right="454"/>
      </w:pPr>
      <w:r w:rsidRPr="005D0EEC">
        <w:rPr>
          <w:strike/>
        </w:rPr>
        <w:t xml:space="preserve">Rovněž </w:t>
      </w:r>
      <w:r w:rsidR="00504FB1" w:rsidRPr="005D0EEC">
        <w:rPr>
          <w:strike/>
        </w:rPr>
        <w:t>V</w:t>
      </w:r>
      <w:r w:rsidRPr="005D0EEC">
        <w:rPr>
          <w:strike/>
        </w:rPr>
        <w:t>ás informuji,</w:t>
      </w:r>
      <w:r>
        <w:t xml:space="preserve"> </w:t>
      </w:r>
      <w:r w:rsidR="005D0EEC" w:rsidRPr="005D0EEC">
        <w:rPr>
          <w:color w:val="FF0000"/>
        </w:rPr>
        <w:t>Zároveň Vám sděluji</w:t>
      </w:r>
      <w:r w:rsidR="005D0EEC">
        <w:t xml:space="preserve">, </w:t>
      </w:r>
      <w:r>
        <w:t xml:space="preserve">že </w:t>
      </w:r>
      <w:proofErr w:type="spellStart"/>
      <w:r>
        <w:t>faktur</w:t>
      </w:r>
      <w:r w:rsidRPr="005D0EEC">
        <w:rPr>
          <w:strike/>
        </w:rPr>
        <w:t>a</w:t>
      </w:r>
      <w:r w:rsidR="005D0EEC" w:rsidRPr="005D0EEC">
        <w:rPr>
          <w:color w:val="FF0000"/>
        </w:rPr>
        <w:t>u</w:t>
      </w:r>
      <w:proofErr w:type="spellEnd"/>
      <w:r>
        <w:t xml:space="preserve"> č. 1732023, kterou jste vystavili, </w:t>
      </w:r>
      <w:r w:rsidRPr="005D0EEC">
        <w:rPr>
          <w:strike/>
        </w:rPr>
        <w:t xml:space="preserve">bude </w:t>
      </w:r>
      <w:proofErr w:type="spellStart"/>
      <w:r w:rsidRPr="005D0EEC">
        <w:rPr>
          <w:strike/>
        </w:rPr>
        <w:t>uhrazena</w:t>
      </w:r>
      <w:r w:rsidR="005D0EEC" w:rsidRPr="005D0EEC">
        <w:rPr>
          <w:color w:val="FF0000"/>
        </w:rPr>
        <w:t>uhradíme</w:t>
      </w:r>
      <w:proofErr w:type="spellEnd"/>
      <w:r>
        <w:t xml:space="preserve"> až po odstranění všech reklamovaných závad.</w:t>
      </w:r>
    </w:p>
    <w:p w:rsidR="007A6C33" w:rsidRPr="005D0EEC" w:rsidRDefault="007A6C33" w:rsidP="007A6C33">
      <w:pPr>
        <w:pStyle w:val="Zkladntext"/>
        <w:spacing w:after="240"/>
        <w:ind w:right="454"/>
        <w:rPr>
          <w:strike/>
        </w:rPr>
      </w:pPr>
      <w:r w:rsidRPr="005D0EEC">
        <w:rPr>
          <w:strike/>
        </w:rPr>
        <w:t>Věřím, že najdeme společné řešení a situaci vyřešíme</w:t>
      </w:r>
      <w:r w:rsidR="0037172D" w:rsidRPr="005D0EEC">
        <w:rPr>
          <w:strike/>
        </w:rPr>
        <w:t xml:space="preserve"> bez problému</w:t>
      </w:r>
      <w:r w:rsidRPr="005D0EEC">
        <w:rPr>
          <w:strike/>
        </w:rPr>
        <w:t>.</w:t>
      </w:r>
    </w:p>
    <w:p w:rsidR="0037172D" w:rsidRPr="005D0EEC" w:rsidRDefault="007A6C33" w:rsidP="007A6C33">
      <w:pPr>
        <w:pStyle w:val="Zkladntext"/>
        <w:spacing w:after="240"/>
        <w:ind w:right="454"/>
        <w:rPr>
          <w:strike/>
        </w:rPr>
      </w:pPr>
      <w:r>
        <w:t>S pozdravem</w:t>
      </w:r>
      <w:r w:rsidRPr="005D0EEC">
        <w:rPr>
          <w:strike/>
        </w:rPr>
        <w:t>,</w:t>
      </w:r>
    </w:p>
    <w:p w:rsidR="0037172D" w:rsidRDefault="0037172D" w:rsidP="007A6C33">
      <w:pPr>
        <w:pStyle w:val="Zkladntext"/>
        <w:spacing w:after="240"/>
        <w:ind w:right="454"/>
      </w:pPr>
    </w:p>
    <w:p w:rsidR="0037172D" w:rsidRPr="00A129F9" w:rsidRDefault="007A6C33" w:rsidP="00A129F9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  <w:rPr>
          <w:rFonts w:ascii="Ink Free" w:hAnsi="Ink Free"/>
          <w:sz w:val="32"/>
        </w:rPr>
      </w:pPr>
      <w:r w:rsidRPr="0037172D">
        <w:rPr>
          <w:rFonts w:ascii="Ink Free" w:hAnsi="Ink Free"/>
          <w:sz w:val="32"/>
        </w:rPr>
        <w:t>Adamová</w:t>
      </w:r>
      <w:r w:rsidR="00F40A04">
        <w:rPr>
          <w:rFonts w:ascii="Ink Free" w:hAnsi="Ink Free"/>
          <w:sz w:val="32"/>
        </w:rPr>
        <w:br/>
      </w:r>
      <w:r w:rsidR="00F40A04">
        <w:t>Alena Adamová</w:t>
      </w:r>
      <w:r w:rsidR="00F40A04">
        <w:br/>
        <w:t>tajemnice městského úřadu</w:t>
      </w:r>
    </w:p>
    <w:sectPr w:rsidR="0037172D" w:rsidRPr="00A129F9">
      <w:headerReference w:type="default" r:id="rId6"/>
      <w:footerReference w:type="default" r:id="rId7"/>
      <w:type w:val="continuous"/>
      <w:pgSz w:w="11907" w:h="16840" w:code="9"/>
      <w:pgMar w:top="1418" w:right="680" w:bottom="1418" w:left="1134" w:header="284" w:footer="106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3EA" w:rsidRDefault="006123EA">
      <w:r>
        <w:separator/>
      </w:r>
    </w:p>
  </w:endnote>
  <w:endnote w:type="continuationSeparator" w:id="0">
    <w:p w:rsidR="006123EA" w:rsidRDefault="00612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pat"/>
      <w:tabs>
        <w:tab w:val="clear" w:pos="9072"/>
        <w:tab w:val="left" w:pos="7938"/>
      </w:tabs>
      <w:rPr>
        <w:sz w:val="16"/>
      </w:rPr>
    </w:pPr>
    <w:r>
      <w:rPr>
        <w:rFonts w:ascii="Arial" w:hAnsi="Arial"/>
        <w:sz w:val="16"/>
      </w:rPr>
      <w:t>BANKOVNÍ SPOJENÍ</w:t>
    </w:r>
    <w:r>
      <w:rPr>
        <w:rFonts w:ascii="Arial" w:hAnsi="Arial"/>
        <w:sz w:val="16"/>
      </w:rPr>
      <w:tab/>
      <w:t>IČ</w:t>
    </w:r>
    <w:r>
      <w:rPr>
        <w:rFonts w:ascii="Arial" w:hAnsi="Arial"/>
        <w:sz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3EA" w:rsidRDefault="006123EA">
      <w:r>
        <w:separator/>
      </w:r>
    </w:p>
  </w:footnote>
  <w:footnote w:type="continuationSeparator" w:id="0">
    <w:p w:rsidR="006123EA" w:rsidRDefault="00612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Pr="00DF25C2" w:rsidRDefault="00DF25C2" w:rsidP="00DF25C2">
    <w:pPr>
      <w:pStyle w:val="Zhlav"/>
      <w:jc w:val="center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Městský úřad Březnice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intFractionalCharacterWidth/>
  <w:proofState w:spelling="clean" w:grammar="clean"/>
  <w:attachedTemplate r:id="rId1"/>
  <w:defaultTabStop w:val="709"/>
  <w:autoHyphenation/>
  <w:consecutiveHyphenLimit w:val="2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8"/>
    <w:rsid w:val="001873DB"/>
    <w:rsid w:val="0037172D"/>
    <w:rsid w:val="00504FB1"/>
    <w:rsid w:val="005561E4"/>
    <w:rsid w:val="00563913"/>
    <w:rsid w:val="005D0EEC"/>
    <w:rsid w:val="00607088"/>
    <w:rsid w:val="006123EA"/>
    <w:rsid w:val="007A6C33"/>
    <w:rsid w:val="007C7B00"/>
    <w:rsid w:val="008D6B85"/>
    <w:rsid w:val="008F785A"/>
    <w:rsid w:val="00911F18"/>
    <w:rsid w:val="00921794"/>
    <w:rsid w:val="00A10A5D"/>
    <w:rsid w:val="00A129F9"/>
    <w:rsid w:val="00AC5415"/>
    <w:rsid w:val="00B37160"/>
    <w:rsid w:val="00C46396"/>
    <w:rsid w:val="00CB3F9D"/>
    <w:rsid w:val="00DB4B18"/>
    <w:rsid w:val="00DF25C2"/>
    <w:rsid w:val="00DF5299"/>
    <w:rsid w:val="00F40A04"/>
    <w:rsid w:val="00F5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DE47ECB"/>
  <w15:chartTrackingRefBased/>
  <w15:docId w15:val="{7CD380CC-76A7-47ED-86C6-43F32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1418"/>
        <w:tab w:val="left" w:pos="5103"/>
      </w:tabs>
      <w:spacing w:after="240"/>
      <w:outlineLvl w:val="1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pPr>
      <w:tabs>
        <w:tab w:val="left" w:pos="3544"/>
        <w:tab w:val="left" w:pos="5812"/>
        <w:tab w:val="left" w:pos="7938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esktop\predtisk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predtisk.dot</Template>
  <TotalTime>41</TotalTime>
  <Pages>1</Pages>
  <Words>163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Státní těsnopisný ústav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zak</dc:creator>
  <cp:keywords/>
  <dc:description/>
  <cp:lastModifiedBy>zak</cp:lastModifiedBy>
  <cp:revision>86</cp:revision>
  <cp:lastPrinted>2002-11-26T07:09:00Z</cp:lastPrinted>
  <dcterms:created xsi:type="dcterms:W3CDTF">2023-04-27T10:26:00Z</dcterms:created>
  <dcterms:modified xsi:type="dcterms:W3CDTF">2023-06-01T10:32:00Z</dcterms:modified>
</cp:coreProperties>
</file>