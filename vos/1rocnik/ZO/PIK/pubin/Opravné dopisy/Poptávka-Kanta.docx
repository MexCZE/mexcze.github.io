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85" w:rsidRDefault="00911F18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</w:rPr>
      </w:pPr>
      <w:r>
        <w:rPr>
          <w:sz w:val="24"/>
        </w:rPr>
        <w:tab/>
      </w:r>
    </w:p>
    <w:p w:rsidR="008D6B85" w:rsidRDefault="00911F18">
      <w:pPr>
        <w:tabs>
          <w:tab w:val="left" w:pos="10206"/>
        </w:tabs>
        <w:spacing w:line="240" w:lineRule="exact"/>
        <w:ind w:left="4395" w:right="-369" w:hanging="4820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Arial" w:char="2022"/>
      </w:r>
      <w:r>
        <w:rPr>
          <w:sz w:val="24"/>
        </w:rPr>
        <w:tab/>
      </w:r>
      <w:r>
        <w:rPr>
          <w:vanish/>
          <w:sz w:val="24"/>
        </w:rPr>
        <w:sym w:font="Arial" w:char="2022"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VÁŠ DOPIS ZN.: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ZE DNE:</w:t>
      </w:r>
      <w:r>
        <w:rPr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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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NAŠE ZN.:</w:t>
      </w:r>
      <w:r>
        <w:rPr>
          <w:sz w:val="24"/>
        </w:rPr>
        <w:tab/>
      </w:r>
      <w:r w:rsidR="00B5005B">
        <w:rPr>
          <w:sz w:val="24"/>
        </w:rPr>
        <w:t>44/2023/</w:t>
      </w:r>
      <w:proofErr w:type="spellStart"/>
      <w:r w:rsidR="00B5005B">
        <w:rPr>
          <w:sz w:val="24"/>
        </w:rPr>
        <w:t>Mk</w:t>
      </w:r>
      <w:proofErr w:type="spellEnd"/>
      <w:r>
        <w:rPr>
          <w:sz w:val="24"/>
        </w:rPr>
        <w:tab/>
      </w:r>
      <w:r w:rsidR="00E6278A">
        <w:rPr>
          <w:sz w:val="24"/>
        </w:rPr>
        <w:t>H</w:t>
      </w:r>
      <w:r w:rsidR="00B5005B">
        <w:rPr>
          <w:sz w:val="24"/>
        </w:rPr>
        <w:t>ardware – software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5005B">
        <w:rPr>
          <w:sz w:val="24"/>
        </w:rPr>
        <w:t>Ing. Ivo Nový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VYŘIZUJE:</w:t>
      </w:r>
      <w:r>
        <w:rPr>
          <w:sz w:val="24"/>
        </w:rPr>
        <w:tab/>
      </w:r>
      <w:r w:rsidR="00B5005B">
        <w:rPr>
          <w:sz w:val="24"/>
        </w:rPr>
        <w:t>Adam Kanta</w:t>
      </w:r>
      <w:r>
        <w:rPr>
          <w:sz w:val="24"/>
        </w:rPr>
        <w:tab/>
      </w:r>
      <w:r w:rsidR="00B5005B">
        <w:rPr>
          <w:sz w:val="24"/>
        </w:rPr>
        <w:t>majitel firmy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TEL.:</w:t>
      </w:r>
      <w:r>
        <w:rPr>
          <w:sz w:val="24"/>
        </w:rPr>
        <w:tab/>
      </w:r>
      <w:r w:rsidR="00B5005B">
        <w:rPr>
          <w:sz w:val="24"/>
        </w:rPr>
        <w:t>382 330 358</w:t>
      </w:r>
      <w:r>
        <w:rPr>
          <w:sz w:val="24"/>
        </w:rPr>
        <w:tab/>
      </w:r>
      <w:r w:rsidR="00B5005B">
        <w:rPr>
          <w:sz w:val="24"/>
        </w:rPr>
        <w:t>Pražská 10</w:t>
      </w:r>
    </w:p>
    <w:p w:rsidR="008D6B85" w:rsidRDefault="00911F18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FAX:</w:t>
      </w:r>
      <w:r>
        <w:rPr>
          <w:sz w:val="24"/>
        </w:rPr>
        <w:tab/>
      </w:r>
      <w:r>
        <w:rPr>
          <w:sz w:val="24"/>
        </w:rPr>
        <w:tab/>
      </w:r>
      <w:r w:rsidR="00B5005B">
        <w:rPr>
          <w:sz w:val="24"/>
        </w:rPr>
        <w:t xml:space="preserve">390 </w:t>
      </w:r>
      <w:r w:rsidR="00280DAC" w:rsidRPr="00280DAC">
        <w:rPr>
          <w:sz w:val="24"/>
        </w:rPr>
        <w:t>0</w:t>
      </w:r>
      <w:r w:rsidR="00B5005B">
        <w:rPr>
          <w:sz w:val="24"/>
        </w:rPr>
        <w:t>5</w:t>
      </w:r>
      <w:r w:rsidR="00280DAC" w:rsidRPr="00280DAC">
        <w:rPr>
          <w:sz w:val="24"/>
        </w:rPr>
        <w:t> </w:t>
      </w:r>
      <w:r w:rsidR="00B5005B">
        <w:rPr>
          <w:sz w:val="24"/>
        </w:rPr>
        <w:t>Tábor</w:t>
      </w:r>
      <w:r w:rsidR="00280DAC" w:rsidRPr="00280DAC">
        <w:rPr>
          <w:sz w:val="24"/>
        </w:rPr>
        <w:t xml:space="preserve"> </w:t>
      </w:r>
      <w:r>
        <w:rPr>
          <w:rFonts w:ascii="Symbol" w:hAnsi="Symbol"/>
          <w:sz w:val="24"/>
          <w:vertAlign w:val="subscript"/>
        </w:rPr>
        <w:tab/>
      </w:r>
      <w:r>
        <w:rPr>
          <w:rFonts w:ascii="Symbol" w:hAnsi="Symbol"/>
          <w:vanish/>
          <w:sz w:val="24"/>
          <w:vertAlign w:val="subscript"/>
        </w:rPr>
        <w:t></w:t>
      </w:r>
      <w:r>
        <w:rPr>
          <w:rFonts w:ascii="Symbol" w:hAnsi="Symbol"/>
          <w:sz w:val="24"/>
          <w:vertAlign w:val="subscript"/>
        </w:rPr>
        <w:tab/>
      </w:r>
    </w:p>
    <w:p w:rsidR="008D6B85" w:rsidRDefault="00911F18">
      <w:pPr>
        <w:tabs>
          <w:tab w:val="left" w:pos="1418"/>
          <w:tab w:val="left" w:pos="4395"/>
          <w:tab w:val="left" w:pos="10206"/>
        </w:tabs>
        <w:spacing w:line="240" w:lineRule="exact"/>
        <w:ind w:right="-313"/>
        <w:rPr>
          <w:sz w:val="24"/>
        </w:rPr>
      </w:pPr>
      <w:r>
        <w:rPr>
          <w:rFonts w:ascii="Arial" w:hAnsi="Arial"/>
          <w:sz w:val="16"/>
        </w:rPr>
        <w:t>E-MAIL:</w:t>
      </w:r>
      <w:r>
        <w:rPr>
          <w:sz w:val="24"/>
        </w:rPr>
        <w:tab/>
      </w:r>
      <w:r w:rsidR="00B5005B">
        <w:rPr>
          <w:sz w:val="24"/>
        </w:rPr>
        <w:t>skola</w:t>
      </w:r>
      <w:r w:rsidR="00280DAC">
        <w:rPr>
          <w:sz w:val="24"/>
        </w:rPr>
        <w:t>@</w:t>
      </w:r>
      <w:r w:rsidR="00B5005B">
        <w:rPr>
          <w:sz w:val="24"/>
        </w:rPr>
        <w:t>pisek</w:t>
      </w:r>
      <w:r w:rsidR="00280DAC">
        <w:rPr>
          <w:sz w:val="24"/>
        </w:rPr>
        <w:t>.cz</w:t>
      </w:r>
    </w:p>
    <w:p w:rsidR="008D6B85" w:rsidRDefault="00911F18">
      <w:pPr>
        <w:tabs>
          <w:tab w:val="left" w:pos="4395"/>
          <w:tab w:val="left" w:pos="10206"/>
        </w:tabs>
        <w:spacing w:line="240" w:lineRule="exact"/>
        <w:ind w:right="-369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Courier New" w:char="2022"/>
      </w:r>
      <w:r>
        <w:rPr>
          <w:sz w:val="24"/>
        </w:rPr>
        <w:tab/>
      </w:r>
      <w:r>
        <w:rPr>
          <w:vanish/>
          <w:sz w:val="24"/>
        </w:rPr>
        <w:sym w:font="Courier New" w:char="2022"/>
      </w:r>
    </w:p>
    <w:p w:rsidR="008D6B85" w:rsidRDefault="00911F18">
      <w:pPr>
        <w:tabs>
          <w:tab w:val="left" w:pos="1418"/>
          <w:tab w:val="left" w:pos="5103"/>
        </w:tabs>
        <w:spacing w:after="480" w:line="240" w:lineRule="exact"/>
        <w:rPr>
          <w:sz w:val="24"/>
        </w:rPr>
      </w:pPr>
      <w:r>
        <w:rPr>
          <w:rFonts w:ascii="Arial" w:hAnsi="Arial"/>
          <w:sz w:val="16"/>
        </w:rPr>
        <w:t>DATUM:</w:t>
      </w:r>
      <w:r>
        <w:rPr>
          <w:sz w:val="24"/>
        </w:rPr>
        <w:tab/>
      </w:r>
      <w:r w:rsidR="00B5005B">
        <w:rPr>
          <w:sz w:val="24"/>
        </w:rPr>
        <w:t>15</w:t>
      </w:r>
      <w:r w:rsidR="00280DAC">
        <w:rPr>
          <w:sz w:val="24"/>
        </w:rPr>
        <w:t>.06.2023</w:t>
      </w:r>
    </w:p>
    <w:p w:rsidR="008D6B85" w:rsidRDefault="00E6278A">
      <w:pPr>
        <w:pStyle w:val="Nadpis2"/>
        <w:tabs>
          <w:tab w:val="clear" w:pos="1418"/>
          <w:tab w:val="clear" w:pos="5103"/>
        </w:tabs>
        <w:spacing w:after="480"/>
        <w:ind w:right="454"/>
        <w:rPr>
          <w:sz w:val="24"/>
        </w:rPr>
      </w:pPr>
      <w:r>
        <w:rPr>
          <w:sz w:val="24"/>
        </w:rPr>
        <w:t>Poptávka po vybavení počítačových učeben</w:t>
      </w:r>
    </w:p>
    <w:p w:rsidR="00911F18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Vážen</w:t>
      </w:r>
      <w:r w:rsidR="00E6278A">
        <w:t>ý pane inženýre</w:t>
      </w:r>
      <w:r>
        <w:t>,</w:t>
      </w:r>
    </w:p>
    <w:p w:rsidR="00875F92" w:rsidRDefault="00E6278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 w:rsidRPr="00875F92">
        <w:t>O</w:t>
      </w:r>
      <w:r w:rsidR="00875F92" w:rsidRPr="00875F92">
        <w:t>bracím</w:t>
      </w:r>
      <w:r>
        <w:t>e se</w:t>
      </w:r>
      <w:r w:rsidR="00875F92" w:rsidRPr="00875F92">
        <w:t xml:space="preserve"> na </w:t>
      </w:r>
      <w:r w:rsidR="00875F92">
        <w:t>V</w:t>
      </w:r>
      <w:r w:rsidR="00875F92" w:rsidRPr="00875F92">
        <w:t xml:space="preserve">ás </w:t>
      </w:r>
      <w:r>
        <w:t>s dotazem ohledně vybavení počítačových učeben. Na nedávné schůzce ředitelů základních škol Jihočeského kraje jsme obdrželi informaci o Vašem podnikání, které se zaměřuje na dodávku počítačového vybavení za příznivou cenu.</w:t>
      </w:r>
    </w:p>
    <w:p w:rsidR="00875F92" w:rsidRDefault="00903C2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Chceme se dozvědět</w:t>
      </w:r>
      <w:r w:rsidR="00E6278A" w:rsidRPr="00E6278A">
        <w:t xml:space="preserve"> více o Vaší nabídce a zároveň zjisti</w:t>
      </w:r>
      <w:r w:rsidR="00E525C4">
        <w:t>t</w:t>
      </w:r>
      <w:r w:rsidR="00E6278A" w:rsidRPr="00E6278A">
        <w:t xml:space="preserve"> možnosti vybavení dvou učeben výpočetní technikou na</w:t>
      </w:r>
      <w:r w:rsidR="00E525C4">
        <w:t xml:space="preserve"> </w:t>
      </w:r>
      <w:r w:rsidR="00E6278A" w:rsidRPr="00E6278A">
        <w:t xml:space="preserve">škole. </w:t>
      </w:r>
      <w:r w:rsidR="00C37AB3">
        <w:t xml:space="preserve">Žádáme o zaslání </w:t>
      </w:r>
      <w:r w:rsidR="00E6278A" w:rsidRPr="00E6278A">
        <w:t>ceník</w:t>
      </w:r>
      <w:r w:rsidR="00C37AB3">
        <w:t>u</w:t>
      </w:r>
      <w:r w:rsidR="00E6278A" w:rsidRPr="00E6278A">
        <w:t xml:space="preserve"> s informacemi o dostupných produktech a jejich cenách. Zajímá nás také výše případných slev, které </w:t>
      </w:r>
      <w:r w:rsidR="00E525C4">
        <w:t>je</w:t>
      </w:r>
      <w:r w:rsidR="00E6278A" w:rsidRPr="00E6278A">
        <w:t xml:space="preserve"> mo</w:t>
      </w:r>
      <w:r w:rsidR="00E525C4">
        <w:t>žné</w:t>
      </w:r>
      <w:r w:rsidR="00E6278A" w:rsidRPr="00E6278A">
        <w:t xml:space="preserve"> využít</w:t>
      </w:r>
      <w:r w:rsidR="00875F92">
        <w:t>.</w:t>
      </w:r>
    </w:p>
    <w:p w:rsidR="00875F92" w:rsidRDefault="00903C2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 w:rsidRPr="00E6278A">
        <w:t>Vaš</w:t>
      </w:r>
      <w:r>
        <w:t>i</w:t>
      </w:r>
      <w:r w:rsidR="00E6278A" w:rsidRPr="00E6278A">
        <w:t xml:space="preserve"> odpověď </w:t>
      </w:r>
      <w:r w:rsidR="00E525C4">
        <w:t xml:space="preserve">vyžadujeme </w:t>
      </w:r>
      <w:r w:rsidR="00E6278A" w:rsidRPr="00E6278A">
        <w:t xml:space="preserve">co nejdříve, abychom mohli přistoupit k dalším krokům ohledně vybavení učeben. </w:t>
      </w:r>
      <w:r w:rsidR="00C37AB3">
        <w:t xml:space="preserve">Uveďte prosím </w:t>
      </w:r>
      <w:r w:rsidR="00E6278A" w:rsidRPr="00E6278A">
        <w:t>do našeho dotazu</w:t>
      </w:r>
      <w:r w:rsidR="00C37AB3">
        <w:t xml:space="preserve"> </w:t>
      </w:r>
      <w:r w:rsidR="00E6278A" w:rsidRPr="00E6278A">
        <w:t>i kontaktní informace, aby</w:t>
      </w:r>
      <w:r w:rsidR="00E525C4">
        <w:t xml:space="preserve"> bylo možné</w:t>
      </w:r>
      <w:r w:rsidR="00E6278A" w:rsidRPr="00E6278A">
        <w:t xml:space="preserve"> navázat bližší komunikaci.</w:t>
      </w:r>
      <w:bookmarkStart w:id="0" w:name="_GoBack"/>
      <w:bookmarkEnd w:id="0"/>
    </w:p>
    <w:p w:rsidR="00875F92" w:rsidRDefault="00903C2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Budeme se těšit na Vaši odpověď.</w:t>
      </w:r>
    </w:p>
    <w:p w:rsidR="00AF1B9E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S</w:t>
      </w:r>
      <w:r w:rsidR="00903C2A">
        <w:t> </w:t>
      </w:r>
      <w:r>
        <w:t>pozdravem</w:t>
      </w:r>
    </w:p>
    <w:p w:rsidR="00903C2A" w:rsidRPr="00903C2A" w:rsidRDefault="00903C2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  <w:rPr>
          <w:rFonts w:ascii="Brush Script Std" w:hAnsi="Brush Script Std"/>
          <w:i/>
          <w:sz w:val="36"/>
        </w:rPr>
      </w:pPr>
      <w:r w:rsidRPr="00903C2A">
        <w:rPr>
          <w:rFonts w:ascii="Brush Script Std" w:hAnsi="Brush Script Std"/>
          <w:i/>
          <w:sz w:val="36"/>
        </w:rPr>
        <w:t>Mrázek</w:t>
      </w:r>
    </w:p>
    <w:p w:rsidR="00AF1B9E" w:rsidRPr="00AF1B9E" w:rsidRDefault="00903C2A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PhDr</w:t>
      </w:r>
      <w:r w:rsidR="00AF1B9E">
        <w:t xml:space="preserve">. </w:t>
      </w:r>
      <w:r>
        <w:t>Petr Mrázek</w:t>
      </w:r>
      <w:r w:rsidR="00AF1B9E">
        <w:br/>
      </w:r>
      <w:r>
        <w:t>ředitel školy</w:t>
      </w:r>
    </w:p>
    <w:sectPr w:rsidR="00AF1B9E" w:rsidRPr="00AF1B9E">
      <w:headerReference w:type="default" r:id="rId7"/>
      <w:footerReference w:type="default" r:id="rId8"/>
      <w:type w:val="continuous"/>
      <w:pgSz w:w="11907" w:h="16840" w:code="9"/>
      <w:pgMar w:top="1418" w:right="680" w:bottom="1418" w:left="1134" w:header="284" w:footer="106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EBF" w:rsidRDefault="00767EBF">
      <w:r>
        <w:separator/>
      </w:r>
    </w:p>
  </w:endnote>
  <w:endnote w:type="continuationSeparator" w:id="0">
    <w:p w:rsidR="00767EBF" w:rsidRDefault="0076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pat"/>
      <w:tabs>
        <w:tab w:val="clear" w:pos="9072"/>
        <w:tab w:val="left" w:pos="7938"/>
      </w:tabs>
      <w:rPr>
        <w:sz w:val="16"/>
      </w:rPr>
    </w:pPr>
    <w:r>
      <w:rPr>
        <w:rFonts w:ascii="Arial" w:hAnsi="Arial"/>
        <w:sz w:val="16"/>
      </w:rPr>
      <w:t>BANKOVNÍ SPOJENÍ</w:t>
    </w:r>
    <w:r>
      <w:rPr>
        <w:rFonts w:ascii="Arial" w:hAnsi="Arial"/>
        <w:sz w:val="16"/>
      </w:rPr>
      <w:tab/>
      <w:t>IČ</w:t>
    </w:r>
    <w:r>
      <w:rPr>
        <w:rFonts w:ascii="Arial" w:hAnsi="Arial"/>
        <w:sz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EBF" w:rsidRDefault="00767EBF">
      <w:r>
        <w:separator/>
      </w:r>
    </w:p>
  </w:footnote>
  <w:footnote w:type="continuationSeparator" w:id="0">
    <w:p w:rsidR="00767EBF" w:rsidRDefault="00767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B5005B">
    <w:pPr>
      <w:pStyle w:val="Zhlav"/>
      <w:jc w:val="center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Základní škola Písek</w:t>
    </w:r>
  </w:p>
  <w:p w:rsidR="008D6B85" w:rsidRDefault="008D6B85">
    <w:pPr>
      <w:pStyle w:val="Zhlav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efaultTabStop w:val="709"/>
  <w:autoHyphenation/>
  <w:consecutiveHyphenLimit w:val="2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8"/>
    <w:rsid w:val="00280DAC"/>
    <w:rsid w:val="00767EBF"/>
    <w:rsid w:val="007C7B00"/>
    <w:rsid w:val="00875F92"/>
    <w:rsid w:val="008D6B85"/>
    <w:rsid w:val="00903C2A"/>
    <w:rsid w:val="00911F18"/>
    <w:rsid w:val="00AF1B9E"/>
    <w:rsid w:val="00B5005B"/>
    <w:rsid w:val="00C37AB3"/>
    <w:rsid w:val="00E02758"/>
    <w:rsid w:val="00E525C4"/>
    <w:rsid w:val="00E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1634B"/>
  <w15:chartTrackingRefBased/>
  <w15:docId w15:val="{7CD380CC-76A7-47ED-86C6-43F32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1418"/>
        <w:tab w:val="left" w:pos="5103"/>
      </w:tabs>
      <w:spacing w:after="240"/>
      <w:outlineLvl w:val="1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pPr>
      <w:tabs>
        <w:tab w:val="left" w:pos="3544"/>
        <w:tab w:val="left" w:pos="5812"/>
        <w:tab w:val="left" w:pos="7938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esktop\predtisk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9CAC-17E2-44AD-82EF-2A7CC362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predtisk.dot</Template>
  <TotalTime>0</TotalTime>
  <Pages>1</Pages>
  <Words>155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Státní těsnopisný ústav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zak</dc:creator>
  <cp:keywords/>
  <dc:description/>
  <cp:lastModifiedBy>zak</cp:lastModifiedBy>
  <cp:revision>2</cp:revision>
  <cp:lastPrinted>2002-11-26T07:09:00Z</cp:lastPrinted>
  <dcterms:created xsi:type="dcterms:W3CDTF">2023-06-15T08:36:00Z</dcterms:created>
  <dcterms:modified xsi:type="dcterms:W3CDTF">2023-06-15T08:36:00Z</dcterms:modified>
</cp:coreProperties>
</file>